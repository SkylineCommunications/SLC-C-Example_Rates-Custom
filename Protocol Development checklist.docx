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ED0044">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ED0044">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ED0044">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ED0044">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ED0044">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ED0044">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ED0044">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ED0044">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ED0044">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ED0044">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ED0044">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ED0044">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ED0044">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ED0044">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ED0044">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ED0044">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ED0044">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ED0044">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ED0044">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ED0044">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ED0044">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ED0044">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ED0044">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ED0044">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ED0044">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ED0044">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ED0044">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ED0044">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ED0044">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ED0044">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ED0044">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ED0044">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ED0044">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ED0044">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ED0044">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ED0044">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ED0044">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ED0044">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ED0044">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ED0044">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ED0044">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ED0044">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ED0044">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ED0044">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ED0044">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ED0044">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ED0044">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ED0044">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ED0044">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ED0044">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ED0044">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ED0044">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ED0044">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0E3611FF" w:rsidR="000F1C01" w:rsidRPr="00567E7B" w:rsidRDefault="00CD7133" w:rsidP="000F1C01">
            <w:pPr>
              <w:jc w:val="left"/>
            </w:pPr>
            <w:r w:rsidRPr="00CD7133">
              <w:t>SLC SDF Rates - Custom</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31A7A4D8" w:rsidR="000F1C01" w:rsidRPr="000F1C01" w:rsidRDefault="00AB4671" w:rsidP="000F1C01">
            <w:pPr>
              <w:jc w:val="left"/>
            </w:pPr>
            <w:r>
              <w:t>1.0.</w:t>
            </w:r>
            <w:r w:rsidR="00AF14FD">
              <w:t>1.1</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2570B5C7" w:rsidR="000F1C01" w:rsidRPr="000F1C01" w:rsidRDefault="00AF14FD" w:rsidP="000F1C01">
            <w:pPr>
              <w:jc w:val="left"/>
            </w:pPr>
            <w:r>
              <w:t>11</w:t>
            </w:r>
            <w:r w:rsidR="00AB4671">
              <w:t>/</w:t>
            </w:r>
            <w:r>
              <w:t>04</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ED0044"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ED0044"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ED0044"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EndPr/>
          <w:sdtContent>
            <w:tc>
              <w:tcPr>
                <w:tcW w:w="515" w:type="dxa"/>
              </w:tcPr>
              <w:p w14:paraId="2F5C1E92" w14:textId="5E82F84F" w:rsidR="002D12A6" w:rsidRDefault="00AB4671"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EndPr/>
          <w:sdtContent>
            <w:tc>
              <w:tcPr>
                <w:tcW w:w="527" w:type="dxa"/>
              </w:tcPr>
              <w:p w14:paraId="2D66BD0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ED0044"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ED0044"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ED0044"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ED0044"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ED0044"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ED0044"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ED0044"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ED0044"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End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End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ED0044"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ED0044"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ED0044"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ED0044"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ED0044"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ED0044"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ED0044"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ED0044"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ED0044"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End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ED0044"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ED0044"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ED0044"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ED0044"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ED0044"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ED0044"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5D06E" w14:textId="77777777" w:rsidR="00ED0044" w:rsidRDefault="00ED0044" w:rsidP="00B30A73">
      <w:r>
        <w:separator/>
      </w:r>
    </w:p>
  </w:endnote>
  <w:endnote w:type="continuationSeparator" w:id="0">
    <w:p w14:paraId="47869D16" w14:textId="77777777" w:rsidR="00ED0044" w:rsidRDefault="00ED0044"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B6E974E-CCF5-4FDB-87CA-44738D901B01}"/>
    <w:embedBold r:id="rId2" w:fontKey="{5A37987D-F14A-455A-965E-3C2485F3E0C9}"/>
    <w:embedItalic r:id="rId3" w:fontKey="{154C8E02-AB06-497B-BAC2-365CBDDC23B5}"/>
    <w:embedBoldItalic r:id="rId4" w:fontKey="{6F4A6F23-E251-4478-801B-89E91729C92C}"/>
  </w:font>
  <w:font w:name="SkylineSans Light">
    <w:panose1 w:val="02000303000000000000"/>
    <w:charset w:val="00"/>
    <w:family w:val="auto"/>
    <w:pitch w:val="variable"/>
    <w:sig w:usb0="C00000AF" w:usb1="0000000A" w:usb2="00000000" w:usb3="00000000" w:csb0="00000093" w:csb1="00000000"/>
    <w:embedRegular r:id="rId5" w:fontKey="{45F0123A-4B4E-4CE8-8B6F-9884058D494B}"/>
    <w:embedBold r:id="rId6" w:fontKey="{461092BA-69F8-4E2D-B5FE-A8B701537B1F}"/>
    <w:embedItalic r:id="rId7" w:fontKey="{C07C2B0A-8983-4C34-84BC-5EEBB3A0B942}"/>
    <w:embedBoldItalic r:id="rId8" w:fontKey="{A370C5F0-F379-42B3-B731-104A2C1DFD7C}"/>
  </w:font>
  <w:font w:name="Segoe UI">
    <w:panose1 w:val="020B0502040204020203"/>
    <w:charset w:val="00"/>
    <w:family w:val="swiss"/>
    <w:pitch w:val="variable"/>
    <w:sig w:usb0="E4002EFF" w:usb1="C000E47F" w:usb2="00000009" w:usb3="00000000" w:csb0="000001FF" w:csb1="00000000"/>
    <w:embedRegular r:id="rId9" w:fontKey="{1808F223-052C-436A-B72B-851FC5CFCFB6}"/>
    <w:embedBold r:id="rId10" w:fontKey="{A31A553A-31AE-40B9-A1E9-2BF94C84C3A8}"/>
    <w:embedItalic r:id="rId11" w:fontKey="{5C000C71-35A3-4C37-BA08-9BC61796497B}"/>
    <w:embedBoldItalic r:id="rId12" w:fontKey="{A9CA7250-1407-4C35-98F8-3A596192D4A2}"/>
  </w:font>
  <w:font w:name="SkylineSans">
    <w:panose1 w:val="02000303000000000000"/>
    <w:charset w:val="00"/>
    <w:family w:val="auto"/>
    <w:pitch w:val="variable"/>
    <w:sig w:usb0="C00000AF" w:usb1="0000000A" w:usb2="00000000" w:usb3="00000000" w:csb0="00000093" w:csb1="00000000"/>
    <w:embedRegular r:id="rId13" w:fontKey="{18E534B5-4D07-416C-889F-564F69F834F6}"/>
    <w:embedBold r:id="rId14" w:fontKey="{BABC747A-6478-4FA4-8F2B-F3D9AAA03962}"/>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223AB674-9B8C-42E5-B955-F1C18BF2B1EC}"/>
  </w:font>
  <w:font w:name="Tahoma">
    <w:panose1 w:val="020B0604030504040204"/>
    <w:charset w:val="00"/>
    <w:family w:val="swiss"/>
    <w:pitch w:val="variable"/>
    <w:sig w:usb0="E1002EFF" w:usb1="C000605B" w:usb2="00000029" w:usb3="00000000" w:csb0="000101FF" w:csb1="00000000"/>
    <w:embedRegular r:id="rId16" w:fontKey="{66E3C5D8-C0F4-4EE5-B5E7-BF8A8B2EF0CC}"/>
  </w:font>
  <w:font w:name="Calibri Light">
    <w:panose1 w:val="020F0302020204030204"/>
    <w:charset w:val="00"/>
    <w:family w:val="swiss"/>
    <w:pitch w:val="variable"/>
    <w:sig w:usb0="E4002EFF" w:usb1="C000247B" w:usb2="00000009" w:usb3="00000000" w:csb0="000001FF" w:csb1="00000000"/>
    <w:embedRegular r:id="rId17" w:fontKey="{8E3C3696-FF4B-490B-ACE2-00E52D81CD1B}"/>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4434E77A-1FFF-4FB4-928E-A0B4F6768D64}"/>
  </w:font>
  <w:font w:name="Consolas">
    <w:panose1 w:val="020B0609020204030204"/>
    <w:charset w:val="00"/>
    <w:family w:val="modern"/>
    <w:pitch w:val="fixed"/>
    <w:sig w:usb0="E00006FF" w:usb1="0000FCFF" w:usb2="00000001" w:usb3="00000000" w:csb0="0000019F" w:csb1="00000000"/>
    <w:embedRegular r:id="rId19" w:fontKey="{8FB68898-56EB-4DCA-A23F-61833F946DA1}"/>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63D8EAFA"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AF14FD">
      <w:rPr>
        <w:noProof/>
        <w:color w:val="FFFFFF" w:themeColor="background1"/>
      </w:rPr>
      <w:t>April 11,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5940BF3E"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F14F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5940BF3E"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F14F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74B32B6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F14F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74B32B6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AF14FD">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86684" w14:textId="77777777" w:rsidR="00ED0044" w:rsidRDefault="00ED0044" w:rsidP="00B30A73">
      <w:r>
        <w:separator/>
      </w:r>
    </w:p>
  </w:footnote>
  <w:footnote w:type="continuationSeparator" w:id="0">
    <w:p w14:paraId="3F8D32C7" w14:textId="77777777" w:rsidR="00ED0044" w:rsidRDefault="00ED0044"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049B1C94"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AF14FD">
      <w:rPr>
        <w:noProof/>
        <w:color w:val="00517D"/>
        <w:lang w:val="en-GB"/>
      </w:rPr>
      <w:t>11/04/2022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abstractNumId w:val="12"/>
  </w:num>
  <w:num w:numId="2">
    <w:abstractNumId w:val="13"/>
  </w:num>
  <w:num w:numId="3">
    <w:abstractNumId w:val="19"/>
  </w:num>
  <w:num w:numId="4">
    <w:abstractNumId w:val="14"/>
  </w:num>
  <w:num w:numId="5">
    <w:abstractNumId w:val="15"/>
  </w:num>
  <w:num w:numId="6">
    <w:abstractNumId w:val="17"/>
  </w:num>
  <w:num w:numId="7">
    <w:abstractNumId w:val="11"/>
  </w:num>
  <w:num w:numId="8">
    <w:abstractNumId w:val="18"/>
  </w:num>
  <w:num w:numId="9">
    <w:abstractNumId w:val="10"/>
  </w:num>
  <w:num w:numId="10">
    <w:abstractNumId w:val="16"/>
  </w:num>
  <w:num w:numId="11">
    <w:abstractNumId w:val="21"/>
  </w:num>
  <w:num w:numId="12">
    <w:abstractNumId w:val="20"/>
  </w:num>
  <w:num w:numId="13">
    <w:abstractNumId w:val="22"/>
  </w:num>
  <w:num w:numId="14">
    <w:abstractNumId w:val="19"/>
    <w:lvlOverride w:ilvl="0">
      <w:startOverride w:val="1"/>
    </w:lvlOverride>
  </w:num>
  <w:num w:numId="15">
    <w:abstractNumId w:val="19"/>
    <w:lvlOverride w:ilvl="0">
      <w:startOverride w:val="1"/>
    </w:lvlOverride>
  </w:num>
  <w:num w:numId="16">
    <w:abstractNumId w:val="19"/>
    <w:lvlOverride w:ilvl="0">
      <w:startOverride w:val="1"/>
    </w:lvlOverride>
  </w:num>
  <w:num w:numId="17">
    <w:abstractNumId w:val="19"/>
    <w:lvlOverride w:ilvl="0">
      <w:startOverride w:val="1"/>
    </w:lvlOverride>
  </w:num>
  <w:num w:numId="18">
    <w:abstractNumId w:val="19"/>
    <w:lvlOverride w:ilvl="0">
      <w:startOverride w:val="1"/>
    </w:lvlOverride>
  </w:num>
  <w:num w:numId="19">
    <w:abstractNumId w:val="19"/>
    <w:lvlOverride w:ilvl="0">
      <w:startOverride w:val="1"/>
    </w:lvlOverride>
  </w:num>
  <w:num w:numId="20">
    <w:abstractNumId w:val="19"/>
    <w:lvlOverride w:ilvl="0">
      <w:startOverride w:val="1"/>
    </w:lvlOverride>
  </w:num>
  <w:num w:numId="21">
    <w:abstractNumId w:val="19"/>
    <w:lvlOverride w:ilvl="0">
      <w:startOverride w:val="1"/>
    </w:lvlOverride>
  </w:num>
  <w:num w:numId="22">
    <w:abstractNumId w:val="19"/>
    <w:lvlOverride w:ilvl="0">
      <w:startOverride w:val="1"/>
    </w:lvlOverride>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9"/>
  </w:num>
  <w:num w:numId="30">
    <w:abstractNumId w:val="7"/>
  </w:num>
  <w:num w:numId="31">
    <w:abstractNumId w:val="6"/>
  </w:num>
  <w:num w:numId="32">
    <w:abstractNumId w:val="5"/>
  </w:num>
  <w:num w:numId="33">
    <w:abstractNumId w:val="4"/>
  </w:num>
  <w:num w:numId="34">
    <w:abstractNumId w:val="8"/>
  </w:num>
  <w:num w:numId="35">
    <w:abstractNumId w:val="3"/>
  </w:num>
  <w:num w:numId="36">
    <w:abstractNumId w:val="2"/>
  </w:num>
  <w:num w:numId="37">
    <w:abstractNumId w:val="1"/>
  </w:num>
  <w:num w:numId="3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4FD"/>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044"/>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4662"/>
    <w:rsid w:val="003D5C63"/>
    <w:rsid w:val="00412F8F"/>
    <w:rsid w:val="00446BD9"/>
    <w:rsid w:val="004A4FE8"/>
    <w:rsid w:val="007211CD"/>
    <w:rsid w:val="007F4954"/>
    <w:rsid w:val="009D2A7E"/>
    <w:rsid w:val="009E5634"/>
    <w:rsid w:val="00BB0F35"/>
    <w:rsid w:val="00C71792"/>
    <w:rsid w:val="00E95FA8"/>
    <w:rsid w:val="00F2788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15</TotalTime>
  <Pages>48</Pages>
  <Words>16787</Words>
  <Characters>95690</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14</cp:revision>
  <cp:lastPrinted>2017-05-08T07:21:00Z</cp:lastPrinted>
  <dcterms:created xsi:type="dcterms:W3CDTF">2021-01-27T15:08:00Z</dcterms:created>
  <dcterms:modified xsi:type="dcterms:W3CDTF">2022-04-11T14:58:00Z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