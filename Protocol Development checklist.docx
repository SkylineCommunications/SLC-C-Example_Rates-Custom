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52331">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52331">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52331">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52331">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52331">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52331">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52331">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52331">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52331">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52331">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52331">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52331">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52331">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52331">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52331">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52331">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52331">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52331">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52331">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52331">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52331">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52331">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52331">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52331">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52331">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52331">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52331">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52331">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52331">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52331">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52331">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52331">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52331">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52331">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52331">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52331">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52331">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52331">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52331">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52331">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52331">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52331">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52331">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52331">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52331">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52331">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52331">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52331">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52331">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52331">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52331">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52331">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52331">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0E3611FF" w:rsidR="000F1C01" w:rsidRPr="00567E7B" w:rsidRDefault="00CD7133" w:rsidP="000F1C01">
            <w:pPr>
              <w:jc w:val="left"/>
            </w:pPr>
            <w:r w:rsidRPr="00CD7133">
              <w:t>SLC SDF Rates - Custom</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4FE76734" w:rsidR="000F1C01" w:rsidRPr="000F1C01" w:rsidRDefault="00AB4671" w:rsidP="000F1C01">
            <w:pPr>
              <w:jc w:val="left"/>
            </w:pPr>
            <w:r>
              <w:t>1.0.</w:t>
            </w:r>
            <w:r w:rsidR="00CD7133">
              <w:t>0</w:t>
            </w:r>
            <w:r>
              <w:t>.</w:t>
            </w:r>
            <w:r w:rsidR="00520D8C">
              <w:t>1</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3A870C82" w:rsidR="000F1C01" w:rsidRPr="000F1C01" w:rsidRDefault="008C08A1" w:rsidP="000F1C01">
            <w:pPr>
              <w:jc w:val="left"/>
            </w:pPr>
            <w:r>
              <w:t>25</w:t>
            </w:r>
            <w:r w:rsidR="00AB4671">
              <w:t>/</w:t>
            </w:r>
            <w:r>
              <w:t>01</w:t>
            </w:r>
            <w:r w:rsidR="00AB4671">
              <w:t>/</w:t>
            </w:r>
            <w:r>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52331"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52331"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52331"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EndPr/>
          <w:sdtContent>
            <w:tc>
              <w:tcPr>
                <w:tcW w:w="515" w:type="dxa"/>
              </w:tcPr>
              <w:p w14:paraId="2F5C1E92" w14:textId="5E82F84F" w:rsidR="002D12A6" w:rsidRDefault="00AB4671"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EndPr/>
          <w:sdtContent>
            <w:tc>
              <w:tcPr>
                <w:tcW w:w="527" w:type="dxa"/>
              </w:tcPr>
              <w:p w14:paraId="2D66BD0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52331"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52331"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52331"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52331"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52331"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52331"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52331"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52331"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End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End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52331"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52331"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52331"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52331"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52331"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52331"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52331"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52331"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52331"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End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52331"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52331"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52331"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52331"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52331"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52331"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1AB68" w14:textId="77777777" w:rsidR="00052331" w:rsidRDefault="00052331" w:rsidP="00B30A73">
      <w:r>
        <w:separator/>
      </w:r>
    </w:p>
  </w:endnote>
  <w:endnote w:type="continuationSeparator" w:id="0">
    <w:p w14:paraId="06EBAD5B" w14:textId="77777777" w:rsidR="00052331" w:rsidRDefault="00052331"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90D502C-A8E7-47A7-A8E4-0DAFAD321CD8}"/>
    <w:embedBold r:id="rId2" w:fontKey="{4C92EDD7-912F-498C-8C0A-28E15DFD8AA9}"/>
    <w:embedItalic r:id="rId3" w:fontKey="{EFF64077-8004-4811-B248-F1E4905D3FE1}"/>
    <w:embedBoldItalic r:id="rId4" w:fontKey="{AFCF6A36-A86F-4A22-9A96-D244F6732712}"/>
  </w:font>
  <w:font w:name="SkylineSans Light">
    <w:panose1 w:val="02000303000000000000"/>
    <w:charset w:val="00"/>
    <w:family w:val="auto"/>
    <w:pitch w:val="variable"/>
    <w:sig w:usb0="C00000AF" w:usb1="0000000A" w:usb2="00000000" w:usb3="00000000" w:csb0="00000093" w:csb1="00000000"/>
    <w:embedRegular r:id="rId5" w:fontKey="{FD2427EB-1965-477C-B125-5E455CCE08F7}"/>
    <w:embedBold r:id="rId6" w:fontKey="{1106F74C-FD0B-4593-AE79-5A26BF63EF7B}"/>
    <w:embedItalic r:id="rId7" w:fontKey="{FB27430E-F40B-446B-A869-DAFA1EA7A2C5}"/>
    <w:embedBoldItalic r:id="rId8" w:fontKey="{C226C59A-D43F-4FFF-8604-3D47AA4A5C20}"/>
  </w:font>
  <w:font w:name="Segoe UI">
    <w:panose1 w:val="020B0502040204020203"/>
    <w:charset w:val="00"/>
    <w:family w:val="swiss"/>
    <w:pitch w:val="variable"/>
    <w:sig w:usb0="E4002EFF" w:usb1="C000E47F" w:usb2="00000009" w:usb3="00000000" w:csb0="000001FF" w:csb1="00000000"/>
    <w:embedRegular r:id="rId9" w:fontKey="{09A1640A-68E9-4D9F-92E5-904EA0F59499}"/>
    <w:embedBold r:id="rId10" w:fontKey="{7548F622-03F1-4565-AE5A-4A73959685D2}"/>
    <w:embedItalic r:id="rId11" w:fontKey="{6FDFC710-D610-4479-8DCF-D54BDCB47D52}"/>
    <w:embedBoldItalic r:id="rId12" w:fontKey="{AE5930FC-954F-4B55-AC3E-A4E56F9997C7}"/>
  </w:font>
  <w:font w:name="SkylineSans">
    <w:panose1 w:val="02000303000000000000"/>
    <w:charset w:val="00"/>
    <w:family w:val="auto"/>
    <w:pitch w:val="variable"/>
    <w:sig w:usb0="C00000AF" w:usb1="0000000A" w:usb2="00000000" w:usb3="00000000" w:csb0="00000093" w:csb1="00000000"/>
    <w:embedRegular r:id="rId13" w:fontKey="{ECB2363D-6694-4750-868D-93924BE5D961}"/>
    <w:embedBold r:id="rId14" w:fontKey="{4BDDFE51-C018-4DA1-B1DF-C0D56A01C17B}"/>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83156FAB-6DB4-4385-AF1D-E63AD44C07D1}"/>
  </w:font>
  <w:font w:name="Tahoma">
    <w:panose1 w:val="020B0604030504040204"/>
    <w:charset w:val="00"/>
    <w:family w:val="swiss"/>
    <w:pitch w:val="variable"/>
    <w:sig w:usb0="E1002EFF" w:usb1="C000605B" w:usb2="00000029" w:usb3="00000000" w:csb0="000101FF" w:csb1="00000000"/>
    <w:embedRegular r:id="rId16" w:fontKey="{29502DED-2952-4DD7-80D4-77C393BF6D4A}"/>
  </w:font>
  <w:font w:name="Calibri Light">
    <w:panose1 w:val="020F0302020204030204"/>
    <w:charset w:val="00"/>
    <w:family w:val="swiss"/>
    <w:pitch w:val="variable"/>
    <w:sig w:usb0="E4002EFF" w:usb1="C000247B" w:usb2="00000009" w:usb3="00000000" w:csb0="000001FF" w:csb1="00000000"/>
    <w:embedRegular r:id="rId17" w:fontKey="{697CB1D1-3FEF-479B-B1F7-3D9F995475E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C961A4CD-B8B7-4A78-A9B0-D286F2C97367}"/>
  </w:font>
  <w:font w:name="Consolas">
    <w:panose1 w:val="020B0609020204030204"/>
    <w:charset w:val="00"/>
    <w:family w:val="modern"/>
    <w:pitch w:val="fixed"/>
    <w:sig w:usb0="E00006FF" w:usb1="0000FCFF" w:usb2="00000001" w:usb3="00000000" w:csb0="0000019F" w:csb1="00000000"/>
    <w:embedRegular r:id="rId19" w:fontKey="{535E1D5F-CCD3-4992-9AB2-C7AD1C407D36}"/>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03A09905"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8C08A1">
      <w:rPr>
        <w:noProof/>
        <w:color w:val="FFFFFF" w:themeColor="background1"/>
      </w:rPr>
      <w:t>January 25,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5A103277"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C08A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5A103277"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C08A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07A0267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C08A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07A0267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8C08A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9A8CF" w14:textId="77777777" w:rsidR="00052331" w:rsidRDefault="00052331" w:rsidP="00B30A73">
      <w:r>
        <w:separator/>
      </w:r>
    </w:p>
  </w:footnote>
  <w:footnote w:type="continuationSeparator" w:id="0">
    <w:p w14:paraId="08342898" w14:textId="77777777" w:rsidR="00052331" w:rsidRDefault="00052331"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59E673EA"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8C08A1">
      <w:rPr>
        <w:noProof/>
        <w:color w:val="00517D"/>
        <w:lang w:val="en-GB"/>
      </w:rPr>
      <w:t>25/01/2022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abstractNumId w:val="12"/>
  </w:num>
  <w:num w:numId="2">
    <w:abstractNumId w:val="13"/>
  </w:num>
  <w:num w:numId="3">
    <w:abstractNumId w:val="19"/>
  </w:num>
  <w:num w:numId="4">
    <w:abstractNumId w:val="14"/>
  </w:num>
  <w:num w:numId="5">
    <w:abstractNumId w:val="15"/>
  </w:num>
  <w:num w:numId="6">
    <w:abstractNumId w:val="17"/>
  </w:num>
  <w:num w:numId="7">
    <w:abstractNumId w:val="11"/>
  </w:num>
  <w:num w:numId="8">
    <w:abstractNumId w:val="18"/>
  </w:num>
  <w:num w:numId="9">
    <w:abstractNumId w:val="10"/>
  </w:num>
  <w:num w:numId="10">
    <w:abstractNumId w:val="16"/>
  </w:num>
  <w:num w:numId="11">
    <w:abstractNumId w:val="21"/>
  </w:num>
  <w:num w:numId="12">
    <w:abstractNumId w:val="20"/>
  </w:num>
  <w:num w:numId="13">
    <w:abstractNumId w:val="22"/>
  </w:num>
  <w:num w:numId="14">
    <w:abstractNumId w:val="19"/>
    <w:lvlOverride w:ilvl="0">
      <w:startOverride w:val="1"/>
    </w:lvlOverride>
  </w:num>
  <w:num w:numId="15">
    <w:abstractNumId w:val="19"/>
    <w:lvlOverride w:ilvl="0">
      <w:startOverride w:val="1"/>
    </w:lvlOverride>
  </w:num>
  <w:num w:numId="16">
    <w:abstractNumId w:val="19"/>
    <w:lvlOverride w:ilvl="0">
      <w:startOverride w:val="1"/>
    </w:lvlOverride>
  </w:num>
  <w:num w:numId="17">
    <w:abstractNumId w:val="19"/>
    <w:lvlOverride w:ilvl="0">
      <w:startOverride w:val="1"/>
    </w:lvlOverride>
  </w:num>
  <w:num w:numId="18">
    <w:abstractNumId w:val="19"/>
    <w:lvlOverride w:ilvl="0">
      <w:startOverride w:val="1"/>
    </w:lvlOverride>
  </w:num>
  <w:num w:numId="19">
    <w:abstractNumId w:val="19"/>
    <w:lvlOverride w:ilvl="0">
      <w:startOverride w:val="1"/>
    </w:lvlOverride>
  </w:num>
  <w:num w:numId="20">
    <w:abstractNumId w:val="19"/>
    <w:lvlOverride w:ilvl="0">
      <w:startOverride w:val="1"/>
    </w:lvlOverride>
  </w:num>
  <w:num w:numId="21">
    <w:abstractNumId w:val="19"/>
    <w:lvlOverride w:ilvl="0">
      <w:startOverride w:val="1"/>
    </w:lvlOverride>
  </w:num>
  <w:num w:numId="22">
    <w:abstractNumId w:val="19"/>
    <w:lvlOverride w:ilvl="0">
      <w:startOverride w:val="1"/>
    </w:lvlOverride>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9"/>
  </w:num>
  <w:num w:numId="30">
    <w:abstractNumId w:val="7"/>
  </w:num>
  <w:num w:numId="31">
    <w:abstractNumId w:val="6"/>
  </w:num>
  <w:num w:numId="32">
    <w:abstractNumId w:val="5"/>
  </w:num>
  <w:num w:numId="33">
    <w:abstractNumId w:val="4"/>
  </w:num>
  <w:num w:numId="34">
    <w:abstractNumId w:val="8"/>
  </w:num>
  <w:num w:numId="35">
    <w:abstractNumId w:val="3"/>
  </w:num>
  <w:num w:numId="36">
    <w:abstractNumId w:val="2"/>
  </w:num>
  <w:num w:numId="37">
    <w:abstractNumId w:val="1"/>
  </w:num>
  <w:num w:numId="3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4662"/>
    <w:rsid w:val="003D5C63"/>
    <w:rsid w:val="00446BD9"/>
    <w:rsid w:val="004A4FE8"/>
    <w:rsid w:val="007F4954"/>
    <w:rsid w:val="009D2A7E"/>
    <w:rsid w:val="009E5634"/>
    <w:rsid w:val="00BB0F35"/>
    <w:rsid w:val="00C71792"/>
    <w:rsid w:val="00E95FA8"/>
    <w:rsid w:val="00F2788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3.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5.xml><?xml version="1.0" encoding="utf-8"?>
<ds:datastoreItem xmlns:ds="http://schemas.openxmlformats.org/officeDocument/2006/customXml" ds:itemID="{AF1D4AF7-CCB8-4366-B27C-534A82B094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15</TotalTime>
  <Pages>48</Pages>
  <Words>16787</Words>
  <Characters>95690</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12</cp:revision>
  <cp:lastPrinted>2017-05-08T07:21:00Z</cp:lastPrinted>
  <dcterms:created xsi:type="dcterms:W3CDTF">2021-01-27T15:08:00Z</dcterms:created>
  <dcterms:modified xsi:type="dcterms:W3CDTF">2022-01-25T12:13:00Z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