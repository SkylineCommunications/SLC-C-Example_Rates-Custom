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54748B">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54748B">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54748B">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54748B">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54748B">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54748B">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54748B">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54748B">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54748B">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54748B">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54748B">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54748B">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54748B">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54748B">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54748B">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54748B">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54748B">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54748B">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54748B">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54748B">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54748B">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54748B">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54748B">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54748B">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54748B">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54748B">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54748B">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54748B">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54748B">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54748B">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54748B">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54748B">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54748B">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54748B">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54748B">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54748B">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54748B">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54748B">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54748B">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54748B">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54748B">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54748B">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54748B">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54748B">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54748B">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54748B">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54748B">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54748B">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54748B">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54748B">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54748B">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54748B">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54748B">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1D37D43E" w:rsidR="000F1C01" w:rsidRPr="000F1C01" w:rsidRDefault="00AB4671" w:rsidP="000F1C01">
            <w:pPr>
              <w:jc w:val="left"/>
            </w:pPr>
            <w:r>
              <w:t>1.0.</w:t>
            </w:r>
            <w:r w:rsidR="00AF14FD">
              <w:t>1.</w:t>
            </w:r>
            <w:r w:rsidR="00966172">
              <w:t>2</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7E3CDED" w:rsidR="000F1C01" w:rsidRPr="000F1C01" w:rsidRDefault="00966172" w:rsidP="000F1C01">
            <w:pPr>
              <w:jc w:val="left"/>
            </w:pPr>
            <w:r>
              <w:t>18</w:t>
            </w:r>
            <w:r w:rsidR="00AB4671">
              <w:t>/</w:t>
            </w:r>
            <w:r>
              <w:t>05</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54748B"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54748B"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54748B"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End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End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54748B"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54748B"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54748B"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54748B"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54748B"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54748B"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54748B"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54748B"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54748B"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54748B"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54748B"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54748B"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54748B"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54748B"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54748B"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54748B"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54748B"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54748B"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54748B"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54748B"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54748B"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54748B"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54748B"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D38F4" w14:textId="77777777" w:rsidR="0054748B" w:rsidRDefault="0054748B" w:rsidP="00B30A73">
      <w:r>
        <w:separator/>
      </w:r>
    </w:p>
  </w:endnote>
  <w:endnote w:type="continuationSeparator" w:id="0">
    <w:p w14:paraId="3D3748AE" w14:textId="77777777" w:rsidR="0054748B" w:rsidRDefault="0054748B"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F04C2B2-7F19-4DCA-AFB3-B6657468D2C1}"/>
    <w:embedBold r:id="rId2" w:fontKey="{B6534396-8683-44D7-8315-0B4F164D0AD5}"/>
    <w:embedItalic r:id="rId3" w:fontKey="{1EE8392B-C0C7-4CFA-9709-575B201ED4C0}"/>
    <w:embedBoldItalic r:id="rId4" w:fontKey="{F56DDBAF-66BE-4191-B64F-B08578981C9F}"/>
  </w:font>
  <w:font w:name="SkylineSans Light">
    <w:panose1 w:val="02000303000000000000"/>
    <w:charset w:val="00"/>
    <w:family w:val="auto"/>
    <w:pitch w:val="variable"/>
    <w:sig w:usb0="C00000AF" w:usb1="0000000A" w:usb2="00000000" w:usb3="00000000" w:csb0="00000093" w:csb1="00000000"/>
    <w:embedRegular r:id="rId5" w:fontKey="{A4B0AFAD-150E-4CFA-B72A-6BF0427CD4D5}"/>
    <w:embedBold r:id="rId6" w:fontKey="{855103FD-6333-4D23-B786-6BA792A628C5}"/>
    <w:embedItalic r:id="rId7" w:fontKey="{1633DBF4-42C1-4C00-9809-427EC990C01F}"/>
    <w:embedBoldItalic r:id="rId8" w:fontKey="{763CF29D-84B7-4217-BE22-15528FBD9681}"/>
  </w:font>
  <w:font w:name="Segoe UI">
    <w:panose1 w:val="020B0502040204020203"/>
    <w:charset w:val="00"/>
    <w:family w:val="swiss"/>
    <w:pitch w:val="variable"/>
    <w:sig w:usb0="E4002EFF" w:usb1="C000E47F" w:usb2="00000009" w:usb3="00000000" w:csb0="000001FF" w:csb1="00000000"/>
    <w:embedRegular r:id="rId9" w:fontKey="{CB093475-E0AD-4F84-9844-3E6EB2341CB4}"/>
    <w:embedBold r:id="rId10" w:fontKey="{234AB647-7750-4E26-8156-487A18EFFB71}"/>
    <w:embedItalic r:id="rId11" w:fontKey="{95CDD3CB-A803-4C4B-8978-0843F6D92F36}"/>
    <w:embedBoldItalic r:id="rId12" w:fontKey="{2CD44422-43BA-4150-8ADD-B782626E7C93}"/>
  </w:font>
  <w:font w:name="SkylineSans">
    <w:panose1 w:val="02000303000000000000"/>
    <w:charset w:val="00"/>
    <w:family w:val="auto"/>
    <w:pitch w:val="variable"/>
    <w:sig w:usb0="C00000AF" w:usb1="0000000A" w:usb2="00000000" w:usb3="00000000" w:csb0="00000093" w:csb1="00000000"/>
    <w:embedRegular r:id="rId13" w:fontKey="{7F0B9280-E9AC-4541-A796-9D682DA07B1F}"/>
    <w:embedBold r:id="rId14" w:fontKey="{70776E51-7433-4923-A8E9-002BD3E0DECC}"/>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6B8191D9-0664-4FE3-87D4-C1FC925A70AF}"/>
  </w:font>
  <w:font w:name="Tahoma">
    <w:panose1 w:val="020B0604030504040204"/>
    <w:charset w:val="00"/>
    <w:family w:val="swiss"/>
    <w:pitch w:val="variable"/>
    <w:sig w:usb0="E1002EFF" w:usb1="C000605B" w:usb2="00000029" w:usb3="00000000" w:csb0="000101FF" w:csb1="00000000"/>
    <w:embedRegular r:id="rId16" w:fontKey="{61A8A2D5-BA32-4831-9B94-B9682EE86B44}"/>
  </w:font>
  <w:font w:name="Calibri Light">
    <w:panose1 w:val="020F0302020204030204"/>
    <w:charset w:val="00"/>
    <w:family w:val="swiss"/>
    <w:pitch w:val="variable"/>
    <w:sig w:usb0="E4002EFF" w:usb1="C000247B" w:usb2="00000009" w:usb3="00000000" w:csb0="000001FF" w:csb1="00000000"/>
    <w:embedRegular r:id="rId17" w:fontKey="{84AFF1B4-0738-46C2-AA3F-FE6955ABFCCC}"/>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8E5F1097-23DA-4705-90A5-F2C9E180EE6F}"/>
  </w:font>
  <w:font w:name="Consolas">
    <w:panose1 w:val="020B0609020204030204"/>
    <w:charset w:val="00"/>
    <w:family w:val="modern"/>
    <w:pitch w:val="fixed"/>
    <w:sig w:usb0="E00006FF" w:usb1="0000FCFF" w:usb2="00000001" w:usb3="00000000" w:csb0="0000019F" w:csb1="00000000"/>
    <w:embedRegular r:id="rId19" w:fontKey="{9AB2A696-7D93-47C4-8113-B579FE548E74}"/>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6566E84"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966172">
      <w:rPr>
        <w:noProof/>
        <w:color w:val="FFFFFF" w:themeColor="background1"/>
      </w:rPr>
      <w:t>May 18,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19A1861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661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19A1861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661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9719AF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661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9719AFA"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966172">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0BE66" w14:textId="77777777" w:rsidR="0054748B" w:rsidRDefault="0054748B" w:rsidP="00B30A73">
      <w:r>
        <w:separator/>
      </w:r>
    </w:p>
  </w:footnote>
  <w:footnote w:type="continuationSeparator" w:id="0">
    <w:p w14:paraId="4AA6F99B" w14:textId="77777777" w:rsidR="0054748B" w:rsidRDefault="0054748B"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218250A8"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966172">
      <w:rPr>
        <w:noProof/>
        <w:color w:val="00517D"/>
        <w:lang w:val="en-GB"/>
      </w:rPr>
      <w:t>18/05/2022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79294417">
    <w:abstractNumId w:val="12"/>
  </w:num>
  <w:num w:numId="2" w16cid:durableId="205917934">
    <w:abstractNumId w:val="13"/>
  </w:num>
  <w:num w:numId="3" w16cid:durableId="1709378791">
    <w:abstractNumId w:val="19"/>
  </w:num>
  <w:num w:numId="4" w16cid:durableId="1350764210">
    <w:abstractNumId w:val="14"/>
  </w:num>
  <w:num w:numId="5" w16cid:durableId="1294945177">
    <w:abstractNumId w:val="15"/>
  </w:num>
  <w:num w:numId="6" w16cid:durableId="1476802219">
    <w:abstractNumId w:val="17"/>
  </w:num>
  <w:num w:numId="7" w16cid:durableId="1315450442">
    <w:abstractNumId w:val="11"/>
  </w:num>
  <w:num w:numId="8" w16cid:durableId="1854682410">
    <w:abstractNumId w:val="18"/>
  </w:num>
  <w:num w:numId="9" w16cid:durableId="1920476713">
    <w:abstractNumId w:val="10"/>
  </w:num>
  <w:num w:numId="10" w16cid:durableId="209415479">
    <w:abstractNumId w:val="16"/>
  </w:num>
  <w:num w:numId="11" w16cid:durableId="1562903682">
    <w:abstractNumId w:val="21"/>
  </w:num>
  <w:num w:numId="12" w16cid:durableId="1120346523">
    <w:abstractNumId w:val="20"/>
  </w:num>
  <w:num w:numId="13" w16cid:durableId="250967990">
    <w:abstractNumId w:val="22"/>
  </w:num>
  <w:num w:numId="14" w16cid:durableId="2048410769">
    <w:abstractNumId w:val="19"/>
    <w:lvlOverride w:ilvl="0">
      <w:startOverride w:val="1"/>
    </w:lvlOverride>
  </w:num>
  <w:num w:numId="15" w16cid:durableId="2106728897">
    <w:abstractNumId w:val="19"/>
    <w:lvlOverride w:ilvl="0">
      <w:startOverride w:val="1"/>
    </w:lvlOverride>
  </w:num>
  <w:num w:numId="16" w16cid:durableId="403528489">
    <w:abstractNumId w:val="19"/>
    <w:lvlOverride w:ilvl="0">
      <w:startOverride w:val="1"/>
    </w:lvlOverride>
  </w:num>
  <w:num w:numId="17" w16cid:durableId="593052239">
    <w:abstractNumId w:val="19"/>
    <w:lvlOverride w:ilvl="0">
      <w:startOverride w:val="1"/>
    </w:lvlOverride>
  </w:num>
  <w:num w:numId="18" w16cid:durableId="1060640267">
    <w:abstractNumId w:val="19"/>
    <w:lvlOverride w:ilvl="0">
      <w:startOverride w:val="1"/>
    </w:lvlOverride>
  </w:num>
  <w:num w:numId="19" w16cid:durableId="1089233349">
    <w:abstractNumId w:val="19"/>
    <w:lvlOverride w:ilvl="0">
      <w:startOverride w:val="1"/>
    </w:lvlOverride>
  </w:num>
  <w:num w:numId="20" w16cid:durableId="835534921">
    <w:abstractNumId w:val="19"/>
    <w:lvlOverride w:ilvl="0">
      <w:startOverride w:val="1"/>
    </w:lvlOverride>
  </w:num>
  <w:num w:numId="21" w16cid:durableId="1837307180">
    <w:abstractNumId w:val="19"/>
    <w:lvlOverride w:ilvl="0">
      <w:startOverride w:val="1"/>
    </w:lvlOverride>
  </w:num>
  <w:num w:numId="22" w16cid:durableId="1368489050">
    <w:abstractNumId w:val="19"/>
    <w:lvlOverride w:ilvl="0">
      <w:startOverride w:val="1"/>
    </w:lvlOverride>
  </w:num>
  <w:num w:numId="23" w16cid:durableId="1121343084">
    <w:abstractNumId w:val="19"/>
    <w:lvlOverride w:ilvl="0">
      <w:startOverride w:val="1"/>
    </w:lvlOverride>
  </w:num>
  <w:num w:numId="24" w16cid:durableId="1223177902">
    <w:abstractNumId w:val="19"/>
    <w:lvlOverride w:ilvl="0">
      <w:startOverride w:val="1"/>
    </w:lvlOverride>
  </w:num>
  <w:num w:numId="25" w16cid:durableId="36786344">
    <w:abstractNumId w:val="19"/>
    <w:lvlOverride w:ilvl="0">
      <w:startOverride w:val="1"/>
    </w:lvlOverride>
  </w:num>
  <w:num w:numId="26" w16cid:durableId="2088843030">
    <w:abstractNumId w:val="19"/>
    <w:lvlOverride w:ilvl="0">
      <w:startOverride w:val="1"/>
    </w:lvlOverride>
  </w:num>
  <w:num w:numId="27" w16cid:durableId="574628571">
    <w:abstractNumId w:val="19"/>
    <w:lvlOverride w:ilvl="0">
      <w:startOverride w:val="1"/>
    </w:lvlOverride>
  </w:num>
  <w:num w:numId="28" w16cid:durableId="145755043">
    <w:abstractNumId w:val="19"/>
    <w:lvlOverride w:ilvl="0">
      <w:startOverride w:val="1"/>
    </w:lvlOverride>
  </w:num>
  <w:num w:numId="29" w16cid:durableId="341051400">
    <w:abstractNumId w:val="9"/>
  </w:num>
  <w:num w:numId="30" w16cid:durableId="1514342658">
    <w:abstractNumId w:val="7"/>
  </w:num>
  <w:num w:numId="31" w16cid:durableId="583730166">
    <w:abstractNumId w:val="6"/>
  </w:num>
  <w:num w:numId="32" w16cid:durableId="1259482823">
    <w:abstractNumId w:val="5"/>
  </w:num>
  <w:num w:numId="33" w16cid:durableId="1816602210">
    <w:abstractNumId w:val="4"/>
  </w:num>
  <w:num w:numId="34" w16cid:durableId="1808160136">
    <w:abstractNumId w:val="8"/>
  </w:num>
  <w:num w:numId="35" w16cid:durableId="1655723191">
    <w:abstractNumId w:val="3"/>
  </w:num>
  <w:num w:numId="36" w16cid:durableId="664213356">
    <w:abstractNumId w:val="2"/>
  </w:num>
  <w:num w:numId="37" w16cid:durableId="605236426">
    <w:abstractNumId w:val="1"/>
  </w:num>
  <w:num w:numId="38" w16cid:durableId="142129295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4748B"/>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172"/>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4FD"/>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044"/>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3D6772"/>
    <w:rsid w:val="00412F8F"/>
    <w:rsid w:val="00446BD9"/>
    <w:rsid w:val="004A4FE8"/>
    <w:rsid w:val="007211CD"/>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16</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15</cp:revision>
  <cp:lastPrinted>2017-05-08T07:21:00Z</cp:lastPrinted>
  <dcterms:created xsi:type="dcterms:W3CDTF">2021-01-27T15:08:00Z</dcterms:created>
  <dcterms:modified xsi:type="dcterms:W3CDTF">2022-05-18T08:22:00Z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