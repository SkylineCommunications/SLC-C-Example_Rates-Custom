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57955" w14:textId="77777777" w:rsidR="00DF7605" w:rsidRDefault="00651E8A" w:rsidP="006B59B9">
      <w:pPr>
        <w:tabs>
          <w:tab w:val="left" w:pos="8235"/>
        </w:tabs>
      </w:pPr>
      <w:r>
        <w:tab/>
      </w:r>
    </w:p>
    <w:p w14:paraId="4D0CA8F1" w14:textId="77777777" w:rsidR="00DF7605" w:rsidRDefault="00DF7605" w:rsidP="00B30A73"/>
    <w:p w14:paraId="79B9F113" w14:textId="77777777" w:rsidR="00DB5803" w:rsidRDefault="00DB5803" w:rsidP="00B30A73"/>
    <w:p w14:paraId="6D6269B3" w14:textId="77777777" w:rsidR="00DF7605" w:rsidRDefault="00DF7605" w:rsidP="00B30A73"/>
    <w:p w14:paraId="737DE558" w14:textId="77777777" w:rsidR="00DF7605" w:rsidRDefault="00DF7605" w:rsidP="00B30A73"/>
    <w:p w14:paraId="3FD461C5" w14:textId="77777777" w:rsidR="00DF7605" w:rsidRDefault="00DF7605" w:rsidP="00B30A73"/>
    <w:sdt>
      <w:sdtPr>
        <w:rPr>
          <w:sz w:val="116"/>
          <w:szCs w:val="116"/>
        </w:rPr>
        <w:alias w:val="Title"/>
        <w:tag w:val=""/>
        <w:id w:val="508795984"/>
        <w:placeholder>
          <w:docPart w:val="F3A56BDBEB5645F9A4A80F9F46C1E7C9"/>
        </w:placeholder>
        <w:dataBinding w:prefixMappings="xmlns:ns0='http://purl.org/dc/elements/1.1/' xmlns:ns1='http://schemas.openxmlformats.org/package/2006/metadata/core-properties' " w:xpath="/ns1:coreProperties[1]/ns0:title[1]" w:storeItemID="{6C3C8BC8-F283-45AE-878A-BAB7291924A1}"/>
        <w:text/>
      </w:sdtPr>
      <w:sdtEndPr/>
      <w:sdtContent>
        <w:p w14:paraId="51B7A5B2"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F6E4DA834EE9430780BA77DEDAA91534"/>
        </w:placeholder>
        <w:dataBinding w:prefixMappings="xmlns:ns0='http://purl.org/dc/elements/1.1/' xmlns:ns1='http://schemas.openxmlformats.org/package/2006/metadata/core-properties' " w:xpath="/ns1:coreProperties[1]/ns0:subject[1]" w:storeItemID="{6C3C8BC8-F283-45AE-878A-BAB7291924A1}"/>
        <w:text/>
      </w:sdtPr>
      <w:sdtEndPr/>
      <w:sdtContent>
        <w:p w14:paraId="0D5C836C" w14:textId="77777777" w:rsidR="00DF7605" w:rsidRPr="00DF7605" w:rsidRDefault="00C84692" w:rsidP="00B30A73">
          <w:pPr>
            <w:pStyle w:val="SLCSubtitle"/>
          </w:pPr>
          <w:r>
            <w:rPr>
              <w:sz w:val="40"/>
              <w:szCs w:val="40"/>
            </w:rPr>
            <w:t>Strictly confidential</w:t>
          </w:r>
        </w:p>
      </w:sdtContent>
    </w:sdt>
    <w:p w14:paraId="312A6CF9" w14:textId="77777777" w:rsidR="000B4A46" w:rsidRPr="00B30A73" w:rsidRDefault="000B4A46" w:rsidP="00B30A73"/>
    <w:p w14:paraId="43A362C6"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E11295B" w14:textId="77777777" w:rsidR="00EE2A9B" w:rsidRDefault="00EE2A9B">
          <w:pPr>
            <w:pStyle w:val="TOCHeading"/>
          </w:pPr>
          <w:r>
            <w:t>C</w:t>
          </w:r>
          <w:r w:rsidR="00C84827">
            <w:t>ontents</w:t>
          </w:r>
        </w:p>
        <w:p w14:paraId="236C89B0"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16B99">
              <w:rPr>
                <w:webHidden/>
              </w:rPr>
              <w:t>5</w:t>
            </w:r>
            <w:r w:rsidR="004A3E68">
              <w:rPr>
                <w:webHidden/>
              </w:rPr>
              <w:fldChar w:fldCharType="end"/>
            </w:r>
          </w:hyperlink>
        </w:p>
        <w:p w14:paraId="15EAE1B5" w14:textId="77777777" w:rsidR="004A3E68" w:rsidRDefault="0016160B">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16B99">
              <w:rPr>
                <w:webHidden/>
              </w:rPr>
              <w:t>6</w:t>
            </w:r>
            <w:r w:rsidR="004A3E68">
              <w:rPr>
                <w:webHidden/>
              </w:rPr>
              <w:fldChar w:fldCharType="end"/>
            </w:r>
          </w:hyperlink>
        </w:p>
        <w:p w14:paraId="6EE19C24" w14:textId="77777777" w:rsidR="004A3E68" w:rsidRDefault="0016160B">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6030048A" w14:textId="77777777" w:rsidR="004A3E68" w:rsidRDefault="0016160B">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16B99">
              <w:rPr>
                <w:noProof/>
                <w:webHidden/>
              </w:rPr>
              <w:t>6</w:t>
            </w:r>
            <w:r w:rsidR="004A3E68">
              <w:rPr>
                <w:noProof/>
                <w:webHidden/>
              </w:rPr>
              <w:fldChar w:fldCharType="end"/>
            </w:r>
          </w:hyperlink>
        </w:p>
        <w:p w14:paraId="2D2B1EE4" w14:textId="77777777" w:rsidR="004A3E68" w:rsidRDefault="0016160B">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16B99">
              <w:rPr>
                <w:noProof/>
                <w:webHidden/>
              </w:rPr>
              <w:t>7</w:t>
            </w:r>
            <w:r w:rsidR="004A3E68">
              <w:rPr>
                <w:noProof/>
                <w:webHidden/>
              </w:rPr>
              <w:fldChar w:fldCharType="end"/>
            </w:r>
          </w:hyperlink>
        </w:p>
        <w:p w14:paraId="6A4CD4DC" w14:textId="77777777" w:rsidR="004A3E68" w:rsidRDefault="0016160B">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08EF96E" w14:textId="77777777" w:rsidR="004A3E68" w:rsidRDefault="0016160B">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16B99">
              <w:rPr>
                <w:noProof/>
                <w:webHidden/>
              </w:rPr>
              <w:t>9</w:t>
            </w:r>
            <w:r w:rsidR="004A3E68">
              <w:rPr>
                <w:noProof/>
                <w:webHidden/>
              </w:rPr>
              <w:fldChar w:fldCharType="end"/>
            </w:r>
          </w:hyperlink>
        </w:p>
        <w:p w14:paraId="2803ADF4" w14:textId="77777777" w:rsidR="004A3E68" w:rsidRDefault="0016160B">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16B99">
              <w:rPr>
                <w:noProof/>
                <w:webHidden/>
              </w:rPr>
              <w:t>12</w:t>
            </w:r>
            <w:r w:rsidR="004A3E68">
              <w:rPr>
                <w:noProof/>
                <w:webHidden/>
              </w:rPr>
              <w:fldChar w:fldCharType="end"/>
            </w:r>
          </w:hyperlink>
        </w:p>
        <w:p w14:paraId="30353DF0" w14:textId="77777777" w:rsidR="004A3E68" w:rsidRDefault="0016160B">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16B99">
              <w:rPr>
                <w:noProof/>
                <w:webHidden/>
              </w:rPr>
              <w:t>13</w:t>
            </w:r>
            <w:r w:rsidR="004A3E68">
              <w:rPr>
                <w:noProof/>
                <w:webHidden/>
              </w:rPr>
              <w:fldChar w:fldCharType="end"/>
            </w:r>
          </w:hyperlink>
        </w:p>
        <w:p w14:paraId="0595E0EE" w14:textId="77777777" w:rsidR="004A3E68" w:rsidRDefault="0016160B">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16B99">
              <w:rPr>
                <w:webHidden/>
              </w:rPr>
              <w:t>14</w:t>
            </w:r>
            <w:r w:rsidR="004A3E68">
              <w:rPr>
                <w:webHidden/>
              </w:rPr>
              <w:fldChar w:fldCharType="end"/>
            </w:r>
          </w:hyperlink>
        </w:p>
        <w:p w14:paraId="61E2BB8A" w14:textId="77777777" w:rsidR="004A3E68" w:rsidRDefault="0016160B">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16B99">
              <w:rPr>
                <w:noProof/>
                <w:webHidden/>
              </w:rPr>
              <w:t>14</w:t>
            </w:r>
            <w:r w:rsidR="004A3E68">
              <w:rPr>
                <w:noProof/>
                <w:webHidden/>
              </w:rPr>
              <w:fldChar w:fldCharType="end"/>
            </w:r>
          </w:hyperlink>
        </w:p>
        <w:p w14:paraId="524175FF" w14:textId="77777777" w:rsidR="004A3E68" w:rsidRDefault="0016160B">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16B99">
              <w:rPr>
                <w:webHidden/>
              </w:rPr>
              <w:t>14</w:t>
            </w:r>
            <w:r w:rsidR="004A3E68">
              <w:rPr>
                <w:webHidden/>
              </w:rPr>
              <w:fldChar w:fldCharType="end"/>
            </w:r>
          </w:hyperlink>
        </w:p>
        <w:p w14:paraId="3458A1D0" w14:textId="77777777" w:rsidR="004A3E68" w:rsidRDefault="0016160B">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16B99">
              <w:rPr>
                <w:webHidden/>
              </w:rPr>
              <w:t>14</w:t>
            </w:r>
            <w:r w:rsidR="004A3E68">
              <w:rPr>
                <w:webHidden/>
              </w:rPr>
              <w:fldChar w:fldCharType="end"/>
            </w:r>
          </w:hyperlink>
        </w:p>
        <w:p w14:paraId="47446ACD" w14:textId="77777777" w:rsidR="004A3E68" w:rsidRDefault="0016160B">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16B99">
              <w:rPr>
                <w:webHidden/>
              </w:rPr>
              <w:t>14</w:t>
            </w:r>
            <w:r w:rsidR="004A3E68">
              <w:rPr>
                <w:webHidden/>
              </w:rPr>
              <w:fldChar w:fldCharType="end"/>
            </w:r>
          </w:hyperlink>
        </w:p>
        <w:p w14:paraId="26C203D4" w14:textId="77777777" w:rsidR="004A3E68" w:rsidRDefault="0016160B">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16B99">
              <w:rPr>
                <w:webHidden/>
              </w:rPr>
              <w:t>16</w:t>
            </w:r>
            <w:r w:rsidR="004A3E68">
              <w:rPr>
                <w:webHidden/>
              </w:rPr>
              <w:fldChar w:fldCharType="end"/>
            </w:r>
          </w:hyperlink>
        </w:p>
        <w:p w14:paraId="7C19AF2F" w14:textId="77777777" w:rsidR="004A3E68" w:rsidRDefault="0016160B">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16B99">
              <w:rPr>
                <w:webHidden/>
              </w:rPr>
              <w:t>17</w:t>
            </w:r>
            <w:r w:rsidR="004A3E68">
              <w:rPr>
                <w:webHidden/>
              </w:rPr>
              <w:fldChar w:fldCharType="end"/>
            </w:r>
          </w:hyperlink>
        </w:p>
        <w:p w14:paraId="00628FBF" w14:textId="77777777" w:rsidR="004A3E68" w:rsidRDefault="0016160B">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16B99">
              <w:rPr>
                <w:noProof/>
                <w:webHidden/>
              </w:rPr>
              <w:t>26</w:t>
            </w:r>
            <w:r w:rsidR="004A3E68">
              <w:rPr>
                <w:noProof/>
                <w:webHidden/>
              </w:rPr>
              <w:fldChar w:fldCharType="end"/>
            </w:r>
          </w:hyperlink>
        </w:p>
        <w:p w14:paraId="603134A1" w14:textId="77777777" w:rsidR="004A3E68" w:rsidRDefault="0016160B">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16B99">
              <w:rPr>
                <w:webHidden/>
              </w:rPr>
              <w:t>26</w:t>
            </w:r>
            <w:r w:rsidR="004A3E68">
              <w:rPr>
                <w:webHidden/>
              </w:rPr>
              <w:fldChar w:fldCharType="end"/>
            </w:r>
          </w:hyperlink>
        </w:p>
        <w:p w14:paraId="5ABCDEB4" w14:textId="77777777" w:rsidR="004A3E68" w:rsidRDefault="0016160B">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16B99">
              <w:rPr>
                <w:webHidden/>
              </w:rPr>
              <w:t>27</w:t>
            </w:r>
            <w:r w:rsidR="004A3E68">
              <w:rPr>
                <w:webHidden/>
              </w:rPr>
              <w:fldChar w:fldCharType="end"/>
            </w:r>
          </w:hyperlink>
        </w:p>
        <w:p w14:paraId="1AB87BEE" w14:textId="77777777" w:rsidR="004A3E68" w:rsidRDefault="0016160B">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16B99">
              <w:rPr>
                <w:noProof/>
                <w:webHidden/>
              </w:rPr>
              <w:t>27</w:t>
            </w:r>
            <w:r w:rsidR="004A3E68">
              <w:rPr>
                <w:noProof/>
                <w:webHidden/>
              </w:rPr>
              <w:fldChar w:fldCharType="end"/>
            </w:r>
          </w:hyperlink>
        </w:p>
        <w:p w14:paraId="32771973" w14:textId="77777777" w:rsidR="004A3E68" w:rsidRDefault="0016160B">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16B99">
              <w:rPr>
                <w:webHidden/>
              </w:rPr>
              <w:t>27</w:t>
            </w:r>
            <w:r w:rsidR="004A3E68">
              <w:rPr>
                <w:webHidden/>
              </w:rPr>
              <w:fldChar w:fldCharType="end"/>
            </w:r>
          </w:hyperlink>
        </w:p>
        <w:p w14:paraId="1E182F44" w14:textId="77777777" w:rsidR="004A3E68" w:rsidRDefault="0016160B">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16B99">
              <w:rPr>
                <w:webHidden/>
              </w:rPr>
              <w:t>28</w:t>
            </w:r>
            <w:r w:rsidR="004A3E68">
              <w:rPr>
                <w:webHidden/>
              </w:rPr>
              <w:fldChar w:fldCharType="end"/>
            </w:r>
          </w:hyperlink>
        </w:p>
        <w:p w14:paraId="20D9F90E" w14:textId="77777777" w:rsidR="004A3E68" w:rsidRDefault="0016160B">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16B99">
              <w:rPr>
                <w:webHidden/>
              </w:rPr>
              <w:t>28</w:t>
            </w:r>
            <w:r w:rsidR="004A3E68">
              <w:rPr>
                <w:webHidden/>
              </w:rPr>
              <w:fldChar w:fldCharType="end"/>
            </w:r>
          </w:hyperlink>
        </w:p>
        <w:p w14:paraId="65344E26" w14:textId="77777777" w:rsidR="004A3E68" w:rsidRDefault="0016160B">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16B99">
              <w:rPr>
                <w:webHidden/>
              </w:rPr>
              <w:t>29</w:t>
            </w:r>
            <w:r w:rsidR="004A3E68">
              <w:rPr>
                <w:webHidden/>
              </w:rPr>
              <w:fldChar w:fldCharType="end"/>
            </w:r>
          </w:hyperlink>
        </w:p>
        <w:p w14:paraId="22A6ED42" w14:textId="77777777" w:rsidR="004A3E68" w:rsidRDefault="0016160B">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16B99">
              <w:rPr>
                <w:webHidden/>
              </w:rPr>
              <w:t>30</w:t>
            </w:r>
            <w:r w:rsidR="004A3E68">
              <w:rPr>
                <w:webHidden/>
              </w:rPr>
              <w:fldChar w:fldCharType="end"/>
            </w:r>
          </w:hyperlink>
        </w:p>
        <w:p w14:paraId="78E8D491" w14:textId="77777777" w:rsidR="004A3E68" w:rsidRDefault="0016160B">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16B99">
              <w:rPr>
                <w:webHidden/>
              </w:rPr>
              <w:t>30</w:t>
            </w:r>
            <w:r w:rsidR="004A3E68">
              <w:rPr>
                <w:webHidden/>
              </w:rPr>
              <w:fldChar w:fldCharType="end"/>
            </w:r>
          </w:hyperlink>
        </w:p>
        <w:p w14:paraId="172FA57B" w14:textId="77777777" w:rsidR="004A3E68" w:rsidRDefault="0016160B">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16B99">
              <w:rPr>
                <w:webHidden/>
              </w:rPr>
              <w:t>31</w:t>
            </w:r>
            <w:r w:rsidR="004A3E68">
              <w:rPr>
                <w:webHidden/>
              </w:rPr>
              <w:fldChar w:fldCharType="end"/>
            </w:r>
          </w:hyperlink>
        </w:p>
        <w:p w14:paraId="19EC1B41" w14:textId="77777777" w:rsidR="004A3E68" w:rsidRDefault="0016160B">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16B99">
              <w:rPr>
                <w:webHidden/>
              </w:rPr>
              <w:t>31</w:t>
            </w:r>
            <w:r w:rsidR="004A3E68">
              <w:rPr>
                <w:webHidden/>
              </w:rPr>
              <w:fldChar w:fldCharType="end"/>
            </w:r>
          </w:hyperlink>
        </w:p>
        <w:p w14:paraId="11DE4F9A" w14:textId="77777777" w:rsidR="004A3E68" w:rsidRDefault="0016160B">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16B99">
              <w:rPr>
                <w:webHidden/>
              </w:rPr>
              <w:t>31</w:t>
            </w:r>
            <w:r w:rsidR="004A3E68">
              <w:rPr>
                <w:webHidden/>
              </w:rPr>
              <w:fldChar w:fldCharType="end"/>
            </w:r>
          </w:hyperlink>
        </w:p>
        <w:p w14:paraId="18A08942" w14:textId="77777777" w:rsidR="004A3E68" w:rsidRDefault="0016160B">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16B99">
              <w:rPr>
                <w:noProof/>
                <w:webHidden/>
              </w:rPr>
              <w:t>31</w:t>
            </w:r>
            <w:r w:rsidR="004A3E68">
              <w:rPr>
                <w:noProof/>
                <w:webHidden/>
              </w:rPr>
              <w:fldChar w:fldCharType="end"/>
            </w:r>
          </w:hyperlink>
        </w:p>
        <w:p w14:paraId="61BE794C" w14:textId="77777777" w:rsidR="004A3E68" w:rsidRDefault="0016160B">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16B99">
              <w:rPr>
                <w:webHidden/>
              </w:rPr>
              <w:t>31</w:t>
            </w:r>
            <w:r w:rsidR="004A3E68">
              <w:rPr>
                <w:webHidden/>
              </w:rPr>
              <w:fldChar w:fldCharType="end"/>
            </w:r>
          </w:hyperlink>
        </w:p>
        <w:p w14:paraId="63404E05" w14:textId="77777777" w:rsidR="004A3E68" w:rsidRDefault="0016160B">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16B99">
              <w:rPr>
                <w:webHidden/>
              </w:rPr>
              <w:t>31</w:t>
            </w:r>
            <w:r w:rsidR="004A3E68">
              <w:rPr>
                <w:webHidden/>
              </w:rPr>
              <w:fldChar w:fldCharType="end"/>
            </w:r>
          </w:hyperlink>
        </w:p>
        <w:p w14:paraId="34FE07DC" w14:textId="77777777" w:rsidR="004A3E68" w:rsidRDefault="0016160B">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16B99">
              <w:rPr>
                <w:noProof/>
                <w:webHidden/>
              </w:rPr>
              <w:t>32</w:t>
            </w:r>
            <w:r w:rsidR="004A3E68">
              <w:rPr>
                <w:noProof/>
                <w:webHidden/>
              </w:rPr>
              <w:fldChar w:fldCharType="end"/>
            </w:r>
          </w:hyperlink>
        </w:p>
        <w:p w14:paraId="108047EF" w14:textId="77777777" w:rsidR="004A3E68" w:rsidRDefault="0016160B">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16B99">
              <w:rPr>
                <w:webHidden/>
              </w:rPr>
              <w:t>32</w:t>
            </w:r>
            <w:r w:rsidR="004A3E68">
              <w:rPr>
                <w:webHidden/>
              </w:rPr>
              <w:fldChar w:fldCharType="end"/>
            </w:r>
          </w:hyperlink>
        </w:p>
        <w:p w14:paraId="24545A77" w14:textId="77777777" w:rsidR="004A3E68" w:rsidRDefault="0016160B">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16B99">
              <w:rPr>
                <w:webHidden/>
              </w:rPr>
              <w:t>32</w:t>
            </w:r>
            <w:r w:rsidR="004A3E68">
              <w:rPr>
                <w:webHidden/>
              </w:rPr>
              <w:fldChar w:fldCharType="end"/>
            </w:r>
          </w:hyperlink>
        </w:p>
        <w:p w14:paraId="531F5B60" w14:textId="77777777" w:rsidR="004A3E68" w:rsidRDefault="0016160B">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16B99">
              <w:rPr>
                <w:webHidden/>
              </w:rPr>
              <w:t>32</w:t>
            </w:r>
            <w:r w:rsidR="004A3E68">
              <w:rPr>
                <w:webHidden/>
              </w:rPr>
              <w:fldChar w:fldCharType="end"/>
            </w:r>
          </w:hyperlink>
        </w:p>
        <w:p w14:paraId="75014B09" w14:textId="77777777" w:rsidR="004A3E68" w:rsidRDefault="0016160B">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16B99">
              <w:rPr>
                <w:webHidden/>
              </w:rPr>
              <w:t>33</w:t>
            </w:r>
            <w:r w:rsidR="004A3E68">
              <w:rPr>
                <w:webHidden/>
              </w:rPr>
              <w:fldChar w:fldCharType="end"/>
            </w:r>
          </w:hyperlink>
        </w:p>
        <w:p w14:paraId="4DA89E51" w14:textId="77777777" w:rsidR="004A3E68" w:rsidRDefault="0016160B">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16B99">
              <w:rPr>
                <w:webHidden/>
              </w:rPr>
              <w:t>33</w:t>
            </w:r>
            <w:r w:rsidR="004A3E68">
              <w:rPr>
                <w:webHidden/>
              </w:rPr>
              <w:fldChar w:fldCharType="end"/>
            </w:r>
          </w:hyperlink>
        </w:p>
        <w:p w14:paraId="58CE619D" w14:textId="77777777" w:rsidR="004A3E68" w:rsidRDefault="0016160B">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16B99">
              <w:rPr>
                <w:webHidden/>
              </w:rPr>
              <w:t>34</w:t>
            </w:r>
            <w:r w:rsidR="004A3E68">
              <w:rPr>
                <w:webHidden/>
              </w:rPr>
              <w:fldChar w:fldCharType="end"/>
            </w:r>
          </w:hyperlink>
        </w:p>
        <w:p w14:paraId="0083BC39" w14:textId="77777777" w:rsidR="004A3E68" w:rsidRDefault="0016160B">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16B99">
              <w:rPr>
                <w:webHidden/>
              </w:rPr>
              <w:t>35</w:t>
            </w:r>
            <w:r w:rsidR="004A3E68">
              <w:rPr>
                <w:webHidden/>
              </w:rPr>
              <w:fldChar w:fldCharType="end"/>
            </w:r>
          </w:hyperlink>
        </w:p>
        <w:p w14:paraId="58D897AB" w14:textId="77777777" w:rsidR="004A3E68" w:rsidRDefault="0016160B">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16B99">
              <w:rPr>
                <w:webHidden/>
              </w:rPr>
              <w:t>36</w:t>
            </w:r>
            <w:r w:rsidR="004A3E68">
              <w:rPr>
                <w:webHidden/>
              </w:rPr>
              <w:fldChar w:fldCharType="end"/>
            </w:r>
          </w:hyperlink>
        </w:p>
        <w:p w14:paraId="083F6779" w14:textId="77777777" w:rsidR="004A3E68" w:rsidRDefault="0016160B">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16B99">
              <w:rPr>
                <w:webHidden/>
              </w:rPr>
              <w:t>39</w:t>
            </w:r>
            <w:r w:rsidR="004A3E68">
              <w:rPr>
                <w:webHidden/>
              </w:rPr>
              <w:fldChar w:fldCharType="end"/>
            </w:r>
          </w:hyperlink>
        </w:p>
        <w:p w14:paraId="03713E90" w14:textId="77777777" w:rsidR="004A3E68" w:rsidRDefault="0016160B">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16B99">
              <w:rPr>
                <w:webHidden/>
              </w:rPr>
              <w:t>42</w:t>
            </w:r>
            <w:r w:rsidR="004A3E68">
              <w:rPr>
                <w:webHidden/>
              </w:rPr>
              <w:fldChar w:fldCharType="end"/>
            </w:r>
          </w:hyperlink>
        </w:p>
        <w:p w14:paraId="2A79D73B" w14:textId="77777777" w:rsidR="004A3E68" w:rsidRDefault="0016160B">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1F42BFC3" w14:textId="77777777" w:rsidR="004A3E68" w:rsidRDefault="0016160B">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16B99">
              <w:rPr>
                <w:webHidden/>
              </w:rPr>
              <w:t>45</w:t>
            </w:r>
            <w:r w:rsidR="004A3E68">
              <w:rPr>
                <w:webHidden/>
              </w:rPr>
              <w:fldChar w:fldCharType="end"/>
            </w:r>
          </w:hyperlink>
        </w:p>
        <w:p w14:paraId="5EC360B3" w14:textId="77777777" w:rsidR="004A3E68" w:rsidRDefault="0016160B">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16B99">
              <w:rPr>
                <w:webHidden/>
              </w:rPr>
              <w:t>45</w:t>
            </w:r>
            <w:r w:rsidR="004A3E68">
              <w:rPr>
                <w:webHidden/>
              </w:rPr>
              <w:fldChar w:fldCharType="end"/>
            </w:r>
          </w:hyperlink>
        </w:p>
        <w:p w14:paraId="08618A19" w14:textId="77777777" w:rsidR="004A3E68" w:rsidRDefault="0016160B">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16B99">
              <w:rPr>
                <w:webHidden/>
              </w:rPr>
              <w:t>45</w:t>
            </w:r>
            <w:r w:rsidR="004A3E68">
              <w:rPr>
                <w:webHidden/>
              </w:rPr>
              <w:fldChar w:fldCharType="end"/>
            </w:r>
          </w:hyperlink>
        </w:p>
        <w:p w14:paraId="20FB971C" w14:textId="77777777" w:rsidR="004A3E68" w:rsidRDefault="0016160B">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16B99">
              <w:rPr>
                <w:webHidden/>
              </w:rPr>
              <w:t>45</w:t>
            </w:r>
            <w:r w:rsidR="004A3E68">
              <w:rPr>
                <w:webHidden/>
              </w:rPr>
              <w:fldChar w:fldCharType="end"/>
            </w:r>
          </w:hyperlink>
        </w:p>
        <w:p w14:paraId="6EE0BF39" w14:textId="77777777" w:rsidR="004A3E68" w:rsidRDefault="0016160B">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16B99">
              <w:rPr>
                <w:webHidden/>
              </w:rPr>
              <w:t>45</w:t>
            </w:r>
            <w:r w:rsidR="004A3E68">
              <w:rPr>
                <w:webHidden/>
              </w:rPr>
              <w:fldChar w:fldCharType="end"/>
            </w:r>
          </w:hyperlink>
        </w:p>
        <w:p w14:paraId="3F14D46F" w14:textId="77777777" w:rsidR="004A3E68" w:rsidRDefault="0016160B">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16B99">
              <w:rPr>
                <w:webHidden/>
              </w:rPr>
              <w:t>45</w:t>
            </w:r>
            <w:r w:rsidR="004A3E68">
              <w:rPr>
                <w:webHidden/>
              </w:rPr>
              <w:fldChar w:fldCharType="end"/>
            </w:r>
          </w:hyperlink>
        </w:p>
        <w:p w14:paraId="1D26815D" w14:textId="77777777" w:rsidR="004A3E68" w:rsidRDefault="0016160B">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16B99">
              <w:rPr>
                <w:webHidden/>
              </w:rPr>
              <w:t>45</w:t>
            </w:r>
            <w:r w:rsidR="004A3E68">
              <w:rPr>
                <w:webHidden/>
              </w:rPr>
              <w:fldChar w:fldCharType="end"/>
            </w:r>
          </w:hyperlink>
        </w:p>
        <w:p w14:paraId="693D9ADC" w14:textId="77777777" w:rsidR="004A3E68" w:rsidRDefault="0016160B">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16B99">
              <w:rPr>
                <w:noProof/>
                <w:webHidden/>
              </w:rPr>
              <w:t>45</w:t>
            </w:r>
            <w:r w:rsidR="004A3E68">
              <w:rPr>
                <w:noProof/>
                <w:webHidden/>
              </w:rPr>
              <w:fldChar w:fldCharType="end"/>
            </w:r>
          </w:hyperlink>
        </w:p>
        <w:p w14:paraId="7B6ACE19" w14:textId="77777777" w:rsidR="004A3E68" w:rsidRDefault="0016160B">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16B99">
              <w:rPr>
                <w:webHidden/>
              </w:rPr>
              <w:t>45</w:t>
            </w:r>
            <w:r w:rsidR="004A3E68">
              <w:rPr>
                <w:webHidden/>
              </w:rPr>
              <w:fldChar w:fldCharType="end"/>
            </w:r>
          </w:hyperlink>
        </w:p>
        <w:p w14:paraId="4B718FAA" w14:textId="77777777" w:rsidR="004A3E68" w:rsidRDefault="0016160B">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16B99">
              <w:rPr>
                <w:webHidden/>
              </w:rPr>
              <w:t>47</w:t>
            </w:r>
            <w:r w:rsidR="004A3E68">
              <w:rPr>
                <w:webHidden/>
              </w:rPr>
              <w:fldChar w:fldCharType="end"/>
            </w:r>
          </w:hyperlink>
        </w:p>
        <w:p w14:paraId="5EA14CE4" w14:textId="77777777" w:rsidR="00EE2A9B" w:rsidRDefault="00C84827">
          <w:r>
            <w:rPr>
              <w:rFonts w:asciiTheme="majorHAnsi" w:hAnsiTheme="majorHAnsi"/>
              <w:noProof/>
              <w:sz w:val="24"/>
              <w:szCs w:val="24"/>
            </w:rPr>
            <w:fldChar w:fldCharType="end"/>
          </w:r>
        </w:p>
      </w:sdtContent>
    </w:sdt>
    <w:p w14:paraId="6D0FA263" w14:textId="77777777" w:rsidR="00EE2A9B" w:rsidRPr="00EE2A9B" w:rsidRDefault="00EE2A9B" w:rsidP="00EE2A9B"/>
    <w:p w14:paraId="0BD5AED2"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5739C404"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FA075B3" w14:textId="77777777" w:rsidR="00F92BC1" w:rsidRPr="00A00ADE" w:rsidRDefault="00F92BC1" w:rsidP="00B30A73">
            <w:r>
              <w:t>Revision</w:t>
            </w:r>
          </w:p>
        </w:tc>
        <w:tc>
          <w:tcPr>
            <w:tcW w:w="1418" w:type="dxa"/>
          </w:tcPr>
          <w:p w14:paraId="69D00B79" w14:textId="77777777" w:rsidR="00F92BC1" w:rsidRPr="00A00ADE" w:rsidRDefault="00F92BC1" w:rsidP="00B30A73">
            <w:r>
              <w:t>Date</w:t>
            </w:r>
          </w:p>
        </w:tc>
        <w:tc>
          <w:tcPr>
            <w:tcW w:w="1418" w:type="dxa"/>
          </w:tcPr>
          <w:p w14:paraId="6D550AAE" w14:textId="77777777" w:rsidR="00F92BC1" w:rsidRDefault="00F92BC1" w:rsidP="00B30A73">
            <w:r>
              <w:t>Name</w:t>
            </w:r>
          </w:p>
        </w:tc>
        <w:tc>
          <w:tcPr>
            <w:tcW w:w="5527" w:type="dxa"/>
          </w:tcPr>
          <w:p w14:paraId="72879A5D" w14:textId="77777777" w:rsidR="00F92BC1" w:rsidRDefault="00F92BC1" w:rsidP="00B30A73">
            <w:r>
              <w:t>Comments</w:t>
            </w:r>
          </w:p>
        </w:tc>
      </w:tr>
      <w:tr w:rsidR="00F92BC1" w:rsidRPr="00A00ADE" w14:paraId="5DB6450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E21AC63" w14:textId="77777777" w:rsidR="00F92BC1" w:rsidRPr="00A00ADE" w:rsidRDefault="00F16C9B" w:rsidP="008C7DAA">
            <w:r>
              <w:t>000</w:t>
            </w:r>
          </w:p>
        </w:tc>
        <w:tc>
          <w:tcPr>
            <w:tcW w:w="1418" w:type="dxa"/>
          </w:tcPr>
          <w:p w14:paraId="4CDF3120" w14:textId="77777777" w:rsidR="00F92BC1" w:rsidRPr="00A00ADE" w:rsidRDefault="001359D9" w:rsidP="008C7DAA">
            <w:r>
              <w:t>26</w:t>
            </w:r>
            <w:r w:rsidR="00B24FB0">
              <w:t>.0</w:t>
            </w:r>
            <w:r>
              <w:t>6</w:t>
            </w:r>
            <w:r w:rsidR="00B24FB0">
              <w:t>.2017</w:t>
            </w:r>
          </w:p>
        </w:tc>
        <w:tc>
          <w:tcPr>
            <w:tcW w:w="1418" w:type="dxa"/>
          </w:tcPr>
          <w:p w14:paraId="296C6654" w14:textId="77777777" w:rsidR="00F92BC1" w:rsidRPr="00A00ADE" w:rsidRDefault="009B63FD" w:rsidP="008C7DAA">
            <w:r>
              <w:t>KA/PDB/MGO</w:t>
            </w:r>
          </w:p>
        </w:tc>
        <w:tc>
          <w:tcPr>
            <w:tcW w:w="5555" w:type="dxa"/>
            <w:gridSpan w:val="2"/>
          </w:tcPr>
          <w:p w14:paraId="3E9E65DA" w14:textId="77777777" w:rsidR="00F92BC1" w:rsidRPr="00A00ADE" w:rsidRDefault="00B539AA" w:rsidP="008C7DAA">
            <w:r>
              <w:t xml:space="preserve">Initial </w:t>
            </w:r>
            <w:r w:rsidR="00DF3F17">
              <w:t>v</w:t>
            </w:r>
            <w:r>
              <w:t>ersion</w:t>
            </w:r>
          </w:p>
        </w:tc>
      </w:tr>
      <w:tr w:rsidR="005F619A" w:rsidRPr="00A00ADE" w14:paraId="01BCDCA1" w14:textId="77777777" w:rsidTr="009B4FED">
        <w:trPr>
          <w:trHeight w:val="284"/>
        </w:trPr>
        <w:tc>
          <w:tcPr>
            <w:tcW w:w="1418" w:type="dxa"/>
          </w:tcPr>
          <w:p w14:paraId="3482AF14" w14:textId="77777777" w:rsidR="005F619A" w:rsidRDefault="005F619A" w:rsidP="008C7DAA">
            <w:r>
              <w:t>001</w:t>
            </w:r>
          </w:p>
        </w:tc>
        <w:tc>
          <w:tcPr>
            <w:tcW w:w="1418" w:type="dxa"/>
          </w:tcPr>
          <w:p w14:paraId="14835913" w14:textId="77777777" w:rsidR="005F619A" w:rsidRDefault="005F619A" w:rsidP="008C7DAA">
            <w:r>
              <w:t>28.09.2017</w:t>
            </w:r>
          </w:p>
        </w:tc>
        <w:tc>
          <w:tcPr>
            <w:tcW w:w="1418" w:type="dxa"/>
          </w:tcPr>
          <w:p w14:paraId="0DFCFA55" w14:textId="77777777" w:rsidR="005F619A" w:rsidRDefault="00F7259F" w:rsidP="008C7DAA">
            <w:r>
              <w:t>KA/PDB/MGO</w:t>
            </w:r>
          </w:p>
        </w:tc>
        <w:tc>
          <w:tcPr>
            <w:tcW w:w="5555" w:type="dxa"/>
            <w:gridSpan w:val="2"/>
          </w:tcPr>
          <w:p w14:paraId="3D1C4CD8" w14:textId="77777777" w:rsidR="005F619A" w:rsidRDefault="00F7259F" w:rsidP="008C7DAA">
            <w:r>
              <w:t>Revision</w:t>
            </w:r>
          </w:p>
        </w:tc>
      </w:tr>
      <w:tr w:rsidR="00AE6D77" w:rsidRPr="00A00ADE" w14:paraId="2490853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568BE04" w14:textId="77777777" w:rsidR="00AE6D77" w:rsidRDefault="00AE6D77" w:rsidP="008C7DAA">
            <w:r>
              <w:t>002</w:t>
            </w:r>
          </w:p>
        </w:tc>
        <w:tc>
          <w:tcPr>
            <w:tcW w:w="1418" w:type="dxa"/>
          </w:tcPr>
          <w:p w14:paraId="5E4E7BC4" w14:textId="77777777" w:rsidR="00AE6D77" w:rsidRDefault="00AE6D77" w:rsidP="008C7DAA">
            <w:r>
              <w:t>02.02.2018</w:t>
            </w:r>
          </w:p>
        </w:tc>
        <w:tc>
          <w:tcPr>
            <w:tcW w:w="1418" w:type="dxa"/>
          </w:tcPr>
          <w:p w14:paraId="03EEF6A8" w14:textId="77777777" w:rsidR="00AE6D77" w:rsidRDefault="00AE6D77" w:rsidP="008C7DAA">
            <w:r>
              <w:t>KA/PDB/MGO</w:t>
            </w:r>
          </w:p>
        </w:tc>
        <w:tc>
          <w:tcPr>
            <w:tcW w:w="5555" w:type="dxa"/>
            <w:gridSpan w:val="2"/>
          </w:tcPr>
          <w:p w14:paraId="01794674" w14:textId="77777777" w:rsidR="00AE6D77" w:rsidRDefault="00AE6D77" w:rsidP="008C7DAA">
            <w:r>
              <w:t>Revision</w:t>
            </w:r>
          </w:p>
        </w:tc>
      </w:tr>
      <w:tr w:rsidR="00A01AA9" w:rsidRPr="00A00ADE" w14:paraId="5EB4357E" w14:textId="77777777" w:rsidTr="009B4FED">
        <w:trPr>
          <w:trHeight w:val="284"/>
        </w:trPr>
        <w:tc>
          <w:tcPr>
            <w:tcW w:w="1418" w:type="dxa"/>
          </w:tcPr>
          <w:p w14:paraId="5752735B" w14:textId="77777777" w:rsidR="00A01AA9" w:rsidRDefault="009B167C" w:rsidP="008C7DAA">
            <w:r>
              <w:t>003</w:t>
            </w:r>
          </w:p>
        </w:tc>
        <w:tc>
          <w:tcPr>
            <w:tcW w:w="1418" w:type="dxa"/>
          </w:tcPr>
          <w:p w14:paraId="11204523" w14:textId="77777777" w:rsidR="00A01AA9" w:rsidRDefault="00FA22F2" w:rsidP="008C7DAA">
            <w:r>
              <w:t>0</w:t>
            </w:r>
            <w:r w:rsidR="00EE01BB">
              <w:t>8</w:t>
            </w:r>
            <w:r w:rsidR="009B167C">
              <w:t>.</w:t>
            </w:r>
            <w:r>
              <w:t>10</w:t>
            </w:r>
            <w:r w:rsidR="009B167C">
              <w:t>.2018</w:t>
            </w:r>
          </w:p>
        </w:tc>
        <w:tc>
          <w:tcPr>
            <w:tcW w:w="1418" w:type="dxa"/>
          </w:tcPr>
          <w:p w14:paraId="1E090E0F" w14:textId="77777777" w:rsidR="00A01AA9" w:rsidRDefault="009B167C" w:rsidP="008C7DAA">
            <w:r>
              <w:t>KA/JST/MGO</w:t>
            </w:r>
          </w:p>
        </w:tc>
        <w:tc>
          <w:tcPr>
            <w:tcW w:w="5555" w:type="dxa"/>
            <w:gridSpan w:val="2"/>
          </w:tcPr>
          <w:p w14:paraId="5C6D0DB8" w14:textId="77777777" w:rsidR="00A01AA9" w:rsidRDefault="009B167C" w:rsidP="008C7DAA">
            <w:r>
              <w:t>Revision</w:t>
            </w:r>
          </w:p>
        </w:tc>
      </w:tr>
      <w:tr w:rsidR="0022688B" w:rsidRPr="00A00ADE" w14:paraId="0E0A814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27500F5" w14:textId="77777777" w:rsidR="0022688B" w:rsidRDefault="0022688B" w:rsidP="008C7DAA">
            <w:r>
              <w:t>004</w:t>
            </w:r>
          </w:p>
        </w:tc>
        <w:tc>
          <w:tcPr>
            <w:tcW w:w="1418" w:type="dxa"/>
          </w:tcPr>
          <w:p w14:paraId="1DB29D35" w14:textId="77777777" w:rsidR="0022688B" w:rsidRDefault="00FD3F22" w:rsidP="008C7DAA">
            <w:r>
              <w:t>17.01.2019</w:t>
            </w:r>
          </w:p>
        </w:tc>
        <w:tc>
          <w:tcPr>
            <w:tcW w:w="1418" w:type="dxa"/>
          </w:tcPr>
          <w:p w14:paraId="6845CACD" w14:textId="77777777" w:rsidR="0022688B" w:rsidRDefault="00A06BE1" w:rsidP="008C7DAA">
            <w:r>
              <w:t>SVD/</w:t>
            </w:r>
            <w:r w:rsidR="00FD3F22">
              <w:t>JST</w:t>
            </w:r>
          </w:p>
        </w:tc>
        <w:tc>
          <w:tcPr>
            <w:tcW w:w="5555" w:type="dxa"/>
            <w:gridSpan w:val="2"/>
          </w:tcPr>
          <w:p w14:paraId="5881FE6D" w14:textId="77777777" w:rsidR="0022688B" w:rsidRDefault="00FD3F22" w:rsidP="008C7DAA">
            <w:r>
              <w:t>Revision</w:t>
            </w:r>
          </w:p>
        </w:tc>
      </w:tr>
      <w:tr w:rsidR="0022688B" w:rsidRPr="00A00ADE" w14:paraId="7C8BF8A6" w14:textId="77777777" w:rsidTr="009B4FED">
        <w:trPr>
          <w:trHeight w:val="284"/>
        </w:trPr>
        <w:tc>
          <w:tcPr>
            <w:tcW w:w="1418" w:type="dxa"/>
          </w:tcPr>
          <w:p w14:paraId="440E46ED" w14:textId="77777777" w:rsidR="0022688B" w:rsidRDefault="0022688B" w:rsidP="008C7DAA">
            <w:r>
              <w:t>005</w:t>
            </w:r>
          </w:p>
        </w:tc>
        <w:tc>
          <w:tcPr>
            <w:tcW w:w="1418" w:type="dxa"/>
          </w:tcPr>
          <w:p w14:paraId="72C3CC89" w14:textId="77777777" w:rsidR="0022688B" w:rsidRDefault="00FD3F22" w:rsidP="008C7DAA">
            <w:r>
              <w:t>22.05.2016</w:t>
            </w:r>
          </w:p>
        </w:tc>
        <w:tc>
          <w:tcPr>
            <w:tcW w:w="1418" w:type="dxa"/>
          </w:tcPr>
          <w:p w14:paraId="5C8A86D3" w14:textId="77777777" w:rsidR="0022688B" w:rsidRDefault="00A06BE1" w:rsidP="008C7DAA">
            <w:r>
              <w:t>SVD/</w:t>
            </w:r>
            <w:r w:rsidR="00FD3F22">
              <w:t>JST</w:t>
            </w:r>
          </w:p>
        </w:tc>
        <w:tc>
          <w:tcPr>
            <w:tcW w:w="5555" w:type="dxa"/>
            <w:gridSpan w:val="2"/>
          </w:tcPr>
          <w:p w14:paraId="49632B96" w14:textId="77777777" w:rsidR="0022688B" w:rsidRDefault="00FD3F22" w:rsidP="008C7DAA">
            <w:r>
              <w:t>Revision</w:t>
            </w:r>
          </w:p>
        </w:tc>
      </w:tr>
      <w:tr w:rsidR="00F85437" w:rsidRPr="00A00ADE" w14:paraId="020D8543"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0CEEC5F" w14:textId="77777777" w:rsidR="00F85437" w:rsidRDefault="00F85437" w:rsidP="008C7DAA">
            <w:r>
              <w:t>006</w:t>
            </w:r>
          </w:p>
        </w:tc>
        <w:tc>
          <w:tcPr>
            <w:tcW w:w="1418" w:type="dxa"/>
          </w:tcPr>
          <w:p w14:paraId="3D4EB9ED" w14:textId="77777777" w:rsidR="00F85437" w:rsidRDefault="00F85437" w:rsidP="008C7DAA">
            <w:r>
              <w:t>24.09.2019</w:t>
            </w:r>
          </w:p>
        </w:tc>
        <w:tc>
          <w:tcPr>
            <w:tcW w:w="1418" w:type="dxa"/>
          </w:tcPr>
          <w:p w14:paraId="103F8288" w14:textId="77777777" w:rsidR="00F85437" w:rsidRDefault="00F85437" w:rsidP="008C7DAA">
            <w:r>
              <w:t>KA</w:t>
            </w:r>
          </w:p>
        </w:tc>
        <w:tc>
          <w:tcPr>
            <w:tcW w:w="5555" w:type="dxa"/>
            <w:gridSpan w:val="2"/>
          </w:tcPr>
          <w:p w14:paraId="6F7F4F2E" w14:textId="77777777" w:rsidR="0087501D" w:rsidRDefault="00F85437" w:rsidP="008C7DAA">
            <w:r>
              <w:t>Revision</w:t>
            </w:r>
          </w:p>
        </w:tc>
      </w:tr>
      <w:tr w:rsidR="0087501D" w:rsidRPr="00A00ADE" w14:paraId="4AC9081B" w14:textId="77777777" w:rsidTr="009B4FED">
        <w:trPr>
          <w:trHeight w:val="284"/>
        </w:trPr>
        <w:tc>
          <w:tcPr>
            <w:tcW w:w="1418" w:type="dxa"/>
          </w:tcPr>
          <w:p w14:paraId="5BBDFE08" w14:textId="77777777" w:rsidR="0087501D" w:rsidRDefault="0087501D" w:rsidP="008C7DAA">
            <w:r>
              <w:t>007</w:t>
            </w:r>
          </w:p>
        </w:tc>
        <w:tc>
          <w:tcPr>
            <w:tcW w:w="1418" w:type="dxa"/>
          </w:tcPr>
          <w:p w14:paraId="22C75692" w14:textId="77777777" w:rsidR="0087501D" w:rsidRDefault="0087501D" w:rsidP="008C7DAA">
            <w:r>
              <w:t>11.12.2019</w:t>
            </w:r>
          </w:p>
        </w:tc>
        <w:tc>
          <w:tcPr>
            <w:tcW w:w="1418" w:type="dxa"/>
          </w:tcPr>
          <w:p w14:paraId="5450EB77" w14:textId="77777777" w:rsidR="0087501D" w:rsidRDefault="0087501D" w:rsidP="008C7DAA">
            <w:r>
              <w:t>KA</w:t>
            </w:r>
          </w:p>
        </w:tc>
        <w:tc>
          <w:tcPr>
            <w:tcW w:w="5555" w:type="dxa"/>
            <w:gridSpan w:val="2"/>
          </w:tcPr>
          <w:p w14:paraId="3F66188F" w14:textId="77777777" w:rsidR="0087501D" w:rsidRDefault="0087501D" w:rsidP="008C7DAA">
            <w:r>
              <w:t>Revision</w:t>
            </w:r>
          </w:p>
        </w:tc>
      </w:tr>
      <w:tr w:rsidR="00FB401E" w:rsidRPr="00A00ADE" w14:paraId="3EEC1DA1"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D48CBB4" w14:textId="77777777" w:rsidR="00FB401E" w:rsidRDefault="00FB401E" w:rsidP="008C7DAA">
            <w:r>
              <w:t>008</w:t>
            </w:r>
          </w:p>
        </w:tc>
        <w:tc>
          <w:tcPr>
            <w:tcW w:w="1418" w:type="dxa"/>
          </w:tcPr>
          <w:p w14:paraId="0CBB6E58" w14:textId="77777777" w:rsidR="00FB401E" w:rsidRDefault="00FB401E" w:rsidP="008C7DAA">
            <w:r>
              <w:t>17.12.2019</w:t>
            </w:r>
          </w:p>
        </w:tc>
        <w:tc>
          <w:tcPr>
            <w:tcW w:w="1418" w:type="dxa"/>
          </w:tcPr>
          <w:p w14:paraId="0D84D10E" w14:textId="77777777" w:rsidR="00FB401E" w:rsidRDefault="00FB401E" w:rsidP="008C7DAA">
            <w:r>
              <w:t>JST/MGO</w:t>
            </w:r>
          </w:p>
        </w:tc>
        <w:tc>
          <w:tcPr>
            <w:tcW w:w="5555" w:type="dxa"/>
            <w:gridSpan w:val="2"/>
          </w:tcPr>
          <w:p w14:paraId="3B54CA92" w14:textId="77777777" w:rsidR="00FB401E" w:rsidRDefault="00FB401E" w:rsidP="008C7DAA">
            <w:r>
              <w:t>Check SCR1217 added again</w:t>
            </w:r>
          </w:p>
        </w:tc>
      </w:tr>
      <w:tr w:rsidR="00C84827" w:rsidRPr="00A00ADE" w14:paraId="1C8702AC" w14:textId="77777777" w:rsidTr="009B4FED">
        <w:trPr>
          <w:trHeight w:val="284"/>
        </w:trPr>
        <w:tc>
          <w:tcPr>
            <w:tcW w:w="1418" w:type="dxa"/>
          </w:tcPr>
          <w:p w14:paraId="0339741F" w14:textId="77777777" w:rsidR="00C84827" w:rsidRDefault="00C84827" w:rsidP="008C7DAA">
            <w:r>
              <w:t>009</w:t>
            </w:r>
          </w:p>
        </w:tc>
        <w:tc>
          <w:tcPr>
            <w:tcW w:w="1418" w:type="dxa"/>
          </w:tcPr>
          <w:p w14:paraId="4E287971" w14:textId="77777777" w:rsidR="00C84827" w:rsidRDefault="00C84827" w:rsidP="008C7DAA">
            <w:r>
              <w:t>18.02.2020</w:t>
            </w:r>
          </w:p>
        </w:tc>
        <w:tc>
          <w:tcPr>
            <w:tcW w:w="1418" w:type="dxa"/>
          </w:tcPr>
          <w:p w14:paraId="01C7B607" w14:textId="77777777" w:rsidR="00C84827" w:rsidRDefault="00C84827" w:rsidP="008C7DAA">
            <w:r>
              <w:t>KA/MGO</w:t>
            </w:r>
          </w:p>
        </w:tc>
        <w:tc>
          <w:tcPr>
            <w:tcW w:w="5555" w:type="dxa"/>
            <w:gridSpan w:val="2"/>
          </w:tcPr>
          <w:p w14:paraId="659EEA15" w14:textId="77777777" w:rsidR="00C84827" w:rsidRDefault="00C84827" w:rsidP="008C7DAA">
            <w:r>
              <w:t>Revision + template update</w:t>
            </w:r>
          </w:p>
        </w:tc>
      </w:tr>
      <w:tr w:rsidR="002143DF" w:rsidRPr="00A00ADE" w14:paraId="5FB55E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27E3F34" w14:textId="77777777" w:rsidR="002143DF" w:rsidRDefault="002143DF" w:rsidP="008C7DAA">
            <w:r>
              <w:t>010</w:t>
            </w:r>
          </w:p>
        </w:tc>
        <w:tc>
          <w:tcPr>
            <w:tcW w:w="1418" w:type="dxa"/>
          </w:tcPr>
          <w:p w14:paraId="404B62A4" w14:textId="77777777" w:rsidR="002143DF" w:rsidRDefault="002143DF" w:rsidP="008C7DAA">
            <w:r>
              <w:t>03.03.2020</w:t>
            </w:r>
          </w:p>
        </w:tc>
        <w:tc>
          <w:tcPr>
            <w:tcW w:w="1418" w:type="dxa"/>
          </w:tcPr>
          <w:p w14:paraId="271402A0" w14:textId="77777777" w:rsidR="002143DF" w:rsidRDefault="00351234" w:rsidP="008C7DAA">
            <w:r>
              <w:t>J</w:t>
            </w:r>
            <w:r w:rsidR="002143DF">
              <w:t>ST/MGO</w:t>
            </w:r>
          </w:p>
        </w:tc>
        <w:tc>
          <w:tcPr>
            <w:tcW w:w="5555" w:type="dxa"/>
            <w:gridSpan w:val="2"/>
          </w:tcPr>
          <w:p w14:paraId="45B584D3" w14:textId="77777777" w:rsidR="002143DF" w:rsidRDefault="002143DF" w:rsidP="008C7DAA">
            <w:r>
              <w:t xml:space="preserve">Check </w:t>
            </w:r>
            <w:r w:rsidRPr="002143DF">
              <w:t>SCR1057</w:t>
            </w:r>
            <w:r>
              <w:t xml:space="preserve"> removed</w:t>
            </w:r>
          </w:p>
        </w:tc>
      </w:tr>
      <w:tr w:rsidR="00351234" w:rsidRPr="00A00ADE" w14:paraId="6B560285" w14:textId="77777777" w:rsidTr="009B4FED">
        <w:trPr>
          <w:trHeight w:val="284"/>
        </w:trPr>
        <w:tc>
          <w:tcPr>
            <w:tcW w:w="1418" w:type="dxa"/>
          </w:tcPr>
          <w:p w14:paraId="4BEAE825" w14:textId="77777777" w:rsidR="00351234" w:rsidRDefault="00351234" w:rsidP="008C7DAA">
            <w:r>
              <w:t>011</w:t>
            </w:r>
          </w:p>
        </w:tc>
        <w:tc>
          <w:tcPr>
            <w:tcW w:w="1418" w:type="dxa"/>
          </w:tcPr>
          <w:p w14:paraId="0DD8C0B1" w14:textId="77777777" w:rsidR="00351234" w:rsidRDefault="00351234" w:rsidP="008C7DAA">
            <w:r>
              <w:t>06.05.2020</w:t>
            </w:r>
          </w:p>
        </w:tc>
        <w:tc>
          <w:tcPr>
            <w:tcW w:w="1418" w:type="dxa"/>
          </w:tcPr>
          <w:p w14:paraId="4F64F355" w14:textId="77777777" w:rsidR="00351234" w:rsidRDefault="00351234" w:rsidP="008C7DAA">
            <w:r>
              <w:t>JST</w:t>
            </w:r>
            <w:r w:rsidR="004B2DB8">
              <w:t>/MGO</w:t>
            </w:r>
          </w:p>
        </w:tc>
        <w:tc>
          <w:tcPr>
            <w:tcW w:w="5555" w:type="dxa"/>
            <w:gridSpan w:val="2"/>
          </w:tcPr>
          <w:p w14:paraId="6ED7E416" w14:textId="77777777" w:rsidR="00351234" w:rsidRDefault="00351234" w:rsidP="008C7DAA">
            <w:r>
              <w:t>Item removed from guidelines for parameter description and values</w:t>
            </w:r>
          </w:p>
        </w:tc>
      </w:tr>
      <w:tr w:rsidR="00667084" w:rsidRPr="00A00ADE" w14:paraId="1B7623F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DABA31F" w14:textId="77777777" w:rsidR="00667084" w:rsidRDefault="00667084" w:rsidP="008C7DAA">
            <w:r>
              <w:t>012</w:t>
            </w:r>
          </w:p>
        </w:tc>
        <w:tc>
          <w:tcPr>
            <w:tcW w:w="1418" w:type="dxa"/>
          </w:tcPr>
          <w:p w14:paraId="1C9DD161" w14:textId="77777777" w:rsidR="00667084" w:rsidRDefault="00667084" w:rsidP="008C7DAA">
            <w:r>
              <w:t>19.06.2020</w:t>
            </w:r>
          </w:p>
        </w:tc>
        <w:tc>
          <w:tcPr>
            <w:tcW w:w="1418" w:type="dxa"/>
          </w:tcPr>
          <w:p w14:paraId="6D76260A" w14:textId="77777777" w:rsidR="00667084" w:rsidRDefault="00667084" w:rsidP="008C7DAA">
            <w:r>
              <w:t>KA/MGO</w:t>
            </w:r>
          </w:p>
        </w:tc>
        <w:tc>
          <w:tcPr>
            <w:tcW w:w="5555" w:type="dxa"/>
            <w:gridSpan w:val="2"/>
          </w:tcPr>
          <w:p w14:paraId="689E497D" w14:textId="77777777" w:rsidR="00667084" w:rsidRDefault="00667084" w:rsidP="008C7DAA">
            <w:r>
              <w:t>Check SCR1250 updated</w:t>
            </w:r>
          </w:p>
        </w:tc>
      </w:tr>
      <w:tr w:rsidR="009B4FED" w:rsidRPr="00A00ADE" w14:paraId="606CFBE8" w14:textId="77777777" w:rsidTr="009B4FED">
        <w:trPr>
          <w:trHeight w:val="284"/>
        </w:trPr>
        <w:tc>
          <w:tcPr>
            <w:tcW w:w="1418" w:type="dxa"/>
          </w:tcPr>
          <w:p w14:paraId="1E4F8A1D" w14:textId="77777777" w:rsidR="009B4FED" w:rsidRDefault="009B4FED" w:rsidP="009B4FED">
            <w:r>
              <w:t>013</w:t>
            </w:r>
          </w:p>
        </w:tc>
        <w:tc>
          <w:tcPr>
            <w:tcW w:w="1418" w:type="dxa"/>
          </w:tcPr>
          <w:p w14:paraId="6C722EE8" w14:textId="77777777" w:rsidR="009B4FED" w:rsidRDefault="009B4FED" w:rsidP="009B4FED">
            <w:r>
              <w:t>13.08.2020</w:t>
            </w:r>
          </w:p>
        </w:tc>
        <w:tc>
          <w:tcPr>
            <w:tcW w:w="1418" w:type="dxa"/>
          </w:tcPr>
          <w:p w14:paraId="737E7935" w14:textId="77777777" w:rsidR="009B4FED" w:rsidRDefault="009B4FED" w:rsidP="009B4FED">
            <w:r>
              <w:t>JST/MGO</w:t>
            </w:r>
          </w:p>
        </w:tc>
        <w:tc>
          <w:tcPr>
            <w:tcW w:w="5555" w:type="dxa"/>
            <w:gridSpan w:val="2"/>
          </w:tcPr>
          <w:p w14:paraId="55FCDB11" w14:textId="77777777" w:rsidR="009B4FED" w:rsidRDefault="009B4FED" w:rsidP="009B4FED">
            <w:r>
              <w:t>Check SCR1217 removed</w:t>
            </w:r>
          </w:p>
        </w:tc>
      </w:tr>
      <w:tr w:rsidR="00C44150" w:rsidRPr="00A00ADE" w14:paraId="37A1C51A"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008E03A" w14:textId="77777777" w:rsidR="00C44150" w:rsidRDefault="00C44150" w:rsidP="009B4FED">
            <w:r>
              <w:t>014</w:t>
            </w:r>
          </w:p>
        </w:tc>
        <w:tc>
          <w:tcPr>
            <w:tcW w:w="1418" w:type="dxa"/>
          </w:tcPr>
          <w:p w14:paraId="7F8EEEF4" w14:textId="77777777" w:rsidR="00C44150" w:rsidRDefault="00C44150" w:rsidP="009B4FED">
            <w:r>
              <w:t>28.09.2020</w:t>
            </w:r>
          </w:p>
        </w:tc>
        <w:tc>
          <w:tcPr>
            <w:tcW w:w="1418" w:type="dxa"/>
          </w:tcPr>
          <w:p w14:paraId="2971F756" w14:textId="77777777" w:rsidR="00C44150" w:rsidRDefault="00C44150" w:rsidP="009B4FED">
            <w:r>
              <w:t>KA/MGO</w:t>
            </w:r>
          </w:p>
        </w:tc>
        <w:tc>
          <w:tcPr>
            <w:tcW w:w="5555" w:type="dxa"/>
            <w:gridSpan w:val="2"/>
          </w:tcPr>
          <w:p w14:paraId="142A58EA" w14:textId="77777777" w:rsidR="00C44150" w:rsidRDefault="00C44150" w:rsidP="009B4FED">
            <w:r>
              <w:t>Guidelines updated under Administrative Metadata Element wizard &gt; Connection Names</w:t>
            </w:r>
          </w:p>
        </w:tc>
      </w:tr>
    </w:tbl>
    <w:p w14:paraId="541343D8" w14:textId="77777777" w:rsidR="00F92BC1" w:rsidRDefault="00F92BC1" w:rsidP="008C7DAA"/>
    <w:p w14:paraId="021EA7AA" w14:textId="77777777" w:rsidR="003A037E" w:rsidRDefault="003A037E" w:rsidP="00B30A73">
      <w:pPr>
        <w:pStyle w:val="Heading1"/>
      </w:pPr>
      <w:bookmarkStart w:id="0" w:name="_Toc32916696"/>
      <w:r>
        <w:lastRenderedPageBreak/>
        <w:t>Introduction</w:t>
      </w:r>
      <w:bookmarkEnd w:id="0"/>
    </w:p>
    <w:p w14:paraId="6D12D156"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05F5D35F"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42BAA91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0DF6DA4A"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5220FC0F"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5672A79C"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0794F58D" w14:textId="77777777" w:rsidR="003B0D0C" w:rsidRDefault="003B0D0C" w:rsidP="008C7DAA">
      <w:r>
        <w:t>You must verify every item in the protocol development checklist and specify “OK”, “Fail” or “NA” every time.</w:t>
      </w:r>
    </w:p>
    <w:p w14:paraId="789CC895"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1C7FC55"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60281AA0"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7D924C7B" w14:textId="77777777" w:rsidR="000F1C01" w:rsidRPr="000F1C01" w:rsidRDefault="000F1C01" w:rsidP="006B59B9"/>
    <w:p w14:paraId="708CFB26" w14:textId="77777777" w:rsidR="000F1C01" w:rsidRPr="000F1C01" w:rsidRDefault="000F1C01" w:rsidP="006B59B9"/>
    <w:p w14:paraId="6B8BD35E" w14:textId="77777777" w:rsidR="000F1C01" w:rsidRDefault="000F1C01" w:rsidP="000F1C01"/>
    <w:p w14:paraId="6E38B302"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418B4C2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1038494B" w14:textId="77777777" w:rsidR="001359D9" w:rsidRPr="00A022D0" w:rsidRDefault="001359D9" w:rsidP="005F619A">
            <w:pPr>
              <w:spacing w:after="160"/>
            </w:pPr>
            <w:r w:rsidRPr="00A022D0">
              <w:rPr>
                <w:b/>
                <w:noProof/>
              </w:rPr>
              <w:t>Note</w:t>
            </w:r>
            <w:r w:rsidRPr="00A022D0">
              <w:rPr>
                <w:noProof/>
              </w:rPr>
              <w:t>:</w:t>
            </w:r>
          </w:p>
        </w:tc>
        <w:tc>
          <w:tcPr>
            <w:tcW w:w="8534" w:type="dxa"/>
          </w:tcPr>
          <w:p w14:paraId="5A607592"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17F4BC59"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B0E4776"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22EA6FCF" w14:textId="77777777" w:rsidR="000F1C01" w:rsidRPr="000F1C01" w:rsidRDefault="000F1C01" w:rsidP="000F1C01">
            <w:pPr>
              <w:jc w:val="left"/>
              <w:rPr>
                <w:b/>
              </w:rPr>
            </w:pPr>
            <w:r w:rsidRPr="000F1C01">
              <w:rPr>
                <w:b/>
              </w:rPr>
              <w:t>Protocol name</w:t>
            </w:r>
          </w:p>
        </w:tc>
        <w:tc>
          <w:tcPr>
            <w:tcW w:w="7261" w:type="dxa"/>
          </w:tcPr>
          <w:p w14:paraId="16D02AFF" w14:textId="0E3611FF" w:rsidR="000F1C01" w:rsidRPr="00567E7B" w:rsidRDefault="00CD7133" w:rsidP="000F1C01">
            <w:pPr>
              <w:jc w:val="left"/>
            </w:pPr>
            <w:r w:rsidRPr="00CD7133">
              <w:t>SLC SDF Rates - Custom</w:t>
            </w:r>
          </w:p>
        </w:tc>
      </w:tr>
      <w:tr w:rsidR="000F1C01" w:rsidRPr="000F1C01" w14:paraId="4BA01A53" w14:textId="77777777" w:rsidTr="000F1C01">
        <w:trPr>
          <w:trHeight w:val="293"/>
        </w:trPr>
        <w:tc>
          <w:tcPr>
            <w:tcW w:w="2563" w:type="dxa"/>
          </w:tcPr>
          <w:p w14:paraId="7DD85700" w14:textId="77777777" w:rsidR="000F1C01" w:rsidRPr="000F1C01" w:rsidRDefault="000F1C01" w:rsidP="000F1C01">
            <w:pPr>
              <w:jc w:val="left"/>
              <w:rPr>
                <w:b/>
              </w:rPr>
            </w:pPr>
            <w:r w:rsidRPr="000F1C01">
              <w:rPr>
                <w:b/>
              </w:rPr>
              <w:t>Protocol version</w:t>
            </w:r>
          </w:p>
        </w:tc>
        <w:tc>
          <w:tcPr>
            <w:tcW w:w="7261" w:type="dxa"/>
          </w:tcPr>
          <w:p w14:paraId="6F8E92BC" w14:textId="0660A57F" w:rsidR="000F1C01" w:rsidRPr="000F1C01" w:rsidRDefault="00AB4671" w:rsidP="000F1C01">
            <w:pPr>
              <w:jc w:val="left"/>
            </w:pPr>
            <w:r>
              <w:t>1.0.</w:t>
            </w:r>
            <w:r w:rsidR="00AF14FD">
              <w:t>1.</w:t>
            </w:r>
            <w:r w:rsidR="00461AE1">
              <w:t>1</w:t>
            </w:r>
          </w:p>
        </w:tc>
      </w:tr>
      <w:tr w:rsidR="000F1C01" w:rsidRPr="000F1C01" w14:paraId="7C92E9BF"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581ECEDF" w14:textId="77777777" w:rsidR="000F1C01" w:rsidRPr="000F1C01" w:rsidRDefault="000F1C01" w:rsidP="000F1C01">
            <w:pPr>
              <w:jc w:val="left"/>
              <w:rPr>
                <w:b/>
              </w:rPr>
            </w:pPr>
            <w:r w:rsidRPr="000F1C01">
              <w:rPr>
                <w:b/>
              </w:rPr>
              <w:t>SLC integration engineer</w:t>
            </w:r>
          </w:p>
        </w:tc>
        <w:tc>
          <w:tcPr>
            <w:tcW w:w="7261" w:type="dxa"/>
          </w:tcPr>
          <w:p w14:paraId="30F3305B" w14:textId="1AE416F1" w:rsidR="000F1C01" w:rsidRPr="000F1C01" w:rsidRDefault="008C08A1" w:rsidP="000F1C01">
            <w:pPr>
              <w:jc w:val="left"/>
            </w:pPr>
            <w:r>
              <w:t>SVD</w:t>
            </w:r>
          </w:p>
        </w:tc>
      </w:tr>
      <w:tr w:rsidR="000F1C01" w:rsidRPr="000F1C01" w14:paraId="0D2C6394" w14:textId="77777777" w:rsidTr="000F1C01">
        <w:trPr>
          <w:trHeight w:val="293"/>
        </w:trPr>
        <w:tc>
          <w:tcPr>
            <w:tcW w:w="2563" w:type="dxa"/>
          </w:tcPr>
          <w:p w14:paraId="2B1E4AA9" w14:textId="77777777" w:rsidR="000F1C01" w:rsidRPr="000F1C01" w:rsidRDefault="000F1C01" w:rsidP="000F1C01">
            <w:pPr>
              <w:jc w:val="left"/>
              <w:rPr>
                <w:b/>
              </w:rPr>
            </w:pPr>
            <w:r w:rsidRPr="000F1C01">
              <w:rPr>
                <w:b/>
              </w:rPr>
              <w:t>Date</w:t>
            </w:r>
          </w:p>
        </w:tc>
        <w:tc>
          <w:tcPr>
            <w:tcW w:w="7261" w:type="dxa"/>
          </w:tcPr>
          <w:p w14:paraId="4422FC0D" w14:textId="27E3CDED" w:rsidR="000F1C01" w:rsidRPr="000F1C01" w:rsidRDefault="00966172" w:rsidP="000F1C01">
            <w:pPr>
              <w:jc w:val="left"/>
            </w:pPr>
            <w:r>
              <w:t>18</w:t>
            </w:r>
            <w:r w:rsidR="00AB4671">
              <w:t>/</w:t>
            </w:r>
            <w:r>
              <w:t>05</w:t>
            </w:r>
            <w:r w:rsidR="00AB4671">
              <w:t>/</w:t>
            </w:r>
            <w:r w:rsidR="008C08A1">
              <w:t>2022</w:t>
            </w:r>
          </w:p>
        </w:tc>
      </w:tr>
      <w:tr w:rsidR="000F1C01" w:rsidRPr="000F1C01" w14:paraId="60BD843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7AF4EAF8" w14:textId="77777777" w:rsidR="000F1C01" w:rsidRPr="000F1C01" w:rsidRDefault="000F1C01" w:rsidP="000F1C01">
            <w:pPr>
              <w:jc w:val="left"/>
              <w:rPr>
                <w:b/>
              </w:rPr>
            </w:pPr>
            <w:r w:rsidRPr="000F1C01">
              <w:rPr>
                <w:b/>
              </w:rPr>
              <w:t>Remarks</w:t>
            </w:r>
          </w:p>
        </w:tc>
        <w:tc>
          <w:tcPr>
            <w:tcW w:w="7261" w:type="dxa"/>
          </w:tcPr>
          <w:p w14:paraId="20E733DE" w14:textId="349AAE64" w:rsidR="000F1C01" w:rsidRPr="000F1C01" w:rsidRDefault="000F1C01" w:rsidP="000F1C01">
            <w:pPr>
              <w:jc w:val="left"/>
            </w:pPr>
          </w:p>
        </w:tc>
      </w:tr>
    </w:tbl>
    <w:p w14:paraId="6186378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750C1D90"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711B64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6CD70503" w14:textId="77777777" w:rsidR="00191FEE" w:rsidRPr="000F1C01" w:rsidRDefault="00191FEE" w:rsidP="000F1C01">
            <w:pPr>
              <w:jc w:val="left"/>
            </w:pPr>
            <w:r w:rsidRPr="000F1C01">
              <w:t>#</w:t>
            </w:r>
          </w:p>
        </w:tc>
        <w:tc>
          <w:tcPr>
            <w:tcW w:w="821" w:type="dxa"/>
            <w:shd w:val="clear" w:color="auto" w:fill="D9D9D9" w:themeFill="background1" w:themeFillShade="D9"/>
          </w:tcPr>
          <w:p w14:paraId="0FE82CEB" w14:textId="77777777" w:rsidR="00191FEE" w:rsidRPr="000F1C01" w:rsidRDefault="009B1787" w:rsidP="001473CC">
            <w:pPr>
              <w:jc w:val="left"/>
            </w:pPr>
            <w:r>
              <w:t>Scope</w:t>
            </w:r>
          </w:p>
        </w:tc>
        <w:tc>
          <w:tcPr>
            <w:tcW w:w="4523" w:type="dxa"/>
            <w:shd w:val="clear" w:color="auto" w:fill="D9D9D9" w:themeFill="background1" w:themeFillShade="D9"/>
          </w:tcPr>
          <w:p w14:paraId="590FEB57"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2C45CBE" w14:textId="77777777" w:rsidR="00191FEE" w:rsidRPr="000F1C01" w:rsidRDefault="00191FEE" w:rsidP="000F1C01">
            <w:pPr>
              <w:jc w:val="left"/>
            </w:pPr>
            <w:r w:rsidRPr="000F1C01">
              <w:t>OK</w:t>
            </w:r>
          </w:p>
        </w:tc>
        <w:tc>
          <w:tcPr>
            <w:tcW w:w="544" w:type="dxa"/>
            <w:shd w:val="clear" w:color="auto" w:fill="D9D9D9" w:themeFill="background1" w:themeFillShade="D9"/>
          </w:tcPr>
          <w:p w14:paraId="5226D3B1" w14:textId="77777777" w:rsidR="00191FEE" w:rsidRPr="000F1C01" w:rsidRDefault="00191FEE" w:rsidP="000F1C01">
            <w:pPr>
              <w:jc w:val="left"/>
            </w:pPr>
            <w:r w:rsidRPr="000F1C01">
              <w:t>Fail</w:t>
            </w:r>
          </w:p>
        </w:tc>
        <w:tc>
          <w:tcPr>
            <w:tcW w:w="528" w:type="dxa"/>
            <w:shd w:val="clear" w:color="auto" w:fill="D9D9D9" w:themeFill="background1" w:themeFillShade="D9"/>
          </w:tcPr>
          <w:p w14:paraId="36941201" w14:textId="77777777" w:rsidR="00191FEE" w:rsidRPr="000F1C01" w:rsidRDefault="00191FEE" w:rsidP="000F1C01">
            <w:pPr>
              <w:jc w:val="left"/>
            </w:pPr>
            <w:r w:rsidRPr="000F1C01">
              <w:t>NA</w:t>
            </w:r>
          </w:p>
        </w:tc>
        <w:tc>
          <w:tcPr>
            <w:tcW w:w="1601" w:type="dxa"/>
            <w:shd w:val="clear" w:color="auto" w:fill="D9D9D9" w:themeFill="background1" w:themeFillShade="D9"/>
          </w:tcPr>
          <w:p w14:paraId="69838EFF" w14:textId="77777777" w:rsidR="00191FEE" w:rsidRPr="000F1C01" w:rsidRDefault="00191FEE" w:rsidP="000F1C01">
            <w:pPr>
              <w:jc w:val="left"/>
            </w:pPr>
            <w:r w:rsidRPr="000F1C01">
              <w:t>Remarks</w:t>
            </w:r>
          </w:p>
        </w:tc>
      </w:tr>
      <w:tr w:rsidR="00191FEE" w:rsidRPr="000F1C01" w14:paraId="55A79BAB"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7D8AECB3" w14:textId="77777777" w:rsidR="00191FEE" w:rsidRPr="006B59B9" w:rsidRDefault="00191FEE" w:rsidP="001473CC">
            <w:pPr>
              <w:jc w:val="left"/>
              <w:rPr>
                <w:b/>
              </w:rPr>
            </w:pPr>
            <w:r w:rsidRPr="006B59B9">
              <w:rPr>
                <w:b/>
              </w:rPr>
              <w:t xml:space="preserve">Formatting </w:t>
            </w:r>
          </w:p>
        </w:tc>
      </w:tr>
      <w:tr w:rsidR="004042F5" w:rsidRPr="000F1C01" w14:paraId="35154FE5" w14:textId="77777777" w:rsidTr="008D66B7">
        <w:trPr>
          <w:trHeight w:val="284"/>
        </w:trPr>
        <w:tc>
          <w:tcPr>
            <w:tcW w:w="1276" w:type="dxa"/>
            <w:shd w:val="clear" w:color="auto" w:fill="auto"/>
          </w:tcPr>
          <w:p w14:paraId="1A0BC6B7" w14:textId="77777777" w:rsidR="004042F5" w:rsidRPr="000F1C01" w:rsidRDefault="004042F5" w:rsidP="004042F5">
            <w:pPr>
              <w:jc w:val="left"/>
            </w:pPr>
            <w:r>
              <w:t xml:space="preserve">{SCR1020} </w:t>
            </w:r>
          </w:p>
        </w:tc>
        <w:tc>
          <w:tcPr>
            <w:tcW w:w="821" w:type="dxa"/>
          </w:tcPr>
          <w:p w14:paraId="50D31AEB" w14:textId="77777777" w:rsidR="004042F5" w:rsidRDefault="004042F5" w:rsidP="008D66B7">
            <w:pPr>
              <w:pStyle w:val="SLCBodytext"/>
              <w:ind w:left="0"/>
            </w:pPr>
            <w:r>
              <w:t>Task</w:t>
            </w:r>
          </w:p>
        </w:tc>
        <w:tc>
          <w:tcPr>
            <w:tcW w:w="4523" w:type="dxa"/>
            <w:shd w:val="clear" w:color="auto" w:fill="auto"/>
          </w:tcPr>
          <w:p w14:paraId="4DBC8B4D"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EndPr/>
          <w:sdtContent>
            <w:tc>
              <w:tcPr>
                <w:tcW w:w="517" w:type="dxa"/>
                <w:shd w:val="clear" w:color="auto" w:fill="auto"/>
              </w:tcPr>
              <w:p w14:paraId="5538F252" w14:textId="3F28F931" w:rsidR="004042F5" w:rsidRPr="000F1C01" w:rsidRDefault="00AB4671"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EndPr/>
          <w:sdtContent>
            <w:tc>
              <w:tcPr>
                <w:tcW w:w="544" w:type="dxa"/>
                <w:shd w:val="clear" w:color="auto" w:fill="auto"/>
              </w:tcPr>
              <w:p w14:paraId="04B51C78"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EndPr/>
          <w:sdtContent>
            <w:tc>
              <w:tcPr>
                <w:tcW w:w="528" w:type="dxa"/>
                <w:shd w:val="clear" w:color="auto" w:fill="auto"/>
              </w:tcPr>
              <w:p w14:paraId="3311D18E"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4DA103A3" w14:textId="77777777" w:rsidR="004042F5" w:rsidRPr="006370C2" w:rsidRDefault="004042F5" w:rsidP="004042F5">
            <w:pPr>
              <w:jc w:val="left"/>
            </w:pPr>
          </w:p>
        </w:tc>
      </w:tr>
      <w:tr w:rsidR="00A32589" w:rsidRPr="000F1C01" w14:paraId="03399BAA"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DA6C934" w14:textId="77777777" w:rsidR="00A32589" w:rsidRPr="000F1C01" w:rsidRDefault="00A32589" w:rsidP="00A32589">
            <w:pPr>
              <w:jc w:val="left"/>
            </w:pPr>
            <w:r>
              <w:t xml:space="preserve">{SCR1021} </w:t>
            </w:r>
          </w:p>
        </w:tc>
        <w:tc>
          <w:tcPr>
            <w:tcW w:w="821" w:type="dxa"/>
          </w:tcPr>
          <w:p w14:paraId="52818E88" w14:textId="77777777" w:rsidR="00A32589" w:rsidRDefault="00A32589" w:rsidP="008D66B7">
            <w:pPr>
              <w:pStyle w:val="SLCBodytext"/>
              <w:ind w:left="0"/>
            </w:pPr>
            <w:r>
              <w:t>Task</w:t>
            </w:r>
          </w:p>
        </w:tc>
        <w:tc>
          <w:tcPr>
            <w:tcW w:w="4523" w:type="dxa"/>
            <w:shd w:val="clear" w:color="auto" w:fill="auto"/>
          </w:tcPr>
          <w:p w14:paraId="4F45CB8D"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439EB963"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EndPr/>
          <w:sdtContent>
            <w:tc>
              <w:tcPr>
                <w:tcW w:w="517" w:type="dxa"/>
                <w:shd w:val="clear" w:color="auto" w:fill="auto"/>
              </w:tcPr>
              <w:p w14:paraId="3B3AEAA6" w14:textId="0D23C5E0" w:rsidR="00A32589" w:rsidRDefault="00AB4671"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EndPr/>
          <w:sdtContent>
            <w:tc>
              <w:tcPr>
                <w:tcW w:w="544" w:type="dxa"/>
                <w:shd w:val="clear" w:color="auto" w:fill="auto"/>
              </w:tcPr>
              <w:p w14:paraId="5E48BA6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EndPr/>
          <w:sdtContent>
            <w:tc>
              <w:tcPr>
                <w:tcW w:w="528" w:type="dxa"/>
                <w:shd w:val="clear" w:color="auto" w:fill="auto"/>
              </w:tcPr>
              <w:p w14:paraId="27248C17"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401F1371" w14:textId="77777777" w:rsidR="00A32589" w:rsidRPr="000F1C01" w:rsidRDefault="00A32589" w:rsidP="00A32589">
            <w:pPr>
              <w:jc w:val="left"/>
            </w:pPr>
          </w:p>
        </w:tc>
      </w:tr>
      <w:tr w:rsidR="009E196C" w:rsidRPr="000F1C01" w14:paraId="55D34C69" w14:textId="77777777" w:rsidTr="00F87855">
        <w:trPr>
          <w:trHeight w:val="284"/>
        </w:trPr>
        <w:tc>
          <w:tcPr>
            <w:tcW w:w="9810" w:type="dxa"/>
            <w:gridSpan w:val="7"/>
            <w:shd w:val="clear" w:color="auto" w:fill="F2F2F2" w:themeFill="background1" w:themeFillShade="F2"/>
          </w:tcPr>
          <w:p w14:paraId="5415726B" w14:textId="77777777" w:rsidR="009E196C" w:rsidRPr="006B59B9" w:rsidRDefault="009E196C" w:rsidP="006138D4">
            <w:pPr>
              <w:keepNext/>
              <w:jc w:val="left"/>
              <w:rPr>
                <w:b/>
              </w:rPr>
            </w:pPr>
            <w:r w:rsidRPr="006B59B9">
              <w:rPr>
                <w:b/>
              </w:rPr>
              <w:t>Names</w:t>
            </w:r>
          </w:p>
        </w:tc>
      </w:tr>
      <w:tr w:rsidR="00191FEE" w:rsidRPr="000F1C01" w14:paraId="0E213B9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26274B50" w14:textId="77777777" w:rsidR="00191FEE" w:rsidRPr="000F1C01" w:rsidRDefault="00885458" w:rsidP="00B076A3">
            <w:pPr>
              <w:jc w:val="left"/>
            </w:pPr>
            <w:r>
              <w:t xml:space="preserve">{SCR1025} </w:t>
            </w:r>
          </w:p>
        </w:tc>
        <w:tc>
          <w:tcPr>
            <w:tcW w:w="821" w:type="dxa"/>
          </w:tcPr>
          <w:p w14:paraId="4C80F682" w14:textId="77777777" w:rsidR="00191FEE" w:rsidRDefault="00D05558" w:rsidP="00B076A3">
            <w:pPr>
              <w:jc w:val="left"/>
            </w:pPr>
            <w:r>
              <w:t>Task</w:t>
            </w:r>
          </w:p>
        </w:tc>
        <w:tc>
          <w:tcPr>
            <w:tcW w:w="4523" w:type="dxa"/>
            <w:shd w:val="clear" w:color="auto" w:fill="auto"/>
          </w:tcPr>
          <w:p w14:paraId="0A7DA6C8" w14:textId="77777777" w:rsidR="003C43A1" w:rsidRDefault="00191FEE" w:rsidP="00B076A3">
            <w:pPr>
              <w:jc w:val="left"/>
            </w:pPr>
            <w:r>
              <w:t>Parameter names reflect the value they hold</w:t>
            </w:r>
            <w:r w:rsidR="003C43A1">
              <w:t>.</w:t>
            </w:r>
          </w:p>
          <w:p w14:paraId="1173FA0F" w14:textId="77777777" w:rsidR="00191FEE" w:rsidRDefault="0016160B"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EndPr/>
          <w:sdtContent>
            <w:tc>
              <w:tcPr>
                <w:tcW w:w="517" w:type="dxa"/>
                <w:shd w:val="clear" w:color="auto" w:fill="auto"/>
              </w:tcPr>
              <w:p w14:paraId="294CDC28" w14:textId="103B7F9C" w:rsidR="00191FEE" w:rsidRDefault="00AB4671"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EndPr/>
          <w:sdtContent>
            <w:tc>
              <w:tcPr>
                <w:tcW w:w="544" w:type="dxa"/>
                <w:shd w:val="clear" w:color="auto" w:fill="auto"/>
              </w:tcPr>
              <w:p w14:paraId="04A6A1AF"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EndPr/>
          <w:sdtContent>
            <w:tc>
              <w:tcPr>
                <w:tcW w:w="528" w:type="dxa"/>
                <w:shd w:val="clear" w:color="auto" w:fill="auto"/>
              </w:tcPr>
              <w:p w14:paraId="07955E11"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08465B17" w14:textId="77777777" w:rsidR="00191FEE" w:rsidRPr="006370C2" w:rsidRDefault="00191FEE" w:rsidP="00B076A3">
            <w:pPr>
              <w:jc w:val="left"/>
            </w:pPr>
          </w:p>
        </w:tc>
      </w:tr>
      <w:tr w:rsidR="00191FEE" w:rsidRPr="000F1C01" w14:paraId="0F368057" w14:textId="77777777" w:rsidTr="008D66B7">
        <w:trPr>
          <w:trHeight w:val="284"/>
        </w:trPr>
        <w:tc>
          <w:tcPr>
            <w:tcW w:w="1276" w:type="dxa"/>
            <w:shd w:val="clear" w:color="auto" w:fill="auto"/>
          </w:tcPr>
          <w:p w14:paraId="2BF7556A" w14:textId="77777777" w:rsidR="00191FEE" w:rsidRPr="000F1C01" w:rsidRDefault="00885458" w:rsidP="00B076A3">
            <w:pPr>
              <w:jc w:val="left"/>
            </w:pPr>
            <w:r>
              <w:t xml:space="preserve">{SCR1026} </w:t>
            </w:r>
          </w:p>
        </w:tc>
        <w:tc>
          <w:tcPr>
            <w:tcW w:w="821" w:type="dxa"/>
          </w:tcPr>
          <w:p w14:paraId="4A948345" w14:textId="77777777" w:rsidR="00191FEE" w:rsidRDefault="009F0376" w:rsidP="00B076A3">
            <w:pPr>
              <w:jc w:val="left"/>
            </w:pPr>
            <w:r>
              <w:t>Task</w:t>
            </w:r>
          </w:p>
        </w:tc>
        <w:tc>
          <w:tcPr>
            <w:tcW w:w="4523" w:type="dxa"/>
            <w:shd w:val="clear" w:color="auto" w:fill="auto"/>
          </w:tcPr>
          <w:p w14:paraId="3E7CDE02"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EndPr/>
          <w:sdtContent>
            <w:tc>
              <w:tcPr>
                <w:tcW w:w="517" w:type="dxa"/>
                <w:shd w:val="clear" w:color="auto" w:fill="auto"/>
              </w:tcPr>
              <w:p w14:paraId="575DDACD" w14:textId="3DC5084E" w:rsidR="00191FEE" w:rsidRDefault="00AB4671"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EndPr/>
          <w:sdtContent>
            <w:tc>
              <w:tcPr>
                <w:tcW w:w="544" w:type="dxa"/>
                <w:shd w:val="clear" w:color="auto" w:fill="auto"/>
              </w:tcPr>
              <w:p w14:paraId="469FCFC7"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EndPr/>
          <w:sdtContent>
            <w:tc>
              <w:tcPr>
                <w:tcW w:w="528" w:type="dxa"/>
                <w:shd w:val="clear" w:color="auto" w:fill="auto"/>
              </w:tcPr>
              <w:p w14:paraId="7BF2CEF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2CFA08F6" w14:textId="77777777" w:rsidR="00191FEE" w:rsidRPr="000F1C01" w:rsidRDefault="00191FEE" w:rsidP="00B076A3">
            <w:pPr>
              <w:jc w:val="left"/>
            </w:pPr>
          </w:p>
        </w:tc>
      </w:tr>
      <w:tr w:rsidR="00191FEE" w:rsidRPr="000F1C01" w14:paraId="24A4C80E"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8E63B35" w14:textId="77777777" w:rsidR="00191FEE" w:rsidRDefault="00885458" w:rsidP="00B076A3">
            <w:pPr>
              <w:jc w:val="left"/>
            </w:pPr>
            <w:r>
              <w:t xml:space="preserve">{SCR1027} </w:t>
            </w:r>
          </w:p>
        </w:tc>
        <w:tc>
          <w:tcPr>
            <w:tcW w:w="821" w:type="dxa"/>
          </w:tcPr>
          <w:p w14:paraId="737A4388" w14:textId="77777777" w:rsidR="00191FEE" w:rsidRDefault="009F0376" w:rsidP="00B076A3">
            <w:pPr>
              <w:jc w:val="left"/>
            </w:pPr>
            <w:r>
              <w:t>Task</w:t>
            </w:r>
          </w:p>
        </w:tc>
        <w:tc>
          <w:tcPr>
            <w:tcW w:w="4523" w:type="dxa"/>
            <w:shd w:val="clear" w:color="auto" w:fill="auto"/>
          </w:tcPr>
          <w:p w14:paraId="347DAC19"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EndPr/>
          <w:sdtContent>
            <w:tc>
              <w:tcPr>
                <w:tcW w:w="517" w:type="dxa"/>
                <w:shd w:val="clear" w:color="auto" w:fill="auto"/>
              </w:tcPr>
              <w:p w14:paraId="543FFFF1" w14:textId="06F52FF0" w:rsidR="00191FEE" w:rsidRDefault="00AB4671"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EndPr/>
          <w:sdtContent>
            <w:tc>
              <w:tcPr>
                <w:tcW w:w="544" w:type="dxa"/>
                <w:shd w:val="clear" w:color="auto" w:fill="auto"/>
              </w:tcPr>
              <w:p w14:paraId="364A979E"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EndPr/>
          <w:sdtContent>
            <w:tc>
              <w:tcPr>
                <w:tcW w:w="528" w:type="dxa"/>
                <w:shd w:val="clear" w:color="auto" w:fill="auto"/>
              </w:tcPr>
              <w:p w14:paraId="66A764C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3ED24B6F" w14:textId="77777777" w:rsidR="00191FEE" w:rsidRPr="000F1C01" w:rsidRDefault="00191FEE" w:rsidP="00B076A3">
            <w:pPr>
              <w:jc w:val="left"/>
            </w:pPr>
          </w:p>
        </w:tc>
      </w:tr>
      <w:tr w:rsidR="00191FEE" w:rsidRPr="000F1C01" w14:paraId="7D944F10" w14:textId="77777777" w:rsidTr="008D66B7">
        <w:trPr>
          <w:trHeight w:val="284"/>
        </w:trPr>
        <w:tc>
          <w:tcPr>
            <w:tcW w:w="1276" w:type="dxa"/>
            <w:shd w:val="clear" w:color="auto" w:fill="auto"/>
          </w:tcPr>
          <w:p w14:paraId="609B75AF" w14:textId="77777777" w:rsidR="00191FEE" w:rsidRDefault="00885458" w:rsidP="00B076A3">
            <w:pPr>
              <w:jc w:val="left"/>
            </w:pPr>
            <w:r>
              <w:t xml:space="preserve">{SCR1028} </w:t>
            </w:r>
          </w:p>
        </w:tc>
        <w:tc>
          <w:tcPr>
            <w:tcW w:w="821" w:type="dxa"/>
          </w:tcPr>
          <w:p w14:paraId="46FEA80B" w14:textId="77777777" w:rsidR="00191FEE" w:rsidRDefault="009F0376" w:rsidP="00B076A3">
            <w:pPr>
              <w:jc w:val="left"/>
            </w:pPr>
            <w:r>
              <w:t>Task</w:t>
            </w:r>
          </w:p>
        </w:tc>
        <w:tc>
          <w:tcPr>
            <w:tcW w:w="4523" w:type="dxa"/>
            <w:shd w:val="clear" w:color="auto" w:fill="auto"/>
          </w:tcPr>
          <w:p w14:paraId="3281964C"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EndPr/>
          <w:sdtContent>
            <w:tc>
              <w:tcPr>
                <w:tcW w:w="517" w:type="dxa"/>
                <w:shd w:val="clear" w:color="auto" w:fill="auto"/>
              </w:tcPr>
              <w:p w14:paraId="306FB575" w14:textId="3E060E4C" w:rsidR="00191FEE" w:rsidRDefault="00AB4671"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EndPr/>
          <w:sdtContent>
            <w:tc>
              <w:tcPr>
                <w:tcW w:w="544" w:type="dxa"/>
                <w:shd w:val="clear" w:color="auto" w:fill="auto"/>
              </w:tcPr>
              <w:p w14:paraId="489106CC"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EndPr/>
          <w:sdtContent>
            <w:tc>
              <w:tcPr>
                <w:tcW w:w="528" w:type="dxa"/>
                <w:shd w:val="clear" w:color="auto" w:fill="auto"/>
              </w:tcPr>
              <w:p w14:paraId="7EBE89E9"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EBDAC9F" w14:textId="77777777" w:rsidR="00191FEE" w:rsidRPr="000F1C01" w:rsidRDefault="00191FEE" w:rsidP="00B076A3">
            <w:pPr>
              <w:jc w:val="left"/>
            </w:pPr>
          </w:p>
        </w:tc>
      </w:tr>
      <w:tr w:rsidR="00191FEE" w:rsidRPr="000F1C01" w14:paraId="32A0DCAB"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3DAA0A08" w14:textId="77777777" w:rsidR="00191FEE" w:rsidRDefault="00885458" w:rsidP="00B076A3">
            <w:pPr>
              <w:jc w:val="left"/>
            </w:pPr>
            <w:r>
              <w:t xml:space="preserve">{SCR1029} </w:t>
            </w:r>
          </w:p>
        </w:tc>
        <w:tc>
          <w:tcPr>
            <w:tcW w:w="821" w:type="dxa"/>
          </w:tcPr>
          <w:p w14:paraId="3F4F9A11" w14:textId="77777777" w:rsidR="00191FEE" w:rsidRDefault="009F0376" w:rsidP="00284E78">
            <w:pPr>
              <w:jc w:val="left"/>
            </w:pPr>
            <w:r>
              <w:t>Protocol</w:t>
            </w:r>
          </w:p>
        </w:tc>
        <w:tc>
          <w:tcPr>
            <w:tcW w:w="4523" w:type="dxa"/>
            <w:shd w:val="clear" w:color="auto" w:fill="auto"/>
          </w:tcPr>
          <w:p w14:paraId="6BD64AC0"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16FE9A05"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EndPr/>
          <w:sdtContent>
            <w:tc>
              <w:tcPr>
                <w:tcW w:w="517" w:type="dxa"/>
                <w:shd w:val="clear" w:color="auto" w:fill="auto"/>
              </w:tcPr>
              <w:p w14:paraId="40676571" w14:textId="2609175E" w:rsidR="00191FEE" w:rsidRDefault="00AB4671"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EndPr/>
          <w:sdtContent>
            <w:tc>
              <w:tcPr>
                <w:tcW w:w="544" w:type="dxa"/>
                <w:shd w:val="clear" w:color="auto" w:fill="auto"/>
              </w:tcPr>
              <w:p w14:paraId="59AB7FA8"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EndPr/>
          <w:sdtContent>
            <w:tc>
              <w:tcPr>
                <w:tcW w:w="528" w:type="dxa"/>
                <w:shd w:val="clear" w:color="auto" w:fill="auto"/>
              </w:tcPr>
              <w:p w14:paraId="234D478B"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6BE6E78" w14:textId="77777777" w:rsidR="00191FEE" w:rsidRPr="000F1C01" w:rsidRDefault="00191FEE" w:rsidP="00B076A3">
            <w:pPr>
              <w:jc w:val="left"/>
            </w:pPr>
          </w:p>
        </w:tc>
      </w:tr>
      <w:tr w:rsidR="00601EB8" w:rsidRPr="000F1C01" w14:paraId="52595CE1" w14:textId="77777777" w:rsidTr="00F87855">
        <w:trPr>
          <w:trHeight w:val="284"/>
        </w:trPr>
        <w:tc>
          <w:tcPr>
            <w:tcW w:w="9810" w:type="dxa"/>
            <w:gridSpan w:val="7"/>
            <w:shd w:val="clear" w:color="auto" w:fill="F2F2F2" w:themeFill="background1" w:themeFillShade="F2"/>
          </w:tcPr>
          <w:p w14:paraId="603E5540" w14:textId="77777777" w:rsidR="00601EB8" w:rsidRDefault="00601EB8" w:rsidP="00306A0A">
            <w:pPr>
              <w:keepNext/>
              <w:jc w:val="left"/>
              <w:rPr>
                <w:b/>
              </w:rPr>
            </w:pPr>
            <w:r>
              <w:rPr>
                <w:b/>
              </w:rPr>
              <w:lastRenderedPageBreak/>
              <w:t>ID Values</w:t>
            </w:r>
          </w:p>
        </w:tc>
      </w:tr>
      <w:tr w:rsidR="00191FEE" w:rsidRPr="000F1C01" w14:paraId="55F7768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94CFB67" w14:textId="77777777" w:rsidR="00191FEE" w:rsidRPr="000F1C01" w:rsidRDefault="00885458" w:rsidP="00B076A3">
            <w:pPr>
              <w:jc w:val="left"/>
            </w:pPr>
            <w:r>
              <w:t xml:space="preserve">{SCR1032} </w:t>
            </w:r>
          </w:p>
        </w:tc>
        <w:tc>
          <w:tcPr>
            <w:tcW w:w="821" w:type="dxa"/>
          </w:tcPr>
          <w:p w14:paraId="29558C31" w14:textId="77777777" w:rsidR="00191FEE" w:rsidRDefault="009F0376" w:rsidP="00A465FE">
            <w:pPr>
              <w:jc w:val="left"/>
            </w:pPr>
            <w:r>
              <w:t>Task</w:t>
            </w:r>
          </w:p>
        </w:tc>
        <w:tc>
          <w:tcPr>
            <w:tcW w:w="4523" w:type="dxa"/>
            <w:shd w:val="clear" w:color="auto" w:fill="auto"/>
          </w:tcPr>
          <w:p w14:paraId="51EFEB3F"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7C20B99B"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EndPr/>
          <w:sdtContent>
            <w:tc>
              <w:tcPr>
                <w:tcW w:w="517" w:type="dxa"/>
                <w:shd w:val="clear" w:color="auto" w:fill="auto"/>
              </w:tcPr>
              <w:p w14:paraId="0E7D7AD4" w14:textId="2F881E1A" w:rsidR="00191FEE" w:rsidRDefault="00AB4671"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EndPr/>
          <w:sdtContent>
            <w:tc>
              <w:tcPr>
                <w:tcW w:w="544" w:type="dxa"/>
                <w:shd w:val="clear" w:color="auto" w:fill="auto"/>
              </w:tcPr>
              <w:p w14:paraId="7EDDD2E1"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EndPr/>
          <w:sdtContent>
            <w:tc>
              <w:tcPr>
                <w:tcW w:w="528" w:type="dxa"/>
                <w:shd w:val="clear" w:color="auto" w:fill="auto"/>
              </w:tcPr>
              <w:p w14:paraId="1EF006F7"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947E3B4" w14:textId="77777777" w:rsidR="00191FEE" w:rsidRPr="006370C2" w:rsidRDefault="00191FEE" w:rsidP="00B076A3">
            <w:pPr>
              <w:jc w:val="left"/>
            </w:pPr>
          </w:p>
        </w:tc>
      </w:tr>
      <w:tr w:rsidR="00191FEE" w:rsidRPr="000F1C01" w14:paraId="74E0740B" w14:textId="77777777" w:rsidTr="008D66B7">
        <w:trPr>
          <w:trHeight w:val="284"/>
        </w:trPr>
        <w:tc>
          <w:tcPr>
            <w:tcW w:w="1276" w:type="dxa"/>
            <w:shd w:val="clear" w:color="auto" w:fill="auto"/>
          </w:tcPr>
          <w:p w14:paraId="118A5ED4" w14:textId="77777777" w:rsidR="00191FEE" w:rsidRDefault="00885458" w:rsidP="00B076A3">
            <w:pPr>
              <w:jc w:val="left"/>
            </w:pPr>
            <w:r>
              <w:t xml:space="preserve">{SCR1033} </w:t>
            </w:r>
          </w:p>
        </w:tc>
        <w:tc>
          <w:tcPr>
            <w:tcW w:w="821" w:type="dxa"/>
          </w:tcPr>
          <w:p w14:paraId="04649953" w14:textId="77777777" w:rsidR="00191FEE" w:rsidRDefault="009F0376" w:rsidP="008D66B7">
            <w:pPr>
              <w:pStyle w:val="SLCBodytext"/>
              <w:ind w:left="0"/>
            </w:pPr>
            <w:r>
              <w:t>Task</w:t>
            </w:r>
          </w:p>
        </w:tc>
        <w:tc>
          <w:tcPr>
            <w:tcW w:w="4523" w:type="dxa"/>
            <w:shd w:val="clear" w:color="auto" w:fill="auto"/>
          </w:tcPr>
          <w:p w14:paraId="225AC25F"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EDF795A"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EndPr/>
          <w:sdtContent>
            <w:tc>
              <w:tcPr>
                <w:tcW w:w="517" w:type="dxa"/>
                <w:shd w:val="clear" w:color="auto" w:fill="auto"/>
              </w:tcPr>
              <w:p w14:paraId="2E3F2612" w14:textId="1B3419BC" w:rsidR="00191FEE" w:rsidRDefault="00AB4671"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47A4591B" w14:textId="77777777" w:rsidR="00191FEE" w:rsidRDefault="0016160B" w:rsidP="00B076A3">
            <w:pPr>
              <w:jc w:val="left"/>
            </w:pPr>
            <w:sdt>
              <w:sdtPr>
                <w:id w:val="1073628036"/>
                <w14:checkbox>
                  <w14:checked w14:val="0"/>
                  <w14:checkedState w14:val="2612" w14:font="Arial Unicode MS"/>
                  <w14:uncheckedState w14:val="2610" w14:font="Arial Unicode MS"/>
                </w14:checkbox>
              </w:sdtPr>
              <w:sdtEnd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EndPr/>
          <w:sdtContent>
            <w:tc>
              <w:tcPr>
                <w:tcW w:w="528" w:type="dxa"/>
                <w:shd w:val="clear" w:color="auto" w:fill="auto"/>
              </w:tcPr>
              <w:p w14:paraId="06FB2F1D"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D4B17E4" w14:textId="77777777" w:rsidR="00191FEE" w:rsidRPr="006370C2" w:rsidRDefault="00191FEE" w:rsidP="00B076A3">
            <w:pPr>
              <w:jc w:val="left"/>
            </w:pPr>
          </w:p>
        </w:tc>
      </w:tr>
      <w:tr w:rsidR="00191FEE" w:rsidRPr="000F1C01" w14:paraId="650F26F2"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D0D1B1" w14:textId="77777777" w:rsidR="00191FEE" w:rsidRDefault="00885458" w:rsidP="00B076A3">
            <w:pPr>
              <w:jc w:val="left"/>
            </w:pPr>
            <w:r>
              <w:t xml:space="preserve">{SCR1034} </w:t>
            </w:r>
          </w:p>
        </w:tc>
        <w:tc>
          <w:tcPr>
            <w:tcW w:w="821" w:type="dxa"/>
          </w:tcPr>
          <w:p w14:paraId="23094B58" w14:textId="77777777" w:rsidR="00191FEE" w:rsidRDefault="009F0376" w:rsidP="008D66B7">
            <w:pPr>
              <w:pStyle w:val="SLCBodytext"/>
              <w:ind w:left="0"/>
            </w:pPr>
            <w:r>
              <w:t>Task</w:t>
            </w:r>
          </w:p>
        </w:tc>
        <w:tc>
          <w:tcPr>
            <w:tcW w:w="4523" w:type="dxa"/>
            <w:shd w:val="clear" w:color="auto" w:fill="auto"/>
          </w:tcPr>
          <w:p w14:paraId="369C32DB"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2157C4C4"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EndPr/>
          <w:sdtContent>
            <w:tc>
              <w:tcPr>
                <w:tcW w:w="517" w:type="dxa"/>
                <w:shd w:val="clear" w:color="auto" w:fill="auto"/>
              </w:tcPr>
              <w:p w14:paraId="3F245870" w14:textId="037A219B" w:rsidR="00191FEE" w:rsidRDefault="00AB4671"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EndPr/>
          <w:sdtContent>
            <w:tc>
              <w:tcPr>
                <w:tcW w:w="544" w:type="dxa"/>
                <w:shd w:val="clear" w:color="auto" w:fill="auto"/>
              </w:tcPr>
              <w:p w14:paraId="7061943B"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EndPr/>
          <w:sdtContent>
            <w:tc>
              <w:tcPr>
                <w:tcW w:w="528" w:type="dxa"/>
                <w:shd w:val="clear" w:color="auto" w:fill="auto"/>
              </w:tcPr>
              <w:p w14:paraId="6A80899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602ACD34" w14:textId="77777777" w:rsidR="00191FEE" w:rsidRPr="000F1C01" w:rsidRDefault="00191FEE" w:rsidP="00B076A3">
            <w:pPr>
              <w:jc w:val="left"/>
            </w:pPr>
          </w:p>
        </w:tc>
      </w:tr>
    </w:tbl>
    <w:p w14:paraId="1155F0B4" w14:textId="77777777" w:rsidR="004218A6" w:rsidRDefault="004218A6" w:rsidP="000F1C01"/>
    <w:p w14:paraId="28FFD440"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49A62F72"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797E7131" w14:textId="77777777" w:rsidR="002D12A6" w:rsidRPr="000F1C01" w:rsidRDefault="002D12A6" w:rsidP="000F1C01">
            <w:pPr>
              <w:jc w:val="left"/>
            </w:pPr>
            <w:r w:rsidRPr="000F1C01">
              <w:t>#</w:t>
            </w:r>
          </w:p>
        </w:tc>
        <w:tc>
          <w:tcPr>
            <w:tcW w:w="1050" w:type="dxa"/>
            <w:shd w:val="clear" w:color="auto" w:fill="D9D9D9" w:themeFill="background1" w:themeFillShade="D9"/>
          </w:tcPr>
          <w:p w14:paraId="02C94BC2" w14:textId="77777777" w:rsidR="002D12A6" w:rsidRPr="000F1C01" w:rsidRDefault="00363DC8" w:rsidP="000F1C01">
            <w:pPr>
              <w:jc w:val="left"/>
            </w:pPr>
            <w:r>
              <w:t>Scope</w:t>
            </w:r>
          </w:p>
        </w:tc>
        <w:tc>
          <w:tcPr>
            <w:tcW w:w="4647" w:type="dxa"/>
            <w:shd w:val="clear" w:color="auto" w:fill="D9D9D9" w:themeFill="background1" w:themeFillShade="D9"/>
          </w:tcPr>
          <w:p w14:paraId="7F6BF4C4"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6B99F23F" w14:textId="77777777" w:rsidR="002D12A6" w:rsidRPr="000F1C01" w:rsidRDefault="002D12A6" w:rsidP="000F1C01">
            <w:pPr>
              <w:jc w:val="left"/>
            </w:pPr>
            <w:r w:rsidRPr="000F1C01">
              <w:t>OK</w:t>
            </w:r>
          </w:p>
        </w:tc>
        <w:tc>
          <w:tcPr>
            <w:tcW w:w="542" w:type="dxa"/>
            <w:shd w:val="clear" w:color="auto" w:fill="D9D9D9" w:themeFill="background1" w:themeFillShade="D9"/>
          </w:tcPr>
          <w:p w14:paraId="0BEF5326" w14:textId="77777777" w:rsidR="002D12A6" w:rsidRPr="000F1C01" w:rsidRDefault="002D12A6" w:rsidP="000F1C01">
            <w:pPr>
              <w:jc w:val="left"/>
            </w:pPr>
            <w:r w:rsidRPr="000F1C01">
              <w:t>Fail</w:t>
            </w:r>
          </w:p>
        </w:tc>
        <w:tc>
          <w:tcPr>
            <w:tcW w:w="527" w:type="dxa"/>
            <w:shd w:val="clear" w:color="auto" w:fill="D9D9D9" w:themeFill="background1" w:themeFillShade="D9"/>
          </w:tcPr>
          <w:p w14:paraId="7755A0CF" w14:textId="77777777" w:rsidR="002D12A6" w:rsidRPr="000F1C01" w:rsidRDefault="002D12A6" w:rsidP="000F1C01">
            <w:pPr>
              <w:jc w:val="left"/>
            </w:pPr>
            <w:r w:rsidRPr="000F1C01">
              <w:t>NA</w:t>
            </w:r>
          </w:p>
        </w:tc>
        <w:tc>
          <w:tcPr>
            <w:tcW w:w="1366" w:type="dxa"/>
            <w:shd w:val="clear" w:color="auto" w:fill="D9D9D9" w:themeFill="background1" w:themeFillShade="D9"/>
          </w:tcPr>
          <w:p w14:paraId="2B071465" w14:textId="77777777" w:rsidR="002D12A6" w:rsidRPr="000F1C01" w:rsidRDefault="002D12A6" w:rsidP="000F1C01">
            <w:pPr>
              <w:jc w:val="left"/>
            </w:pPr>
            <w:r w:rsidRPr="000F1C01">
              <w:t>Remarks</w:t>
            </w:r>
          </w:p>
        </w:tc>
      </w:tr>
      <w:tr w:rsidR="002D12A6" w:rsidRPr="000F1C01" w14:paraId="7DC3509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771091" w14:textId="77777777" w:rsidR="002D12A6" w:rsidRPr="000F1C01" w:rsidRDefault="002D12A6" w:rsidP="007F6EEE">
            <w:pPr>
              <w:jc w:val="left"/>
              <w:rPr>
                <w:b/>
              </w:rPr>
            </w:pPr>
            <w:r w:rsidRPr="000F1C01">
              <w:rPr>
                <w:b/>
              </w:rPr>
              <w:t>El</w:t>
            </w:r>
            <w:r>
              <w:rPr>
                <w:b/>
              </w:rPr>
              <w:t>ement Wizard</w:t>
            </w:r>
          </w:p>
        </w:tc>
      </w:tr>
      <w:tr w:rsidR="002D12A6" w:rsidRPr="000F1C01" w14:paraId="00199539" w14:textId="77777777" w:rsidTr="002143DF">
        <w:trPr>
          <w:trHeight w:val="284"/>
        </w:trPr>
        <w:tc>
          <w:tcPr>
            <w:tcW w:w="1061" w:type="dxa"/>
          </w:tcPr>
          <w:p w14:paraId="48F75007" w14:textId="77777777" w:rsidR="002D12A6" w:rsidRPr="000F1C01" w:rsidRDefault="00885458" w:rsidP="000F1C01">
            <w:pPr>
              <w:jc w:val="left"/>
            </w:pPr>
            <w:r>
              <w:t xml:space="preserve">{SCR1042} </w:t>
            </w:r>
          </w:p>
        </w:tc>
        <w:tc>
          <w:tcPr>
            <w:tcW w:w="1050" w:type="dxa"/>
          </w:tcPr>
          <w:p w14:paraId="52C5E599" w14:textId="77777777" w:rsidR="002D12A6" w:rsidRDefault="00DF6AFF" w:rsidP="000F1C01">
            <w:pPr>
              <w:jc w:val="left"/>
            </w:pPr>
            <w:r>
              <w:t>Task</w:t>
            </w:r>
          </w:p>
        </w:tc>
        <w:tc>
          <w:tcPr>
            <w:tcW w:w="4647" w:type="dxa"/>
          </w:tcPr>
          <w:p w14:paraId="0D05FC3F"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9AAB250" w14:textId="5095B377" w:rsidR="002D12A6" w:rsidRPr="000F1C01" w:rsidRDefault="0016160B"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EndPr/>
          <w:sdtContent>
            <w:tc>
              <w:tcPr>
                <w:tcW w:w="542" w:type="dxa"/>
              </w:tcPr>
              <w:p w14:paraId="64876E18"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EndPr/>
          <w:sdtContent>
            <w:tc>
              <w:tcPr>
                <w:tcW w:w="527" w:type="dxa"/>
              </w:tcPr>
              <w:p w14:paraId="3A97700D"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5EB27AB0" w14:textId="77777777" w:rsidR="002D12A6" w:rsidRPr="000F1C01" w:rsidRDefault="002D12A6" w:rsidP="000F1C01">
            <w:pPr>
              <w:jc w:val="left"/>
            </w:pPr>
          </w:p>
        </w:tc>
      </w:tr>
      <w:tr w:rsidR="002D12A6" w:rsidRPr="000F1C01" w14:paraId="39365558"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07E52AB"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69A606F6" w14:textId="77777777" w:rsidTr="002143DF">
        <w:trPr>
          <w:trHeight w:val="284"/>
        </w:trPr>
        <w:tc>
          <w:tcPr>
            <w:tcW w:w="1061" w:type="dxa"/>
          </w:tcPr>
          <w:p w14:paraId="7474F5BF" w14:textId="77777777" w:rsidR="002D12A6" w:rsidRPr="000F1C01" w:rsidRDefault="00885458" w:rsidP="000F1C01">
            <w:pPr>
              <w:jc w:val="left"/>
            </w:pPr>
            <w:r>
              <w:t xml:space="preserve">{SCR1046} </w:t>
            </w:r>
          </w:p>
        </w:tc>
        <w:tc>
          <w:tcPr>
            <w:tcW w:w="1050" w:type="dxa"/>
          </w:tcPr>
          <w:p w14:paraId="460485FD" w14:textId="77777777" w:rsidR="002D12A6" w:rsidRDefault="009F0376" w:rsidP="00B006A6">
            <w:pPr>
              <w:jc w:val="left"/>
            </w:pPr>
            <w:r>
              <w:t>Task</w:t>
            </w:r>
          </w:p>
        </w:tc>
        <w:tc>
          <w:tcPr>
            <w:tcW w:w="4647" w:type="dxa"/>
          </w:tcPr>
          <w:p w14:paraId="3695207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20A4740"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EndPr/>
          <w:sdtContent>
            <w:tc>
              <w:tcPr>
                <w:tcW w:w="515" w:type="dxa"/>
              </w:tcPr>
              <w:p w14:paraId="2F5C1E92" w14:textId="5E82F84F" w:rsidR="002D12A6" w:rsidRDefault="00AB4671"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EndPr/>
          <w:sdtContent>
            <w:tc>
              <w:tcPr>
                <w:tcW w:w="542" w:type="dxa"/>
              </w:tcPr>
              <w:p w14:paraId="7C0D82F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EndPr/>
          <w:sdtContent>
            <w:tc>
              <w:tcPr>
                <w:tcW w:w="527" w:type="dxa"/>
              </w:tcPr>
              <w:p w14:paraId="2D66BD0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96DF03C" w14:textId="77777777" w:rsidR="002D12A6" w:rsidRPr="000F1C01" w:rsidRDefault="002D12A6" w:rsidP="000F1C01">
            <w:pPr>
              <w:jc w:val="left"/>
            </w:pPr>
          </w:p>
        </w:tc>
      </w:tr>
      <w:tr w:rsidR="002D12A6" w:rsidRPr="000F1C01" w14:paraId="3153A09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65EB0E" w14:textId="77777777" w:rsidR="002D12A6" w:rsidRDefault="00885458" w:rsidP="000F1C01">
            <w:pPr>
              <w:jc w:val="left"/>
            </w:pPr>
            <w:r>
              <w:t xml:space="preserve">{SCR1048} </w:t>
            </w:r>
          </w:p>
        </w:tc>
        <w:tc>
          <w:tcPr>
            <w:tcW w:w="1050" w:type="dxa"/>
          </w:tcPr>
          <w:p w14:paraId="5DF729D6" w14:textId="77777777" w:rsidR="002D12A6" w:rsidRDefault="009F0376" w:rsidP="00B006A6">
            <w:pPr>
              <w:jc w:val="left"/>
            </w:pPr>
            <w:r>
              <w:t>Task</w:t>
            </w:r>
          </w:p>
        </w:tc>
        <w:tc>
          <w:tcPr>
            <w:tcW w:w="4647" w:type="dxa"/>
          </w:tcPr>
          <w:p w14:paraId="6E0CE7F5"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002B8D75"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EndPr/>
          <w:sdtContent>
            <w:tc>
              <w:tcPr>
                <w:tcW w:w="515" w:type="dxa"/>
              </w:tcPr>
              <w:p w14:paraId="21DE60E7" w14:textId="0C345BA7" w:rsidR="002D12A6" w:rsidRDefault="00AB4671"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EndPr/>
          <w:sdtContent>
            <w:tc>
              <w:tcPr>
                <w:tcW w:w="542" w:type="dxa"/>
              </w:tcPr>
              <w:p w14:paraId="6B3835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EndPr/>
          <w:sdtContent>
            <w:tc>
              <w:tcPr>
                <w:tcW w:w="527" w:type="dxa"/>
              </w:tcPr>
              <w:p w14:paraId="6669E8A2"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080E8D69" w14:textId="77777777" w:rsidR="002D12A6" w:rsidRPr="000F1C01" w:rsidRDefault="002D12A6" w:rsidP="000F1C01">
            <w:pPr>
              <w:jc w:val="left"/>
            </w:pPr>
          </w:p>
        </w:tc>
      </w:tr>
      <w:tr w:rsidR="005E5B68" w:rsidRPr="000F1C01" w14:paraId="2634126A" w14:textId="77777777" w:rsidTr="007D6A1C">
        <w:trPr>
          <w:trHeight w:val="284"/>
        </w:trPr>
        <w:tc>
          <w:tcPr>
            <w:tcW w:w="9708" w:type="dxa"/>
            <w:gridSpan w:val="7"/>
            <w:shd w:val="clear" w:color="auto" w:fill="EDEDED" w:themeFill="accent3" w:themeFillTint="33"/>
          </w:tcPr>
          <w:p w14:paraId="70451B45" w14:textId="77777777" w:rsidR="005E5B68" w:rsidRPr="00B006A6" w:rsidRDefault="005E5B68">
            <w:pPr>
              <w:jc w:val="left"/>
              <w:rPr>
                <w:b/>
              </w:rPr>
            </w:pPr>
            <w:r w:rsidRPr="00B006A6">
              <w:rPr>
                <w:b/>
              </w:rPr>
              <w:t>Displayed Text</w:t>
            </w:r>
          </w:p>
        </w:tc>
      </w:tr>
      <w:tr w:rsidR="002D12A6" w:rsidRPr="000F1C01" w14:paraId="7C13873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6B33929" w14:textId="77777777" w:rsidR="002D12A6" w:rsidRDefault="00885458" w:rsidP="000F1C01">
            <w:pPr>
              <w:jc w:val="left"/>
            </w:pPr>
            <w:r>
              <w:t xml:space="preserve">{SCR1052} </w:t>
            </w:r>
          </w:p>
        </w:tc>
        <w:tc>
          <w:tcPr>
            <w:tcW w:w="1050" w:type="dxa"/>
          </w:tcPr>
          <w:p w14:paraId="14A4ACC5" w14:textId="77777777" w:rsidR="002D12A6" w:rsidRDefault="009F0376" w:rsidP="000F1C01">
            <w:pPr>
              <w:jc w:val="left"/>
            </w:pPr>
            <w:r>
              <w:t>Task</w:t>
            </w:r>
          </w:p>
        </w:tc>
        <w:tc>
          <w:tcPr>
            <w:tcW w:w="4647" w:type="dxa"/>
          </w:tcPr>
          <w:p w14:paraId="0C84B100"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EndPr/>
          <w:sdtContent>
            <w:tc>
              <w:tcPr>
                <w:tcW w:w="515" w:type="dxa"/>
              </w:tcPr>
              <w:p w14:paraId="5986FFA6" w14:textId="320C695B" w:rsidR="002D12A6" w:rsidRDefault="00AB4671"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EndPr/>
          <w:sdtContent>
            <w:tc>
              <w:tcPr>
                <w:tcW w:w="542" w:type="dxa"/>
              </w:tcPr>
              <w:p w14:paraId="2B0A7B6B"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EndPr/>
          <w:sdtContent>
            <w:tc>
              <w:tcPr>
                <w:tcW w:w="527" w:type="dxa"/>
              </w:tcPr>
              <w:p w14:paraId="4C2D71DD"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6761BC2" w14:textId="77777777" w:rsidR="002D12A6" w:rsidRPr="005D339E" w:rsidRDefault="002D12A6">
            <w:pPr>
              <w:jc w:val="left"/>
            </w:pPr>
          </w:p>
        </w:tc>
      </w:tr>
      <w:tr w:rsidR="002D12A6" w:rsidRPr="000F1C01" w14:paraId="7E8B71BC" w14:textId="77777777" w:rsidTr="002143DF">
        <w:trPr>
          <w:trHeight w:val="284"/>
        </w:trPr>
        <w:tc>
          <w:tcPr>
            <w:tcW w:w="1061" w:type="dxa"/>
          </w:tcPr>
          <w:p w14:paraId="14381DFB" w14:textId="77777777" w:rsidR="002D12A6" w:rsidRDefault="00885458" w:rsidP="000F1C01">
            <w:pPr>
              <w:jc w:val="left"/>
            </w:pPr>
            <w:r>
              <w:t xml:space="preserve">{SCR1053} </w:t>
            </w:r>
          </w:p>
        </w:tc>
        <w:tc>
          <w:tcPr>
            <w:tcW w:w="1050" w:type="dxa"/>
          </w:tcPr>
          <w:p w14:paraId="47E2F289" w14:textId="77777777" w:rsidR="002D12A6" w:rsidRDefault="009F0376" w:rsidP="008162B8">
            <w:pPr>
              <w:jc w:val="left"/>
            </w:pPr>
            <w:r>
              <w:t>Task</w:t>
            </w:r>
          </w:p>
        </w:tc>
        <w:tc>
          <w:tcPr>
            <w:tcW w:w="4647" w:type="dxa"/>
          </w:tcPr>
          <w:p w14:paraId="687F4F21"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770B8B4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EndPr/>
          <w:sdtContent>
            <w:tc>
              <w:tcPr>
                <w:tcW w:w="515" w:type="dxa"/>
              </w:tcPr>
              <w:p w14:paraId="10EA8739" w14:textId="2E7F85F8" w:rsidR="002D12A6" w:rsidRDefault="00AB4671"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EndPr/>
          <w:sdtContent>
            <w:tc>
              <w:tcPr>
                <w:tcW w:w="542" w:type="dxa"/>
              </w:tcPr>
              <w:p w14:paraId="10524F2E"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EndPr/>
          <w:sdtContent>
            <w:tc>
              <w:tcPr>
                <w:tcW w:w="527" w:type="dxa"/>
              </w:tcPr>
              <w:p w14:paraId="40B45766"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189CD07" w14:textId="77777777" w:rsidR="002D12A6" w:rsidRPr="005D339E" w:rsidRDefault="002D12A6">
            <w:pPr>
              <w:jc w:val="left"/>
            </w:pPr>
          </w:p>
        </w:tc>
      </w:tr>
      <w:tr w:rsidR="002D12A6" w:rsidRPr="000F1C01" w14:paraId="49EE74ED"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6974497" w14:textId="77777777" w:rsidR="002D12A6" w:rsidRDefault="00885458" w:rsidP="000F1C01">
            <w:pPr>
              <w:jc w:val="left"/>
            </w:pPr>
            <w:r>
              <w:lastRenderedPageBreak/>
              <w:t xml:space="preserve">{SCR1054} </w:t>
            </w:r>
          </w:p>
        </w:tc>
        <w:tc>
          <w:tcPr>
            <w:tcW w:w="1050" w:type="dxa"/>
          </w:tcPr>
          <w:p w14:paraId="342F221C" w14:textId="77777777" w:rsidR="002D12A6" w:rsidRDefault="009F0376" w:rsidP="000829C2">
            <w:pPr>
              <w:jc w:val="left"/>
            </w:pPr>
            <w:r>
              <w:t>Task</w:t>
            </w:r>
          </w:p>
        </w:tc>
        <w:tc>
          <w:tcPr>
            <w:tcW w:w="4647" w:type="dxa"/>
          </w:tcPr>
          <w:p w14:paraId="0F3C4A11"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16F2230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EndPr/>
          <w:sdtContent>
            <w:tc>
              <w:tcPr>
                <w:tcW w:w="515" w:type="dxa"/>
              </w:tcPr>
              <w:p w14:paraId="62359303" w14:textId="49D0B57F" w:rsidR="002D12A6" w:rsidRDefault="00AB4671"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EndPr/>
          <w:sdtContent>
            <w:tc>
              <w:tcPr>
                <w:tcW w:w="542" w:type="dxa"/>
              </w:tcPr>
              <w:p w14:paraId="3C55B607"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EndPr/>
          <w:sdtContent>
            <w:tc>
              <w:tcPr>
                <w:tcW w:w="527" w:type="dxa"/>
              </w:tcPr>
              <w:p w14:paraId="3F34FF8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6F3B1DAD" w14:textId="77777777" w:rsidR="002D12A6" w:rsidRPr="005D339E" w:rsidRDefault="002D12A6">
            <w:pPr>
              <w:jc w:val="left"/>
            </w:pPr>
          </w:p>
        </w:tc>
      </w:tr>
      <w:tr w:rsidR="005E5B68" w:rsidRPr="000F1C01" w14:paraId="4DC9A1B8" w14:textId="77777777" w:rsidTr="007D6A1C">
        <w:trPr>
          <w:trHeight w:val="284"/>
        </w:trPr>
        <w:tc>
          <w:tcPr>
            <w:tcW w:w="9708" w:type="dxa"/>
            <w:gridSpan w:val="7"/>
            <w:shd w:val="clear" w:color="auto" w:fill="F2F2F2" w:themeFill="background1" w:themeFillShade="F2"/>
          </w:tcPr>
          <w:p w14:paraId="5C088455" w14:textId="77777777" w:rsidR="005E5B68" w:rsidRPr="006B59B9" w:rsidRDefault="005E5B68" w:rsidP="00D324A5">
            <w:pPr>
              <w:keepNext/>
              <w:jc w:val="left"/>
              <w:rPr>
                <w:b/>
              </w:rPr>
            </w:pPr>
            <w:r w:rsidRPr="006B59B9">
              <w:rPr>
                <w:b/>
              </w:rPr>
              <w:t>Parameters</w:t>
            </w:r>
          </w:p>
        </w:tc>
      </w:tr>
      <w:tr w:rsidR="002D12A6" w:rsidRPr="000F1C01" w14:paraId="4C62867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B4DFED0" w14:textId="77777777" w:rsidR="002D12A6" w:rsidRDefault="00885458" w:rsidP="00B326D4">
            <w:pPr>
              <w:jc w:val="left"/>
            </w:pPr>
            <w:r>
              <w:t xml:space="preserve">{SCR1056} </w:t>
            </w:r>
          </w:p>
        </w:tc>
        <w:tc>
          <w:tcPr>
            <w:tcW w:w="1050" w:type="dxa"/>
          </w:tcPr>
          <w:p w14:paraId="0A354BC8" w14:textId="77777777" w:rsidR="002D12A6" w:rsidRDefault="009F0376" w:rsidP="008162B8">
            <w:pPr>
              <w:jc w:val="left"/>
            </w:pPr>
            <w:r>
              <w:t>Task</w:t>
            </w:r>
          </w:p>
        </w:tc>
        <w:tc>
          <w:tcPr>
            <w:tcW w:w="4647" w:type="dxa"/>
          </w:tcPr>
          <w:p w14:paraId="39A8DF72"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1E90DD3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EndPr/>
          <w:sdtContent>
            <w:tc>
              <w:tcPr>
                <w:tcW w:w="515" w:type="dxa"/>
              </w:tcPr>
              <w:p w14:paraId="3682BDA0" w14:textId="4947047D" w:rsidR="002D12A6" w:rsidRDefault="00AB4671"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EndPr/>
          <w:sdtContent>
            <w:tc>
              <w:tcPr>
                <w:tcW w:w="542" w:type="dxa"/>
              </w:tcPr>
              <w:p w14:paraId="50B183A2"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EndPr/>
          <w:sdtContent>
            <w:tc>
              <w:tcPr>
                <w:tcW w:w="527" w:type="dxa"/>
              </w:tcPr>
              <w:p w14:paraId="4513B5E4"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035D614" w14:textId="77777777" w:rsidR="002D12A6" w:rsidRPr="005D339E" w:rsidRDefault="002D12A6" w:rsidP="00B326D4">
            <w:pPr>
              <w:jc w:val="left"/>
            </w:pPr>
          </w:p>
        </w:tc>
      </w:tr>
      <w:tr w:rsidR="002D12A6" w:rsidRPr="000F1C01" w14:paraId="3BDC9379" w14:textId="77777777" w:rsidTr="002143DF">
        <w:trPr>
          <w:trHeight w:val="284"/>
        </w:trPr>
        <w:tc>
          <w:tcPr>
            <w:tcW w:w="1061" w:type="dxa"/>
          </w:tcPr>
          <w:p w14:paraId="7ACD9530" w14:textId="77777777" w:rsidR="002D12A6" w:rsidRPr="00BD66FA" w:rsidRDefault="00885458" w:rsidP="00B326D4">
            <w:pPr>
              <w:jc w:val="left"/>
              <w:rPr>
                <w:b/>
              </w:rPr>
            </w:pPr>
            <w:r w:rsidRPr="00BD66FA">
              <w:t xml:space="preserve">{SCR1060} </w:t>
            </w:r>
          </w:p>
        </w:tc>
        <w:tc>
          <w:tcPr>
            <w:tcW w:w="1050" w:type="dxa"/>
          </w:tcPr>
          <w:p w14:paraId="3BE14C59" w14:textId="77777777" w:rsidR="002D12A6" w:rsidRPr="00BD66FA" w:rsidRDefault="009F0376" w:rsidP="008162B8">
            <w:pPr>
              <w:jc w:val="left"/>
              <w:rPr>
                <w:b/>
              </w:rPr>
            </w:pPr>
            <w:r w:rsidRPr="00BD66FA">
              <w:t>Task</w:t>
            </w:r>
          </w:p>
        </w:tc>
        <w:tc>
          <w:tcPr>
            <w:tcW w:w="4647" w:type="dxa"/>
          </w:tcPr>
          <w:p w14:paraId="4D3ABA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6105A4B1"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EndPr/>
          <w:sdtContent>
            <w:tc>
              <w:tcPr>
                <w:tcW w:w="515" w:type="dxa"/>
              </w:tcPr>
              <w:p w14:paraId="308C11AA" w14:textId="18C56987" w:rsidR="002D12A6" w:rsidRDefault="00AB4671"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EndPr/>
          <w:sdtContent>
            <w:tc>
              <w:tcPr>
                <w:tcW w:w="542" w:type="dxa"/>
              </w:tcPr>
              <w:p w14:paraId="088E67CD"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EndPr/>
          <w:sdtContent>
            <w:tc>
              <w:tcPr>
                <w:tcW w:w="527" w:type="dxa"/>
              </w:tcPr>
              <w:p w14:paraId="5A30CA0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CC49032" w14:textId="77777777" w:rsidR="002D12A6" w:rsidRPr="001E4CA8" w:rsidRDefault="002D12A6" w:rsidP="00B326D4">
            <w:pPr>
              <w:jc w:val="left"/>
            </w:pPr>
          </w:p>
        </w:tc>
      </w:tr>
      <w:tr w:rsidR="002D12A6" w:rsidRPr="000F1C01" w14:paraId="7D271AE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8126379" w14:textId="77777777" w:rsidR="002D12A6" w:rsidRDefault="00885458" w:rsidP="00B326D4">
            <w:pPr>
              <w:jc w:val="left"/>
            </w:pPr>
            <w:r>
              <w:t xml:space="preserve">{SCR1061} </w:t>
            </w:r>
          </w:p>
        </w:tc>
        <w:tc>
          <w:tcPr>
            <w:tcW w:w="1050" w:type="dxa"/>
          </w:tcPr>
          <w:p w14:paraId="147EDC9F" w14:textId="77777777" w:rsidR="002D12A6" w:rsidRDefault="009F0376" w:rsidP="008162B8">
            <w:pPr>
              <w:jc w:val="left"/>
            </w:pPr>
            <w:r>
              <w:t>Task</w:t>
            </w:r>
          </w:p>
        </w:tc>
        <w:tc>
          <w:tcPr>
            <w:tcW w:w="4647" w:type="dxa"/>
          </w:tcPr>
          <w:p w14:paraId="61E2740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478B5B69"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EndPr/>
          <w:sdtContent>
            <w:tc>
              <w:tcPr>
                <w:tcW w:w="515" w:type="dxa"/>
              </w:tcPr>
              <w:p w14:paraId="483E9D91" w14:textId="63DE10BE" w:rsidR="002D12A6" w:rsidRDefault="00AB4671"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EndPr/>
          <w:sdtContent>
            <w:tc>
              <w:tcPr>
                <w:tcW w:w="542" w:type="dxa"/>
              </w:tcPr>
              <w:p w14:paraId="252F960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EndPr/>
          <w:sdtContent>
            <w:tc>
              <w:tcPr>
                <w:tcW w:w="527" w:type="dxa"/>
              </w:tcPr>
              <w:p w14:paraId="2D9B2F8F"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57C5073" w14:textId="77777777" w:rsidR="002D12A6" w:rsidRPr="005D339E" w:rsidRDefault="002D12A6" w:rsidP="00B326D4">
            <w:pPr>
              <w:jc w:val="left"/>
            </w:pPr>
          </w:p>
        </w:tc>
      </w:tr>
      <w:tr w:rsidR="002D12A6" w:rsidRPr="000F1C01" w14:paraId="43D17022" w14:textId="77777777" w:rsidTr="002143DF">
        <w:trPr>
          <w:trHeight w:val="284"/>
        </w:trPr>
        <w:tc>
          <w:tcPr>
            <w:tcW w:w="1061" w:type="dxa"/>
          </w:tcPr>
          <w:p w14:paraId="603FE290" w14:textId="77777777" w:rsidR="002D12A6" w:rsidRDefault="00885458" w:rsidP="001E4CA8">
            <w:pPr>
              <w:jc w:val="left"/>
            </w:pPr>
            <w:r>
              <w:t xml:space="preserve">{SCR1062} </w:t>
            </w:r>
          </w:p>
        </w:tc>
        <w:tc>
          <w:tcPr>
            <w:tcW w:w="1050" w:type="dxa"/>
          </w:tcPr>
          <w:p w14:paraId="0DE395A4" w14:textId="77777777" w:rsidR="002D12A6" w:rsidRDefault="009F0376" w:rsidP="008162B8">
            <w:pPr>
              <w:jc w:val="left"/>
            </w:pPr>
            <w:r>
              <w:t>Task</w:t>
            </w:r>
          </w:p>
        </w:tc>
        <w:tc>
          <w:tcPr>
            <w:tcW w:w="4647" w:type="dxa"/>
          </w:tcPr>
          <w:p w14:paraId="6EF07A8F"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EndPr/>
          <w:sdtContent>
            <w:tc>
              <w:tcPr>
                <w:tcW w:w="515" w:type="dxa"/>
              </w:tcPr>
              <w:p w14:paraId="1A9AB2D1" w14:textId="69786812" w:rsidR="002D12A6" w:rsidRDefault="00AB4671"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EndPr/>
          <w:sdtContent>
            <w:tc>
              <w:tcPr>
                <w:tcW w:w="542" w:type="dxa"/>
              </w:tcPr>
              <w:p w14:paraId="3BCAC0EF"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EndPr/>
          <w:sdtContent>
            <w:tc>
              <w:tcPr>
                <w:tcW w:w="527" w:type="dxa"/>
              </w:tcPr>
              <w:p w14:paraId="6C5875D3"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18AD1A2A" w14:textId="77777777" w:rsidR="002D12A6" w:rsidRPr="005D339E" w:rsidRDefault="002D12A6" w:rsidP="001E4CA8">
            <w:pPr>
              <w:jc w:val="left"/>
            </w:pPr>
          </w:p>
        </w:tc>
      </w:tr>
      <w:tr w:rsidR="009C4A20" w:rsidRPr="000F1C01" w14:paraId="48879CAB"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54C7AF01" w14:textId="77777777" w:rsidR="009C4A20" w:rsidRDefault="009C4A20" w:rsidP="009C4A20">
            <w:pPr>
              <w:jc w:val="left"/>
            </w:pPr>
            <w:r>
              <w:t>{SCR1251}</w:t>
            </w:r>
          </w:p>
        </w:tc>
        <w:tc>
          <w:tcPr>
            <w:tcW w:w="1050" w:type="dxa"/>
          </w:tcPr>
          <w:p w14:paraId="0B918D5D" w14:textId="77777777" w:rsidR="009C4A20" w:rsidRDefault="009C4A20" w:rsidP="009C4A20">
            <w:pPr>
              <w:jc w:val="left"/>
            </w:pPr>
            <w:r>
              <w:t>Task</w:t>
            </w:r>
          </w:p>
        </w:tc>
        <w:tc>
          <w:tcPr>
            <w:tcW w:w="4647" w:type="dxa"/>
          </w:tcPr>
          <w:p w14:paraId="69E8CDA6" w14:textId="77777777" w:rsidR="009C4A20" w:rsidRDefault="009C4A20" w:rsidP="009C4A20">
            <w:pPr>
              <w:jc w:val="left"/>
            </w:pPr>
            <w:r>
              <w:t>Octet values are implemented as bit rate</w:t>
            </w:r>
          </w:p>
          <w:p w14:paraId="2326413B" w14:textId="77777777" w:rsidR="009C4A20" w:rsidRDefault="0016160B"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EndPr/>
          <w:sdtContent>
            <w:tc>
              <w:tcPr>
                <w:tcW w:w="515" w:type="dxa"/>
              </w:tcPr>
              <w:p w14:paraId="0DA14BCE" w14:textId="0362DCF1" w:rsidR="009C4A20" w:rsidRDefault="00CD7133"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EndPr/>
          <w:sdtContent>
            <w:tc>
              <w:tcPr>
                <w:tcW w:w="542" w:type="dxa"/>
              </w:tcPr>
              <w:p w14:paraId="7FE5C95E"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EndPr/>
          <w:sdtContent>
            <w:tc>
              <w:tcPr>
                <w:tcW w:w="527" w:type="dxa"/>
              </w:tcPr>
              <w:p w14:paraId="2D6B0972" w14:textId="042B0399" w:rsidR="009C4A20" w:rsidRDefault="00CD7133" w:rsidP="009C4A20">
                <w:pPr>
                  <w:jc w:val="left"/>
                </w:pPr>
                <w:r>
                  <w:rPr>
                    <w:rFonts w:ascii="Arial Unicode MS" w:eastAsia="Arial Unicode MS" w:hAnsi="Arial Unicode MS" w:cs="Arial Unicode MS" w:hint="eastAsia"/>
                  </w:rPr>
                  <w:t>☐</w:t>
                </w:r>
              </w:p>
            </w:tc>
          </w:sdtContent>
        </w:sdt>
        <w:tc>
          <w:tcPr>
            <w:tcW w:w="1366" w:type="dxa"/>
          </w:tcPr>
          <w:p w14:paraId="7E561C46" w14:textId="77777777" w:rsidR="009C4A20" w:rsidRPr="005D339E" w:rsidRDefault="009C4A20" w:rsidP="009C4A20">
            <w:pPr>
              <w:jc w:val="left"/>
            </w:pPr>
          </w:p>
        </w:tc>
      </w:tr>
      <w:tr w:rsidR="009C4A20" w:rsidRPr="000F1C01" w14:paraId="2FBAF621" w14:textId="77777777" w:rsidTr="002143DF">
        <w:trPr>
          <w:trHeight w:val="284"/>
        </w:trPr>
        <w:tc>
          <w:tcPr>
            <w:tcW w:w="1061" w:type="dxa"/>
          </w:tcPr>
          <w:p w14:paraId="1592340D" w14:textId="77777777" w:rsidR="009C4A20" w:rsidRDefault="009C4A20" w:rsidP="009C4A20">
            <w:pPr>
              <w:jc w:val="left"/>
            </w:pPr>
            <w:r>
              <w:t xml:space="preserve">{SCR1252} </w:t>
            </w:r>
          </w:p>
        </w:tc>
        <w:tc>
          <w:tcPr>
            <w:tcW w:w="1050" w:type="dxa"/>
          </w:tcPr>
          <w:p w14:paraId="24E387BA" w14:textId="77777777" w:rsidR="009C4A20" w:rsidRDefault="009C4A20" w:rsidP="009C4A20">
            <w:pPr>
              <w:jc w:val="left"/>
            </w:pPr>
            <w:r>
              <w:t>Task</w:t>
            </w:r>
          </w:p>
        </w:tc>
        <w:tc>
          <w:tcPr>
            <w:tcW w:w="4647" w:type="dxa"/>
          </w:tcPr>
          <w:p w14:paraId="47DABC77" w14:textId="77777777" w:rsidR="009C4A20" w:rsidRDefault="009C4A20" w:rsidP="009C4A20">
            <w:pPr>
              <w:jc w:val="left"/>
            </w:pPr>
            <w:r>
              <w:t>Error Counter values are implemented as rate value.</w:t>
            </w:r>
          </w:p>
          <w:p w14:paraId="2D7D0F87" w14:textId="77777777" w:rsidR="009C4A20" w:rsidRDefault="0016160B"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EndPr/>
          <w:sdtContent>
            <w:tc>
              <w:tcPr>
                <w:tcW w:w="515" w:type="dxa"/>
              </w:tcPr>
              <w:p w14:paraId="31C96FE8"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EndPr/>
          <w:sdtContent>
            <w:tc>
              <w:tcPr>
                <w:tcW w:w="542" w:type="dxa"/>
              </w:tcPr>
              <w:p w14:paraId="17D6E429"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EndPr/>
          <w:sdtContent>
            <w:tc>
              <w:tcPr>
                <w:tcW w:w="527" w:type="dxa"/>
              </w:tcPr>
              <w:p w14:paraId="29FBBA4F" w14:textId="61060117" w:rsidR="009C4A20" w:rsidRDefault="00AB4671" w:rsidP="009C4A20">
                <w:pPr>
                  <w:jc w:val="left"/>
                </w:pPr>
                <w:r>
                  <w:rPr>
                    <w:rFonts w:ascii="Arial Unicode MS" w:eastAsia="Arial Unicode MS" w:hAnsi="Arial Unicode MS" w:cs="Arial Unicode MS" w:hint="eastAsia"/>
                  </w:rPr>
                  <w:t>☒</w:t>
                </w:r>
              </w:p>
            </w:tc>
          </w:sdtContent>
        </w:sdt>
        <w:tc>
          <w:tcPr>
            <w:tcW w:w="1366" w:type="dxa"/>
          </w:tcPr>
          <w:p w14:paraId="39273221" w14:textId="77777777" w:rsidR="009C4A20" w:rsidRPr="005D339E" w:rsidRDefault="009C4A20" w:rsidP="009C4A20">
            <w:pPr>
              <w:jc w:val="left"/>
            </w:pPr>
          </w:p>
        </w:tc>
      </w:tr>
      <w:tr w:rsidR="009C4A20" w:rsidRPr="000F1C01" w14:paraId="1D62BBE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281172C" w14:textId="77777777" w:rsidR="009C4A20" w:rsidRPr="000F1C01" w:rsidRDefault="009C4A20" w:rsidP="009C4A20">
            <w:pPr>
              <w:keepNext/>
              <w:jc w:val="left"/>
              <w:rPr>
                <w:b/>
              </w:rPr>
            </w:pPr>
            <w:r>
              <w:rPr>
                <w:b/>
              </w:rPr>
              <w:t>Tables</w:t>
            </w:r>
            <w:r w:rsidRPr="000F1C01">
              <w:rPr>
                <w:b/>
              </w:rPr>
              <w:t xml:space="preserve"> </w:t>
            </w:r>
          </w:p>
        </w:tc>
      </w:tr>
      <w:tr w:rsidR="009C4A20" w:rsidRPr="000F1C01" w14:paraId="5561B8F6" w14:textId="77777777" w:rsidTr="002143DF">
        <w:trPr>
          <w:trHeight w:val="284"/>
        </w:trPr>
        <w:tc>
          <w:tcPr>
            <w:tcW w:w="1061" w:type="dxa"/>
          </w:tcPr>
          <w:p w14:paraId="6FCEE98D" w14:textId="77777777" w:rsidR="009C4A20" w:rsidRPr="000F1C01" w:rsidRDefault="009C4A20" w:rsidP="009C4A20">
            <w:pPr>
              <w:jc w:val="left"/>
            </w:pPr>
            <w:r>
              <w:t xml:space="preserve">{SCR1066} </w:t>
            </w:r>
          </w:p>
        </w:tc>
        <w:tc>
          <w:tcPr>
            <w:tcW w:w="1050" w:type="dxa"/>
          </w:tcPr>
          <w:p w14:paraId="6FE2AA40" w14:textId="77777777" w:rsidR="009C4A20" w:rsidRDefault="009C4A20" w:rsidP="009C4A20">
            <w:pPr>
              <w:jc w:val="left"/>
            </w:pPr>
            <w:r>
              <w:t>Task</w:t>
            </w:r>
          </w:p>
        </w:tc>
        <w:tc>
          <w:tcPr>
            <w:tcW w:w="4647" w:type="dxa"/>
          </w:tcPr>
          <w:p w14:paraId="65AA45F8"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EndPr/>
          <w:sdtContent>
            <w:tc>
              <w:tcPr>
                <w:tcW w:w="515" w:type="dxa"/>
              </w:tcPr>
              <w:p w14:paraId="504B2A83" w14:textId="36993664" w:rsidR="009C4A20" w:rsidRDefault="00AB4671"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EndPr/>
          <w:sdtContent>
            <w:tc>
              <w:tcPr>
                <w:tcW w:w="542" w:type="dxa"/>
              </w:tcPr>
              <w:p w14:paraId="6EAAC13F"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EndPr/>
          <w:sdtContent>
            <w:tc>
              <w:tcPr>
                <w:tcW w:w="527" w:type="dxa"/>
              </w:tcPr>
              <w:p w14:paraId="27C4900A"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AD696BE" w14:textId="77777777" w:rsidR="009C4A20" w:rsidRPr="000F1C01" w:rsidRDefault="009C4A20" w:rsidP="009C4A20">
            <w:pPr>
              <w:jc w:val="left"/>
            </w:pPr>
          </w:p>
        </w:tc>
      </w:tr>
      <w:tr w:rsidR="009C4A20" w:rsidRPr="000F1C01" w14:paraId="183FBC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1018937" w14:textId="77777777" w:rsidR="009C4A20" w:rsidRPr="000F1C01" w:rsidRDefault="009C4A20" w:rsidP="009C4A20">
            <w:pPr>
              <w:jc w:val="left"/>
            </w:pPr>
            <w:r>
              <w:t xml:space="preserve">{SCR1067} </w:t>
            </w:r>
          </w:p>
        </w:tc>
        <w:tc>
          <w:tcPr>
            <w:tcW w:w="1050" w:type="dxa"/>
          </w:tcPr>
          <w:p w14:paraId="52F9C045" w14:textId="77777777" w:rsidR="009C4A20" w:rsidRDefault="009C4A20" w:rsidP="009C4A20">
            <w:pPr>
              <w:jc w:val="left"/>
            </w:pPr>
            <w:r>
              <w:t>Task</w:t>
            </w:r>
          </w:p>
        </w:tc>
        <w:tc>
          <w:tcPr>
            <w:tcW w:w="4647" w:type="dxa"/>
          </w:tcPr>
          <w:p w14:paraId="5252073C"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2FEC5F6A"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EndPr/>
          <w:sdtContent>
            <w:tc>
              <w:tcPr>
                <w:tcW w:w="515" w:type="dxa"/>
              </w:tcPr>
              <w:p w14:paraId="1A153E73" w14:textId="56F5D724" w:rsidR="009C4A20" w:rsidRDefault="00AB4671"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EndPr/>
          <w:sdtContent>
            <w:tc>
              <w:tcPr>
                <w:tcW w:w="542" w:type="dxa"/>
              </w:tcPr>
              <w:p w14:paraId="3C098C8E"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EndPr/>
          <w:sdtContent>
            <w:tc>
              <w:tcPr>
                <w:tcW w:w="527" w:type="dxa"/>
              </w:tcPr>
              <w:p w14:paraId="5562081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CDC3DE8" w14:textId="77777777" w:rsidR="009C4A20" w:rsidRPr="000F1C01" w:rsidRDefault="009C4A20" w:rsidP="009C4A20">
            <w:pPr>
              <w:jc w:val="left"/>
            </w:pPr>
          </w:p>
        </w:tc>
      </w:tr>
      <w:tr w:rsidR="009C4A20" w:rsidRPr="000F1C01" w14:paraId="2D3A7DBB" w14:textId="77777777" w:rsidTr="002143DF">
        <w:trPr>
          <w:trHeight w:val="284"/>
        </w:trPr>
        <w:tc>
          <w:tcPr>
            <w:tcW w:w="1061" w:type="dxa"/>
          </w:tcPr>
          <w:p w14:paraId="603FD385" w14:textId="77777777" w:rsidR="009C4A20" w:rsidRPr="000F1C01" w:rsidRDefault="009C4A20" w:rsidP="009C4A20">
            <w:pPr>
              <w:jc w:val="left"/>
            </w:pPr>
            <w:r>
              <w:t xml:space="preserve">{SCR1068} </w:t>
            </w:r>
          </w:p>
        </w:tc>
        <w:tc>
          <w:tcPr>
            <w:tcW w:w="1050" w:type="dxa"/>
          </w:tcPr>
          <w:p w14:paraId="0BA28616" w14:textId="77777777" w:rsidR="009C4A20" w:rsidRDefault="009C4A20" w:rsidP="009C4A20">
            <w:pPr>
              <w:jc w:val="left"/>
            </w:pPr>
            <w:r>
              <w:t>Task</w:t>
            </w:r>
          </w:p>
        </w:tc>
        <w:tc>
          <w:tcPr>
            <w:tcW w:w="4647" w:type="dxa"/>
          </w:tcPr>
          <w:p w14:paraId="74FEBBA0"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B70EDD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EndPr/>
          <w:sdtContent>
            <w:tc>
              <w:tcPr>
                <w:tcW w:w="515" w:type="dxa"/>
              </w:tcPr>
              <w:p w14:paraId="66608580" w14:textId="59FE2D6A" w:rsidR="009C4A20" w:rsidRDefault="00AB4671"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EndPr/>
          <w:sdtContent>
            <w:tc>
              <w:tcPr>
                <w:tcW w:w="542" w:type="dxa"/>
              </w:tcPr>
              <w:p w14:paraId="1FEE7537"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EndPr/>
          <w:sdtContent>
            <w:tc>
              <w:tcPr>
                <w:tcW w:w="527" w:type="dxa"/>
              </w:tcPr>
              <w:p w14:paraId="1A13802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928CC82" w14:textId="77777777" w:rsidR="009C4A20" w:rsidRPr="000F1C01" w:rsidRDefault="009C4A20" w:rsidP="009C4A20">
            <w:pPr>
              <w:jc w:val="left"/>
            </w:pPr>
          </w:p>
        </w:tc>
      </w:tr>
      <w:tr w:rsidR="009C4A20" w:rsidRPr="000F1C01" w14:paraId="7B5BC7B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37F634FE"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23AD633E" w14:textId="77777777" w:rsidTr="002143DF">
        <w:trPr>
          <w:trHeight w:val="284"/>
        </w:trPr>
        <w:tc>
          <w:tcPr>
            <w:tcW w:w="1061" w:type="dxa"/>
          </w:tcPr>
          <w:p w14:paraId="0B0AAB34" w14:textId="77777777" w:rsidR="009C4A20" w:rsidRDefault="009C4A20" w:rsidP="009C4A20">
            <w:pPr>
              <w:jc w:val="left"/>
            </w:pPr>
            <w:r>
              <w:t xml:space="preserve">{SCR1079} </w:t>
            </w:r>
          </w:p>
        </w:tc>
        <w:tc>
          <w:tcPr>
            <w:tcW w:w="1050" w:type="dxa"/>
          </w:tcPr>
          <w:p w14:paraId="3356A203" w14:textId="77777777" w:rsidR="009C4A20" w:rsidRDefault="009C4A20" w:rsidP="009C4A20">
            <w:pPr>
              <w:jc w:val="left"/>
            </w:pPr>
            <w:r>
              <w:t>Task</w:t>
            </w:r>
          </w:p>
        </w:tc>
        <w:tc>
          <w:tcPr>
            <w:tcW w:w="4647" w:type="dxa"/>
          </w:tcPr>
          <w:p w14:paraId="1D9228CE"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0B3426E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AC52B01" w14:textId="1EAC616F" w:rsidR="009C4A20" w:rsidRDefault="0016160B" w:rsidP="009C4A20">
            <w:pPr>
              <w:jc w:val="left"/>
            </w:pPr>
            <w:sdt>
              <w:sdtPr>
                <w:id w:val="-152817327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2" w:type="dxa"/>
          </w:tcPr>
          <w:p w14:paraId="290FC352" w14:textId="77777777" w:rsidR="009C4A20" w:rsidRDefault="0016160B" w:rsidP="009C4A20">
            <w:pPr>
              <w:jc w:val="left"/>
            </w:pPr>
            <w:sdt>
              <w:sdtPr>
                <w:id w:val="88508272"/>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527" w:type="dxa"/>
          </w:tcPr>
          <w:p w14:paraId="5CC4E14D" w14:textId="77777777" w:rsidR="009C4A20" w:rsidRDefault="0016160B" w:rsidP="009C4A20">
            <w:pPr>
              <w:jc w:val="left"/>
            </w:pPr>
            <w:sdt>
              <w:sdtPr>
                <w:id w:val="495462599"/>
                <w14:checkbox>
                  <w14:checked w14:val="0"/>
                  <w14:checkedState w14:val="2612" w14:font="Arial Unicode MS"/>
                  <w14:uncheckedState w14:val="2610" w14:font="Arial Unicode MS"/>
                </w14:checkbox>
              </w:sdtPr>
              <w:sdtEndPr/>
              <w:sdtContent>
                <w:r w:rsidR="009C4A20">
                  <w:rPr>
                    <w:rFonts w:ascii="Arial Unicode MS" w:eastAsia="Arial Unicode MS" w:hAnsi="Arial Unicode MS" w:cs="Arial Unicode MS" w:hint="eastAsia"/>
                  </w:rPr>
                  <w:t>☐</w:t>
                </w:r>
              </w:sdtContent>
            </w:sdt>
          </w:p>
        </w:tc>
        <w:tc>
          <w:tcPr>
            <w:tcW w:w="1366" w:type="dxa"/>
          </w:tcPr>
          <w:p w14:paraId="08042FE0" w14:textId="77777777" w:rsidR="009C4A20" w:rsidRPr="000F1C01" w:rsidRDefault="009C4A20" w:rsidP="009C4A20">
            <w:pPr>
              <w:jc w:val="left"/>
            </w:pPr>
          </w:p>
        </w:tc>
      </w:tr>
      <w:tr w:rsidR="009C4A20" w:rsidRPr="000F1C01" w14:paraId="1A3F586C"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4DC50436"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4F0D1A2F" w14:textId="77777777" w:rsidTr="002143DF">
        <w:trPr>
          <w:trHeight w:val="284"/>
        </w:trPr>
        <w:tc>
          <w:tcPr>
            <w:tcW w:w="1061" w:type="dxa"/>
          </w:tcPr>
          <w:p w14:paraId="0B2FE1AF" w14:textId="77777777" w:rsidR="009C4A20" w:rsidRPr="000F1C01" w:rsidRDefault="009C4A20" w:rsidP="009C4A20">
            <w:pPr>
              <w:jc w:val="left"/>
            </w:pPr>
            <w:r>
              <w:t xml:space="preserve">{SCR1081} </w:t>
            </w:r>
          </w:p>
        </w:tc>
        <w:tc>
          <w:tcPr>
            <w:tcW w:w="1050" w:type="dxa"/>
          </w:tcPr>
          <w:p w14:paraId="46F19DC3" w14:textId="77777777" w:rsidR="009C4A20" w:rsidRDefault="009C4A20" w:rsidP="009C4A20">
            <w:pPr>
              <w:jc w:val="left"/>
            </w:pPr>
            <w:r>
              <w:t>Task</w:t>
            </w:r>
          </w:p>
        </w:tc>
        <w:tc>
          <w:tcPr>
            <w:tcW w:w="4647" w:type="dxa"/>
          </w:tcPr>
          <w:p w14:paraId="3E3E1B9B"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6FB5D402" w14:textId="77777777" w:rsidR="009C4A20" w:rsidRPr="000F1C01" w:rsidRDefault="0016160B"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42" w:type="dxa"/>
          </w:tcPr>
          <w:p w14:paraId="2D93549A" w14:textId="77777777" w:rsidR="009C4A20" w:rsidRPr="000F1C01" w:rsidRDefault="0016160B"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EndPr/>
              <w:sdtContent>
                <w:r w:rsidR="009C4A20" w:rsidRPr="000F1C01">
                  <w:rPr>
                    <w:rFonts w:ascii="Segoe UI Symbol" w:hAnsi="Segoe UI Symbol" w:cs="Segoe UI Symbol"/>
                  </w:rPr>
                  <w:t>☐</w:t>
                </w:r>
              </w:sdtContent>
            </w:sdt>
          </w:p>
        </w:tc>
        <w:tc>
          <w:tcPr>
            <w:tcW w:w="527" w:type="dxa"/>
          </w:tcPr>
          <w:p w14:paraId="082165CD" w14:textId="08130C64" w:rsidR="009C4A20" w:rsidRPr="000F1C01" w:rsidRDefault="0016160B"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1366" w:type="dxa"/>
          </w:tcPr>
          <w:p w14:paraId="044B1263" w14:textId="77777777" w:rsidR="009C4A20" w:rsidRPr="000F1C01" w:rsidRDefault="009C4A20" w:rsidP="009C4A20">
            <w:pPr>
              <w:jc w:val="left"/>
            </w:pPr>
          </w:p>
        </w:tc>
      </w:tr>
    </w:tbl>
    <w:p w14:paraId="44B25C15" w14:textId="77777777" w:rsidR="00AB4B4F" w:rsidRPr="000F1C01" w:rsidRDefault="00AB4B4F" w:rsidP="00AB4B4F">
      <w:pPr>
        <w:spacing w:line="259" w:lineRule="auto"/>
        <w:jc w:val="left"/>
      </w:pPr>
    </w:p>
    <w:p w14:paraId="098377C3"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7951380F"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396170F" w14:textId="77777777" w:rsidR="005E5B68" w:rsidRPr="000F1C01" w:rsidRDefault="005E5B68" w:rsidP="000F1C01">
            <w:pPr>
              <w:jc w:val="left"/>
            </w:pPr>
            <w:r w:rsidRPr="000F1C01">
              <w:t>#</w:t>
            </w:r>
          </w:p>
        </w:tc>
        <w:tc>
          <w:tcPr>
            <w:tcW w:w="1053" w:type="dxa"/>
            <w:shd w:val="clear" w:color="auto" w:fill="D9D9D9" w:themeFill="background1" w:themeFillShade="D9"/>
          </w:tcPr>
          <w:p w14:paraId="7FFF5C28" w14:textId="77777777" w:rsidR="005E5B68" w:rsidRPr="000F1C01" w:rsidRDefault="00363DC8" w:rsidP="000F1C01">
            <w:pPr>
              <w:jc w:val="left"/>
            </w:pPr>
            <w:r>
              <w:t>Scope</w:t>
            </w:r>
          </w:p>
        </w:tc>
        <w:tc>
          <w:tcPr>
            <w:tcW w:w="4557" w:type="dxa"/>
            <w:shd w:val="clear" w:color="auto" w:fill="D9D9D9" w:themeFill="background1" w:themeFillShade="D9"/>
          </w:tcPr>
          <w:p w14:paraId="027F763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6EE64C2E" w14:textId="77777777" w:rsidR="005E5B68" w:rsidRPr="000F1C01" w:rsidRDefault="005E5B68" w:rsidP="000F1C01">
            <w:pPr>
              <w:jc w:val="left"/>
            </w:pPr>
            <w:r w:rsidRPr="000F1C01">
              <w:t>OK</w:t>
            </w:r>
          </w:p>
        </w:tc>
        <w:tc>
          <w:tcPr>
            <w:tcW w:w="580" w:type="dxa"/>
            <w:shd w:val="clear" w:color="auto" w:fill="D9D9D9" w:themeFill="background1" w:themeFillShade="D9"/>
          </w:tcPr>
          <w:p w14:paraId="14056FC3" w14:textId="77777777" w:rsidR="005E5B68" w:rsidRPr="000F1C01" w:rsidRDefault="005E5B68" w:rsidP="000F1C01">
            <w:pPr>
              <w:jc w:val="left"/>
            </w:pPr>
            <w:r w:rsidRPr="000F1C01">
              <w:t>Fail</w:t>
            </w:r>
          </w:p>
        </w:tc>
        <w:tc>
          <w:tcPr>
            <w:tcW w:w="568" w:type="dxa"/>
            <w:shd w:val="clear" w:color="auto" w:fill="D9D9D9" w:themeFill="background1" w:themeFillShade="D9"/>
          </w:tcPr>
          <w:p w14:paraId="2F9D3760" w14:textId="77777777" w:rsidR="005E5B68" w:rsidRPr="000F1C01" w:rsidRDefault="005E5B68" w:rsidP="000F1C01">
            <w:pPr>
              <w:jc w:val="left"/>
            </w:pPr>
            <w:r w:rsidRPr="000F1C01">
              <w:t>NA</w:t>
            </w:r>
          </w:p>
        </w:tc>
        <w:tc>
          <w:tcPr>
            <w:tcW w:w="1530" w:type="dxa"/>
            <w:shd w:val="clear" w:color="auto" w:fill="D9D9D9" w:themeFill="background1" w:themeFillShade="D9"/>
          </w:tcPr>
          <w:p w14:paraId="3D6225CF" w14:textId="77777777" w:rsidR="005E5B68" w:rsidRPr="000F1C01" w:rsidRDefault="005E5B68" w:rsidP="000F1C01">
            <w:pPr>
              <w:jc w:val="left"/>
            </w:pPr>
            <w:r w:rsidRPr="000F1C01">
              <w:t>Remarks</w:t>
            </w:r>
          </w:p>
        </w:tc>
      </w:tr>
      <w:tr w:rsidR="005E5B68" w:rsidRPr="000F1C01" w14:paraId="303569DD"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BE08AB1" w14:textId="77777777" w:rsidR="005E5B68" w:rsidRPr="000F1C01" w:rsidRDefault="005E5B68">
            <w:pPr>
              <w:jc w:val="left"/>
              <w:rPr>
                <w:b/>
              </w:rPr>
            </w:pPr>
            <w:r w:rsidRPr="000F1C01">
              <w:rPr>
                <w:b/>
              </w:rPr>
              <w:t>Trending</w:t>
            </w:r>
          </w:p>
        </w:tc>
      </w:tr>
      <w:tr w:rsidR="00257B7F" w:rsidRPr="000F1C01" w14:paraId="51E17638" w14:textId="77777777" w:rsidTr="004042F5">
        <w:trPr>
          <w:trHeight w:val="284"/>
        </w:trPr>
        <w:tc>
          <w:tcPr>
            <w:tcW w:w="1017" w:type="dxa"/>
          </w:tcPr>
          <w:p w14:paraId="0C2B1AA8" w14:textId="77777777" w:rsidR="00257B7F" w:rsidRPr="000F1C01" w:rsidRDefault="00257B7F" w:rsidP="00257B7F">
            <w:pPr>
              <w:jc w:val="left"/>
            </w:pPr>
            <w:r>
              <w:t xml:space="preserve">{SCR1036} </w:t>
            </w:r>
          </w:p>
        </w:tc>
        <w:tc>
          <w:tcPr>
            <w:tcW w:w="1053" w:type="dxa"/>
          </w:tcPr>
          <w:p w14:paraId="6CAA4A90" w14:textId="77777777" w:rsidR="00257B7F" w:rsidRDefault="00257B7F" w:rsidP="00257B7F">
            <w:pPr>
              <w:jc w:val="left"/>
            </w:pPr>
            <w:r>
              <w:t>Task</w:t>
            </w:r>
          </w:p>
        </w:tc>
        <w:tc>
          <w:tcPr>
            <w:tcW w:w="4557" w:type="dxa"/>
          </w:tcPr>
          <w:p w14:paraId="5BFB649B"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564F7688"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EndPr/>
          <w:sdtContent>
            <w:tc>
              <w:tcPr>
                <w:tcW w:w="560" w:type="dxa"/>
              </w:tcPr>
              <w:p w14:paraId="418332A5" w14:textId="68640DC5"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EndPr/>
          <w:sdtContent>
            <w:tc>
              <w:tcPr>
                <w:tcW w:w="580" w:type="dxa"/>
              </w:tcPr>
              <w:p w14:paraId="613ACBB7"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EndPr/>
          <w:sdtContent>
            <w:tc>
              <w:tcPr>
                <w:tcW w:w="568" w:type="dxa"/>
              </w:tcPr>
              <w:p w14:paraId="27A61B46"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2A712692" w14:textId="77777777" w:rsidR="00257B7F" w:rsidRPr="000F1C01" w:rsidRDefault="00257B7F" w:rsidP="00257B7F">
            <w:pPr>
              <w:jc w:val="left"/>
            </w:pPr>
          </w:p>
        </w:tc>
      </w:tr>
      <w:tr w:rsidR="005E5B68" w:rsidRPr="000F1C01" w14:paraId="645923C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181319D" w14:textId="77777777" w:rsidR="005E5B68" w:rsidRPr="000F1C01" w:rsidRDefault="005E5B68" w:rsidP="00257B7F">
            <w:pPr>
              <w:keepNext/>
              <w:jc w:val="left"/>
              <w:rPr>
                <w:b/>
              </w:rPr>
            </w:pPr>
            <w:r w:rsidRPr="000F1C01">
              <w:rPr>
                <w:b/>
              </w:rPr>
              <w:t>Alarming</w:t>
            </w:r>
          </w:p>
        </w:tc>
      </w:tr>
      <w:tr w:rsidR="005E5B68" w:rsidRPr="000F1C01" w14:paraId="789DE6DE" w14:textId="77777777" w:rsidTr="004042F5">
        <w:trPr>
          <w:trHeight w:val="284"/>
        </w:trPr>
        <w:tc>
          <w:tcPr>
            <w:tcW w:w="1017" w:type="dxa"/>
          </w:tcPr>
          <w:p w14:paraId="4ABDAD81" w14:textId="77777777" w:rsidR="005E5B68" w:rsidRPr="000F1C01" w:rsidRDefault="00885458" w:rsidP="000F1C01">
            <w:pPr>
              <w:jc w:val="left"/>
            </w:pPr>
            <w:r>
              <w:t xml:space="preserve">{SCR1039} </w:t>
            </w:r>
          </w:p>
        </w:tc>
        <w:tc>
          <w:tcPr>
            <w:tcW w:w="1053" w:type="dxa"/>
          </w:tcPr>
          <w:p w14:paraId="69B61A82" w14:textId="77777777" w:rsidR="005E5B68" w:rsidRDefault="00982AEF" w:rsidP="000F1C01">
            <w:pPr>
              <w:jc w:val="left"/>
            </w:pPr>
            <w:r>
              <w:t>Task</w:t>
            </w:r>
          </w:p>
        </w:tc>
        <w:tc>
          <w:tcPr>
            <w:tcW w:w="4557" w:type="dxa"/>
          </w:tcPr>
          <w:p w14:paraId="0A23D59B"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1BC64FC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EndPr/>
          <w:sdtContent>
            <w:tc>
              <w:tcPr>
                <w:tcW w:w="560" w:type="dxa"/>
              </w:tcPr>
              <w:p w14:paraId="21EEA503" w14:textId="4B7A172D"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EndPr/>
          <w:sdtContent>
            <w:tc>
              <w:tcPr>
                <w:tcW w:w="580" w:type="dxa"/>
              </w:tcPr>
              <w:p w14:paraId="5B3D2E44"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EndPr/>
          <w:sdtContent>
            <w:tc>
              <w:tcPr>
                <w:tcW w:w="568" w:type="dxa"/>
              </w:tcPr>
              <w:p w14:paraId="5524E029"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02B86F99" w14:textId="77777777" w:rsidR="005E5B68" w:rsidRPr="000F1C01" w:rsidRDefault="005E5B68" w:rsidP="000F1C01">
            <w:pPr>
              <w:jc w:val="left"/>
            </w:pPr>
          </w:p>
        </w:tc>
      </w:tr>
    </w:tbl>
    <w:p w14:paraId="5CAECBE2" w14:textId="77777777" w:rsidR="00306A0A" w:rsidRDefault="00306A0A" w:rsidP="00AB4B4F">
      <w:pPr>
        <w:spacing w:line="259" w:lineRule="auto"/>
        <w:jc w:val="left"/>
      </w:pPr>
      <w:bookmarkStart w:id="13" w:name="_Toc473039741"/>
    </w:p>
    <w:p w14:paraId="38D089F9"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916"/>
      </w:tblGrid>
      <w:tr w:rsidR="004042F5" w:rsidRPr="000F1C01" w14:paraId="4278CA83"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3349EC60"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35FDED53" w14:textId="77777777" w:rsidR="005E5B68" w:rsidRPr="000F1C01" w:rsidRDefault="00363DC8" w:rsidP="000F1C01">
            <w:pPr>
              <w:jc w:val="left"/>
            </w:pPr>
            <w:r>
              <w:t>Scope</w:t>
            </w:r>
          </w:p>
        </w:tc>
        <w:tc>
          <w:tcPr>
            <w:tcW w:w="4533" w:type="dxa"/>
            <w:shd w:val="clear" w:color="auto" w:fill="D9D9D9" w:themeFill="background1" w:themeFillShade="D9"/>
          </w:tcPr>
          <w:p w14:paraId="698669CF"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496102D"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BF7705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0E9E1D04"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62CBE0B7" w14:textId="77777777" w:rsidR="005E5B68" w:rsidRPr="000F1C01" w:rsidRDefault="005E5B68" w:rsidP="000F1C01">
            <w:pPr>
              <w:jc w:val="left"/>
            </w:pPr>
            <w:r w:rsidRPr="000F1C01">
              <w:t>Remarks</w:t>
            </w:r>
          </w:p>
        </w:tc>
      </w:tr>
      <w:tr w:rsidR="005E5B68" w:rsidRPr="000F1C01" w14:paraId="5961767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2EFDCAFF" w14:textId="77777777" w:rsidR="005E5B68" w:rsidRPr="000F1C01" w:rsidRDefault="005E5B68" w:rsidP="007C3ED4">
            <w:pPr>
              <w:keepNext/>
              <w:jc w:val="left"/>
              <w:rPr>
                <w:b/>
              </w:rPr>
            </w:pPr>
            <w:r w:rsidRPr="000F1C01">
              <w:rPr>
                <w:b/>
              </w:rPr>
              <w:t>API</w:t>
            </w:r>
          </w:p>
        </w:tc>
      </w:tr>
      <w:tr w:rsidR="00197BDA" w:rsidRPr="000F1C01" w14:paraId="7A96062D" w14:textId="77777777" w:rsidTr="00306A0A">
        <w:trPr>
          <w:trHeight w:val="284"/>
        </w:trPr>
        <w:tc>
          <w:tcPr>
            <w:tcW w:w="1079" w:type="dxa"/>
          </w:tcPr>
          <w:p w14:paraId="0B09DD24" w14:textId="77777777" w:rsidR="005E5B68" w:rsidRPr="000F1C01" w:rsidRDefault="00885458" w:rsidP="000F1C01">
            <w:pPr>
              <w:jc w:val="left"/>
            </w:pPr>
            <w:r>
              <w:t xml:space="preserve">{SCR1102} </w:t>
            </w:r>
          </w:p>
        </w:tc>
        <w:tc>
          <w:tcPr>
            <w:tcW w:w="1048" w:type="dxa"/>
            <w:gridSpan w:val="2"/>
          </w:tcPr>
          <w:p w14:paraId="14756CDF" w14:textId="77777777" w:rsidR="005E5B68" w:rsidRDefault="00982AEF" w:rsidP="00EB16B9">
            <w:pPr>
              <w:jc w:val="left"/>
            </w:pPr>
            <w:r>
              <w:t>Task</w:t>
            </w:r>
          </w:p>
        </w:tc>
        <w:tc>
          <w:tcPr>
            <w:tcW w:w="4533" w:type="dxa"/>
          </w:tcPr>
          <w:p w14:paraId="77DE62BA" w14:textId="77777777" w:rsidR="005E5B68" w:rsidRPr="000F1C01" w:rsidRDefault="005E5B68"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EndPr/>
          <w:sdtContent>
            <w:tc>
              <w:tcPr>
                <w:tcW w:w="540" w:type="dxa"/>
              </w:tcPr>
              <w:p w14:paraId="297E70DC" w14:textId="6940029B" w:rsidR="005E5B68"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EndPr/>
          <w:sdtContent>
            <w:tc>
              <w:tcPr>
                <w:tcW w:w="540" w:type="dxa"/>
                <w:gridSpan w:val="2"/>
              </w:tcPr>
              <w:p w14:paraId="72BC61FD"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EndPr/>
          <w:sdtContent>
            <w:tc>
              <w:tcPr>
                <w:tcW w:w="450" w:type="dxa"/>
                <w:gridSpan w:val="2"/>
              </w:tcPr>
              <w:p w14:paraId="40081E59"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1281047E" w14:textId="77777777" w:rsidR="005E5B68" w:rsidRPr="000F1C01" w:rsidRDefault="005E5B68" w:rsidP="000F1C01">
            <w:pPr>
              <w:jc w:val="left"/>
            </w:pPr>
          </w:p>
        </w:tc>
      </w:tr>
      <w:tr w:rsidR="00257B7F" w:rsidRPr="000F1C01" w14:paraId="2FC1304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877D339" w14:textId="77777777" w:rsidR="00257B7F" w:rsidRPr="000F1C01" w:rsidRDefault="00257B7F" w:rsidP="00257B7F">
            <w:pPr>
              <w:jc w:val="left"/>
            </w:pPr>
            <w:r>
              <w:t xml:space="preserve">{SCR1103} </w:t>
            </w:r>
          </w:p>
        </w:tc>
        <w:tc>
          <w:tcPr>
            <w:tcW w:w="1048" w:type="dxa"/>
            <w:gridSpan w:val="2"/>
          </w:tcPr>
          <w:p w14:paraId="57EF1AAE" w14:textId="77777777" w:rsidR="00257B7F" w:rsidRDefault="00257B7F" w:rsidP="00257B7F">
            <w:pPr>
              <w:jc w:val="left"/>
            </w:pPr>
            <w:r>
              <w:t>Task</w:t>
            </w:r>
          </w:p>
        </w:tc>
        <w:tc>
          <w:tcPr>
            <w:tcW w:w="4533" w:type="dxa"/>
          </w:tcPr>
          <w:p w14:paraId="0ADF7169"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390E87B6"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EndPr/>
          <w:sdtContent>
            <w:tc>
              <w:tcPr>
                <w:tcW w:w="540" w:type="dxa"/>
              </w:tcPr>
              <w:p w14:paraId="7D791E4A" w14:textId="393CA74D" w:rsidR="00257B7F" w:rsidRPr="000F1C01" w:rsidRDefault="00AB467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EndPr/>
          <w:sdtContent>
            <w:tc>
              <w:tcPr>
                <w:tcW w:w="540" w:type="dxa"/>
                <w:gridSpan w:val="2"/>
              </w:tcPr>
              <w:p w14:paraId="2A8C0089"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EndPr/>
          <w:sdtContent>
            <w:tc>
              <w:tcPr>
                <w:tcW w:w="450" w:type="dxa"/>
                <w:gridSpan w:val="2"/>
              </w:tcPr>
              <w:p w14:paraId="57FD40CA"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29AB67FD" w14:textId="77777777" w:rsidR="00257B7F" w:rsidRPr="000F1C01" w:rsidRDefault="00257B7F" w:rsidP="00257B7F">
            <w:pPr>
              <w:jc w:val="left"/>
            </w:pPr>
          </w:p>
        </w:tc>
      </w:tr>
      <w:tr w:rsidR="00C63541" w:rsidRPr="000F1C01" w14:paraId="32C64770" w14:textId="77777777" w:rsidTr="008C0BB6">
        <w:trPr>
          <w:trHeight w:val="284"/>
        </w:trPr>
        <w:tc>
          <w:tcPr>
            <w:tcW w:w="9900" w:type="dxa"/>
            <w:gridSpan w:val="11"/>
            <w:shd w:val="clear" w:color="auto" w:fill="F2F2F2" w:themeFill="background1" w:themeFillShade="F2"/>
          </w:tcPr>
          <w:p w14:paraId="2164CAD6" w14:textId="77777777" w:rsidR="00C63541" w:rsidRPr="000F1C01" w:rsidRDefault="00C63541" w:rsidP="00B2694E">
            <w:pPr>
              <w:keepNext/>
              <w:jc w:val="left"/>
              <w:rPr>
                <w:b/>
              </w:rPr>
            </w:pPr>
            <w:r w:rsidRPr="000F1C01">
              <w:rPr>
                <w:b/>
              </w:rPr>
              <w:lastRenderedPageBreak/>
              <w:t>Communication</w:t>
            </w:r>
          </w:p>
        </w:tc>
      </w:tr>
      <w:tr w:rsidR="00197BDA" w:rsidRPr="000F1C01" w14:paraId="2CA8EE9E"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BAF6967" w14:textId="77777777" w:rsidR="005E5B68" w:rsidRPr="000F1C01" w:rsidRDefault="00885458" w:rsidP="00F31861">
            <w:pPr>
              <w:jc w:val="left"/>
            </w:pPr>
            <w:r>
              <w:t xml:space="preserve">{SCR1105} </w:t>
            </w:r>
          </w:p>
        </w:tc>
        <w:tc>
          <w:tcPr>
            <w:tcW w:w="1048" w:type="dxa"/>
            <w:gridSpan w:val="2"/>
          </w:tcPr>
          <w:p w14:paraId="136B8CD5" w14:textId="77777777" w:rsidR="005E5B68" w:rsidRDefault="00982AEF" w:rsidP="00F31861">
            <w:pPr>
              <w:jc w:val="left"/>
            </w:pPr>
            <w:r>
              <w:t>Task</w:t>
            </w:r>
          </w:p>
        </w:tc>
        <w:tc>
          <w:tcPr>
            <w:tcW w:w="4533" w:type="dxa"/>
          </w:tcPr>
          <w:p w14:paraId="200676F6"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EndPr/>
          <w:sdtContent>
            <w:tc>
              <w:tcPr>
                <w:tcW w:w="540" w:type="dxa"/>
              </w:tcPr>
              <w:p w14:paraId="330E7BF5" w14:textId="5EAA8104"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EndPr/>
          <w:sdtContent>
            <w:tc>
              <w:tcPr>
                <w:tcW w:w="540" w:type="dxa"/>
                <w:gridSpan w:val="2"/>
              </w:tcPr>
              <w:p w14:paraId="4DB62F82"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EndPr/>
          <w:sdtContent>
            <w:tc>
              <w:tcPr>
                <w:tcW w:w="450" w:type="dxa"/>
                <w:gridSpan w:val="2"/>
              </w:tcPr>
              <w:p w14:paraId="61496F55"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940F94D" w14:textId="77777777" w:rsidR="005E5B68" w:rsidRPr="000F1C01" w:rsidRDefault="005E5B68" w:rsidP="00F31861">
            <w:pPr>
              <w:jc w:val="left"/>
            </w:pPr>
          </w:p>
        </w:tc>
      </w:tr>
      <w:tr w:rsidR="00C63541" w:rsidRPr="000F1C01" w14:paraId="3BB2B65F" w14:textId="77777777" w:rsidTr="008C0BB6">
        <w:trPr>
          <w:trHeight w:val="284"/>
        </w:trPr>
        <w:tc>
          <w:tcPr>
            <w:tcW w:w="9900" w:type="dxa"/>
            <w:gridSpan w:val="11"/>
            <w:shd w:val="clear" w:color="auto" w:fill="F2F2F2" w:themeFill="background1" w:themeFillShade="F2"/>
          </w:tcPr>
          <w:p w14:paraId="67D6EF99" w14:textId="77777777" w:rsidR="00C63541" w:rsidRPr="000F1C01" w:rsidRDefault="00C63541" w:rsidP="00F31861">
            <w:pPr>
              <w:jc w:val="left"/>
              <w:rPr>
                <w:b/>
              </w:rPr>
            </w:pPr>
            <w:r w:rsidRPr="000F1C01">
              <w:rPr>
                <w:b/>
              </w:rPr>
              <w:t xml:space="preserve">Logic </w:t>
            </w:r>
          </w:p>
        </w:tc>
      </w:tr>
      <w:tr w:rsidR="00197BDA" w:rsidRPr="000F1C01" w14:paraId="6E8FD4E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0B22AB" w14:textId="77777777" w:rsidR="005E5B68" w:rsidRPr="000F1C01" w:rsidRDefault="00885458" w:rsidP="00F31861">
            <w:pPr>
              <w:jc w:val="left"/>
            </w:pPr>
            <w:r>
              <w:t xml:space="preserve">{SCR1114} </w:t>
            </w:r>
          </w:p>
        </w:tc>
        <w:tc>
          <w:tcPr>
            <w:tcW w:w="1048" w:type="dxa"/>
            <w:gridSpan w:val="2"/>
          </w:tcPr>
          <w:p w14:paraId="103DD0E4" w14:textId="77777777" w:rsidR="005E5B68" w:rsidRDefault="00D05558" w:rsidP="00F31861">
            <w:pPr>
              <w:jc w:val="left"/>
            </w:pPr>
            <w:r>
              <w:t>Protocol</w:t>
            </w:r>
          </w:p>
        </w:tc>
        <w:tc>
          <w:tcPr>
            <w:tcW w:w="4533" w:type="dxa"/>
          </w:tcPr>
          <w:p w14:paraId="2E837B58"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EndPr/>
          <w:sdtContent>
            <w:tc>
              <w:tcPr>
                <w:tcW w:w="540" w:type="dxa"/>
              </w:tcPr>
              <w:p w14:paraId="051FA182" w14:textId="62401DE2" w:rsidR="005E5B68" w:rsidRPr="000F1C01" w:rsidRDefault="00AB4671"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EndPr/>
          <w:sdtContent>
            <w:tc>
              <w:tcPr>
                <w:tcW w:w="540" w:type="dxa"/>
                <w:gridSpan w:val="2"/>
              </w:tcPr>
              <w:p w14:paraId="2983B71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EndPr/>
          <w:sdtContent>
            <w:tc>
              <w:tcPr>
                <w:tcW w:w="450" w:type="dxa"/>
                <w:gridSpan w:val="2"/>
              </w:tcPr>
              <w:p w14:paraId="3D13D668"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D152095" w14:textId="77777777" w:rsidR="005E5B68" w:rsidRPr="000F1C01" w:rsidRDefault="005E5B68" w:rsidP="00F31861">
            <w:pPr>
              <w:jc w:val="left"/>
            </w:pPr>
          </w:p>
        </w:tc>
      </w:tr>
      <w:tr w:rsidR="00197BDA" w:rsidRPr="000F1C01" w14:paraId="479D18F3" w14:textId="77777777" w:rsidTr="00306A0A">
        <w:trPr>
          <w:trHeight w:val="284"/>
        </w:trPr>
        <w:tc>
          <w:tcPr>
            <w:tcW w:w="1079" w:type="dxa"/>
          </w:tcPr>
          <w:p w14:paraId="1EE8C8BE" w14:textId="77777777" w:rsidR="005E5B68" w:rsidRPr="000F1C01" w:rsidRDefault="00885458" w:rsidP="00F31861">
            <w:pPr>
              <w:jc w:val="left"/>
            </w:pPr>
            <w:r>
              <w:t xml:space="preserve">{SCR1115} </w:t>
            </w:r>
          </w:p>
        </w:tc>
        <w:tc>
          <w:tcPr>
            <w:tcW w:w="1048" w:type="dxa"/>
            <w:gridSpan w:val="2"/>
          </w:tcPr>
          <w:p w14:paraId="6369D47F" w14:textId="77777777" w:rsidR="005E5B68" w:rsidRDefault="00982AEF" w:rsidP="00F31861">
            <w:pPr>
              <w:jc w:val="left"/>
            </w:pPr>
            <w:r>
              <w:t>Task</w:t>
            </w:r>
          </w:p>
        </w:tc>
        <w:tc>
          <w:tcPr>
            <w:tcW w:w="4533" w:type="dxa"/>
          </w:tcPr>
          <w:p w14:paraId="6E0A042B"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EndPr/>
          <w:sdtContent>
            <w:tc>
              <w:tcPr>
                <w:tcW w:w="540" w:type="dxa"/>
              </w:tcPr>
              <w:p w14:paraId="114EE561" w14:textId="07D0E6B1" w:rsidR="005E5B68" w:rsidRDefault="00AB4671"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EndPr/>
          <w:sdtContent>
            <w:tc>
              <w:tcPr>
                <w:tcW w:w="540" w:type="dxa"/>
                <w:gridSpan w:val="2"/>
              </w:tcPr>
              <w:p w14:paraId="1AC2622D"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EndPr/>
          <w:sdtContent>
            <w:tc>
              <w:tcPr>
                <w:tcW w:w="450" w:type="dxa"/>
                <w:gridSpan w:val="2"/>
              </w:tcPr>
              <w:p w14:paraId="2E3D2B12"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BAA1964" w14:textId="77777777" w:rsidR="005E5B68" w:rsidRPr="000F1C01" w:rsidRDefault="005E5B68" w:rsidP="00F31861">
            <w:pPr>
              <w:jc w:val="left"/>
            </w:pPr>
          </w:p>
        </w:tc>
      </w:tr>
      <w:tr w:rsidR="00197BDA" w:rsidRPr="000F1C01" w14:paraId="21BE48A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0D2F36C" w14:textId="77777777" w:rsidR="005E5B68" w:rsidRDefault="00885458" w:rsidP="00F31861">
            <w:pPr>
              <w:jc w:val="left"/>
            </w:pPr>
            <w:r>
              <w:t xml:space="preserve">{SCR1116} </w:t>
            </w:r>
          </w:p>
        </w:tc>
        <w:tc>
          <w:tcPr>
            <w:tcW w:w="1048" w:type="dxa"/>
            <w:gridSpan w:val="2"/>
          </w:tcPr>
          <w:p w14:paraId="67D16B92" w14:textId="77777777" w:rsidR="005E5B68" w:rsidRDefault="00982AEF" w:rsidP="00EB16B9">
            <w:pPr>
              <w:jc w:val="left"/>
            </w:pPr>
            <w:r>
              <w:t>Task</w:t>
            </w:r>
          </w:p>
        </w:tc>
        <w:tc>
          <w:tcPr>
            <w:tcW w:w="4533" w:type="dxa"/>
          </w:tcPr>
          <w:p w14:paraId="6818AB42"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0"/>
              <w14:checkedState w14:val="2612" w14:font="Arial Unicode MS"/>
              <w14:uncheckedState w14:val="2610" w14:font="Arial Unicode MS"/>
            </w14:checkbox>
          </w:sdtPr>
          <w:sdtEndPr/>
          <w:sdtContent>
            <w:tc>
              <w:tcPr>
                <w:tcW w:w="540" w:type="dxa"/>
              </w:tcPr>
              <w:p w14:paraId="156F0069" w14:textId="63FDE7FC" w:rsidR="005E5B68" w:rsidRDefault="00AB4671"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EndPr/>
          <w:sdtContent>
            <w:tc>
              <w:tcPr>
                <w:tcW w:w="540" w:type="dxa"/>
                <w:gridSpan w:val="2"/>
              </w:tcPr>
              <w:p w14:paraId="5E6F722B"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1"/>
              <w14:checkedState w14:val="2612" w14:font="Arial Unicode MS"/>
              <w14:uncheckedState w14:val="2610" w14:font="Arial Unicode MS"/>
            </w14:checkbox>
          </w:sdtPr>
          <w:sdtEndPr/>
          <w:sdtContent>
            <w:tc>
              <w:tcPr>
                <w:tcW w:w="450" w:type="dxa"/>
                <w:gridSpan w:val="2"/>
              </w:tcPr>
              <w:p w14:paraId="747BB409" w14:textId="528EE326"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48B6A3FF" w14:textId="77777777" w:rsidR="005E5B68" w:rsidRPr="000F1C01" w:rsidRDefault="005E5B68" w:rsidP="00F31861">
            <w:pPr>
              <w:jc w:val="left"/>
            </w:pPr>
          </w:p>
        </w:tc>
      </w:tr>
      <w:tr w:rsidR="00197BDA" w:rsidRPr="000F1C01" w14:paraId="5B8F14DC" w14:textId="77777777" w:rsidTr="00306A0A">
        <w:trPr>
          <w:trHeight w:val="284"/>
        </w:trPr>
        <w:tc>
          <w:tcPr>
            <w:tcW w:w="1079" w:type="dxa"/>
          </w:tcPr>
          <w:p w14:paraId="1BF6E2ED" w14:textId="77777777" w:rsidR="005E5B68" w:rsidRDefault="00885458" w:rsidP="00F31861">
            <w:pPr>
              <w:jc w:val="left"/>
            </w:pPr>
            <w:r>
              <w:t xml:space="preserve">{SCR1117} </w:t>
            </w:r>
          </w:p>
        </w:tc>
        <w:tc>
          <w:tcPr>
            <w:tcW w:w="1048" w:type="dxa"/>
            <w:gridSpan w:val="2"/>
          </w:tcPr>
          <w:p w14:paraId="696C5BE9" w14:textId="77777777" w:rsidR="005E5B68" w:rsidRDefault="00D05558" w:rsidP="00EB16B9">
            <w:pPr>
              <w:jc w:val="left"/>
            </w:pPr>
            <w:r>
              <w:t>Task</w:t>
            </w:r>
          </w:p>
        </w:tc>
        <w:tc>
          <w:tcPr>
            <w:tcW w:w="4533" w:type="dxa"/>
          </w:tcPr>
          <w:p w14:paraId="7D0EF439"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1"/>
              <w14:checkedState w14:val="2612" w14:font="Arial Unicode MS"/>
              <w14:uncheckedState w14:val="2610" w14:font="Arial Unicode MS"/>
            </w14:checkbox>
          </w:sdtPr>
          <w:sdtEndPr/>
          <w:sdtContent>
            <w:tc>
              <w:tcPr>
                <w:tcW w:w="540" w:type="dxa"/>
              </w:tcPr>
              <w:p w14:paraId="41BC3534" w14:textId="5E7F0349" w:rsidR="005E5B68" w:rsidRDefault="00AB4671"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EndPr/>
          <w:sdtContent>
            <w:tc>
              <w:tcPr>
                <w:tcW w:w="540" w:type="dxa"/>
                <w:gridSpan w:val="2"/>
              </w:tcPr>
              <w:p w14:paraId="6C51E787"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0"/>
              <w14:checkedState w14:val="2612" w14:font="Arial Unicode MS"/>
              <w14:uncheckedState w14:val="2610" w14:font="Arial Unicode MS"/>
            </w14:checkbox>
          </w:sdtPr>
          <w:sdtEndPr/>
          <w:sdtContent>
            <w:tc>
              <w:tcPr>
                <w:tcW w:w="450" w:type="dxa"/>
                <w:gridSpan w:val="2"/>
              </w:tcPr>
              <w:p w14:paraId="1D2C0581"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3CDBE939" w14:textId="77777777" w:rsidR="005E5B68" w:rsidRPr="000F1C01" w:rsidRDefault="005E5B68" w:rsidP="00F31861">
            <w:pPr>
              <w:jc w:val="left"/>
            </w:pPr>
          </w:p>
        </w:tc>
      </w:tr>
      <w:tr w:rsidR="003A7829" w:rsidRPr="000F1C01" w14:paraId="3A2BDD4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B201E01" w14:textId="77777777" w:rsidR="003A7829" w:rsidRPr="000F1C01" w:rsidRDefault="003A7829" w:rsidP="00F31861">
            <w:pPr>
              <w:jc w:val="left"/>
              <w:rPr>
                <w:b/>
              </w:rPr>
            </w:pPr>
            <w:r w:rsidRPr="000F1C01">
              <w:rPr>
                <w:b/>
              </w:rPr>
              <w:t>Timers</w:t>
            </w:r>
          </w:p>
        </w:tc>
      </w:tr>
      <w:tr w:rsidR="00197BDA" w:rsidRPr="000F1C01" w14:paraId="50F93C4A" w14:textId="77777777" w:rsidTr="00306A0A">
        <w:trPr>
          <w:trHeight w:val="284"/>
        </w:trPr>
        <w:tc>
          <w:tcPr>
            <w:tcW w:w="1079" w:type="dxa"/>
          </w:tcPr>
          <w:p w14:paraId="3FD519F4" w14:textId="77777777" w:rsidR="005E5B68" w:rsidRPr="000F1C01" w:rsidRDefault="00C63541" w:rsidP="00F31861">
            <w:pPr>
              <w:jc w:val="left"/>
            </w:pPr>
            <w:r>
              <w:t xml:space="preserve">{SCR1121} </w:t>
            </w:r>
          </w:p>
        </w:tc>
        <w:tc>
          <w:tcPr>
            <w:tcW w:w="1048" w:type="dxa"/>
            <w:gridSpan w:val="2"/>
          </w:tcPr>
          <w:p w14:paraId="6D5176B6" w14:textId="77777777" w:rsidR="005E5B68" w:rsidRDefault="009F0376">
            <w:pPr>
              <w:jc w:val="left"/>
            </w:pPr>
            <w:r>
              <w:t>Task</w:t>
            </w:r>
          </w:p>
        </w:tc>
        <w:tc>
          <w:tcPr>
            <w:tcW w:w="4533" w:type="dxa"/>
          </w:tcPr>
          <w:p w14:paraId="6944127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73860E50"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EndPr/>
          <w:sdtContent>
            <w:tc>
              <w:tcPr>
                <w:tcW w:w="540" w:type="dxa"/>
              </w:tcPr>
              <w:p w14:paraId="78E00925" w14:textId="2EFBD479" w:rsidR="005E5B68" w:rsidRDefault="00AB4671"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EndPr/>
          <w:sdtContent>
            <w:tc>
              <w:tcPr>
                <w:tcW w:w="540" w:type="dxa"/>
                <w:gridSpan w:val="2"/>
              </w:tcPr>
              <w:p w14:paraId="45CBDAD5"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EndPr/>
          <w:sdtContent>
            <w:tc>
              <w:tcPr>
                <w:tcW w:w="450" w:type="dxa"/>
                <w:gridSpan w:val="2"/>
              </w:tcPr>
              <w:p w14:paraId="38970A1A"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156B506E" w14:textId="77777777" w:rsidR="005E5B68" w:rsidRPr="000F1C01" w:rsidRDefault="005E5B68" w:rsidP="00F31861">
            <w:pPr>
              <w:jc w:val="left"/>
            </w:pPr>
          </w:p>
        </w:tc>
      </w:tr>
      <w:tr w:rsidR="00197BDA" w:rsidRPr="000F1C01" w14:paraId="4704765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8AC2CC" w14:textId="77777777" w:rsidR="005E5B68" w:rsidRPr="000F1C01" w:rsidRDefault="00C63541" w:rsidP="00F31861">
            <w:pPr>
              <w:jc w:val="left"/>
            </w:pPr>
            <w:r>
              <w:t xml:space="preserve">{SCR1122} </w:t>
            </w:r>
          </w:p>
        </w:tc>
        <w:tc>
          <w:tcPr>
            <w:tcW w:w="1048" w:type="dxa"/>
            <w:gridSpan w:val="2"/>
          </w:tcPr>
          <w:p w14:paraId="5A5FAC67" w14:textId="77777777" w:rsidR="005E5B68" w:rsidRDefault="009F0376">
            <w:pPr>
              <w:jc w:val="left"/>
            </w:pPr>
            <w:r>
              <w:t>Task</w:t>
            </w:r>
          </w:p>
        </w:tc>
        <w:tc>
          <w:tcPr>
            <w:tcW w:w="4533" w:type="dxa"/>
          </w:tcPr>
          <w:p w14:paraId="2365D046"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1"/>
              <w14:checkedState w14:val="2612" w14:font="Arial Unicode MS"/>
              <w14:uncheckedState w14:val="2610" w14:font="Arial Unicode MS"/>
            </w14:checkbox>
          </w:sdtPr>
          <w:sdtEndPr/>
          <w:sdtContent>
            <w:tc>
              <w:tcPr>
                <w:tcW w:w="540" w:type="dxa"/>
              </w:tcPr>
              <w:p w14:paraId="13F3D3A4" w14:textId="09CF4814" w:rsidR="005E5B68" w:rsidRDefault="00AB4671"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EndPr/>
          <w:sdtContent>
            <w:tc>
              <w:tcPr>
                <w:tcW w:w="540" w:type="dxa"/>
                <w:gridSpan w:val="2"/>
              </w:tcPr>
              <w:p w14:paraId="0C0AF5A0"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0"/>
              <w14:checkedState w14:val="2612" w14:font="Arial Unicode MS"/>
              <w14:uncheckedState w14:val="2610" w14:font="Arial Unicode MS"/>
            </w14:checkbox>
          </w:sdtPr>
          <w:sdtEndPr/>
          <w:sdtContent>
            <w:tc>
              <w:tcPr>
                <w:tcW w:w="450" w:type="dxa"/>
                <w:gridSpan w:val="2"/>
              </w:tcPr>
              <w:p w14:paraId="1B7DB3B3"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406392D3" w14:textId="77777777" w:rsidR="005E5B68" w:rsidRPr="000F1C01" w:rsidRDefault="005E5B68" w:rsidP="00F31861">
            <w:pPr>
              <w:jc w:val="left"/>
            </w:pPr>
          </w:p>
        </w:tc>
      </w:tr>
      <w:tr w:rsidR="00C63541" w:rsidRPr="000F1C01" w14:paraId="76290583" w14:textId="77777777" w:rsidTr="008C0BB6">
        <w:trPr>
          <w:trHeight w:val="284"/>
        </w:trPr>
        <w:tc>
          <w:tcPr>
            <w:tcW w:w="9900" w:type="dxa"/>
            <w:gridSpan w:val="11"/>
            <w:shd w:val="clear" w:color="auto" w:fill="F2F2F2" w:themeFill="background1" w:themeFillShade="F2"/>
          </w:tcPr>
          <w:p w14:paraId="113D4266" w14:textId="77777777" w:rsidR="00C63541" w:rsidRPr="000F1C01" w:rsidRDefault="00C63541" w:rsidP="00F31861">
            <w:pPr>
              <w:jc w:val="left"/>
              <w:rPr>
                <w:b/>
              </w:rPr>
            </w:pPr>
            <w:r w:rsidRPr="000F1C01">
              <w:rPr>
                <w:b/>
              </w:rPr>
              <w:t>DVE</w:t>
            </w:r>
          </w:p>
        </w:tc>
      </w:tr>
      <w:tr w:rsidR="00197BDA" w:rsidRPr="000F1C01" w14:paraId="122E8E1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EC57737" w14:textId="77777777" w:rsidR="005E5B68" w:rsidRPr="000F1C01" w:rsidRDefault="00D81E74" w:rsidP="00F31861">
            <w:pPr>
              <w:jc w:val="left"/>
            </w:pPr>
            <w:r>
              <w:t xml:space="preserve">{SCR1129} </w:t>
            </w:r>
          </w:p>
        </w:tc>
        <w:tc>
          <w:tcPr>
            <w:tcW w:w="1048" w:type="dxa"/>
            <w:gridSpan w:val="2"/>
          </w:tcPr>
          <w:p w14:paraId="187B3FF1" w14:textId="77777777" w:rsidR="005E5B68" w:rsidRDefault="009F0376" w:rsidP="00F31861">
            <w:pPr>
              <w:jc w:val="left"/>
            </w:pPr>
            <w:r>
              <w:t>Task</w:t>
            </w:r>
          </w:p>
        </w:tc>
        <w:tc>
          <w:tcPr>
            <w:tcW w:w="4533" w:type="dxa"/>
          </w:tcPr>
          <w:p w14:paraId="4B50B48D"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22B614F"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EndPr/>
          <w:sdtContent>
            <w:tc>
              <w:tcPr>
                <w:tcW w:w="540" w:type="dxa"/>
              </w:tcPr>
              <w:p w14:paraId="0540F69C"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EndPr/>
          <w:sdtContent>
            <w:tc>
              <w:tcPr>
                <w:tcW w:w="540" w:type="dxa"/>
                <w:gridSpan w:val="2"/>
              </w:tcPr>
              <w:p w14:paraId="28416928"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EndPr/>
          <w:sdtContent>
            <w:tc>
              <w:tcPr>
                <w:tcW w:w="450" w:type="dxa"/>
                <w:gridSpan w:val="2"/>
              </w:tcPr>
              <w:p w14:paraId="706BFCFE" w14:textId="388C788F"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79D597D4" w14:textId="77777777" w:rsidR="005E5B68" w:rsidRPr="000F1C01" w:rsidRDefault="005E5B68">
            <w:pPr>
              <w:jc w:val="left"/>
            </w:pPr>
          </w:p>
        </w:tc>
      </w:tr>
      <w:tr w:rsidR="00197BDA" w:rsidRPr="000F1C01" w14:paraId="79E410DB" w14:textId="77777777" w:rsidTr="00306A0A">
        <w:trPr>
          <w:trHeight w:val="284"/>
        </w:trPr>
        <w:tc>
          <w:tcPr>
            <w:tcW w:w="1079" w:type="dxa"/>
          </w:tcPr>
          <w:p w14:paraId="1F0DB564" w14:textId="77777777" w:rsidR="005E5B68" w:rsidRPr="000F1C01" w:rsidRDefault="00D81E74" w:rsidP="00F31861">
            <w:pPr>
              <w:jc w:val="left"/>
            </w:pPr>
            <w:r>
              <w:t xml:space="preserve">{SCR1130} </w:t>
            </w:r>
          </w:p>
        </w:tc>
        <w:tc>
          <w:tcPr>
            <w:tcW w:w="1048" w:type="dxa"/>
            <w:gridSpan w:val="2"/>
          </w:tcPr>
          <w:p w14:paraId="6BF4772C" w14:textId="77777777" w:rsidR="005E5B68" w:rsidRDefault="009F0376" w:rsidP="00F31861">
            <w:pPr>
              <w:jc w:val="left"/>
            </w:pPr>
            <w:r>
              <w:t>Protocol</w:t>
            </w:r>
          </w:p>
        </w:tc>
        <w:tc>
          <w:tcPr>
            <w:tcW w:w="4533" w:type="dxa"/>
          </w:tcPr>
          <w:p w14:paraId="1C8CB584"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EndPr/>
          <w:sdtContent>
            <w:tc>
              <w:tcPr>
                <w:tcW w:w="540" w:type="dxa"/>
              </w:tcPr>
              <w:p w14:paraId="5D1C5D65"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EndPr/>
          <w:sdtContent>
            <w:tc>
              <w:tcPr>
                <w:tcW w:w="540" w:type="dxa"/>
                <w:gridSpan w:val="2"/>
              </w:tcPr>
              <w:p w14:paraId="2437E0BB"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EndPr/>
          <w:sdtContent>
            <w:tc>
              <w:tcPr>
                <w:tcW w:w="450" w:type="dxa"/>
                <w:gridSpan w:val="2"/>
              </w:tcPr>
              <w:p w14:paraId="0EB53523" w14:textId="2D7BB78B" w:rsidR="005E5B68" w:rsidRDefault="00AB4671" w:rsidP="00F31861">
                <w:pPr>
                  <w:jc w:val="left"/>
                </w:pPr>
                <w:r>
                  <w:rPr>
                    <w:rFonts w:ascii="Arial Unicode MS" w:eastAsia="Arial Unicode MS" w:hAnsi="Arial Unicode MS" w:cs="Arial Unicode MS" w:hint="eastAsia"/>
                  </w:rPr>
                  <w:t>☒</w:t>
                </w:r>
              </w:p>
            </w:tc>
          </w:sdtContent>
        </w:sdt>
        <w:tc>
          <w:tcPr>
            <w:tcW w:w="1710" w:type="dxa"/>
            <w:gridSpan w:val="2"/>
          </w:tcPr>
          <w:p w14:paraId="58C432F7" w14:textId="77777777" w:rsidR="005E5B68" w:rsidRPr="000F1C01" w:rsidRDefault="005E5B68" w:rsidP="00F31861">
            <w:pPr>
              <w:jc w:val="left"/>
            </w:pPr>
          </w:p>
        </w:tc>
      </w:tr>
      <w:tr w:rsidR="00A01AA9" w:rsidRPr="000F1C01" w14:paraId="4D7E9319"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3D67ADAD" w14:textId="77777777" w:rsidR="00A01AA9" w:rsidRPr="000F1C01" w:rsidRDefault="00A01AA9" w:rsidP="00F31861">
            <w:pPr>
              <w:jc w:val="left"/>
              <w:rPr>
                <w:b/>
              </w:rPr>
            </w:pPr>
            <w:r w:rsidRPr="000F1C01">
              <w:rPr>
                <w:b/>
              </w:rPr>
              <w:t>Tables</w:t>
            </w:r>
          </w:p>
        </w:tc>
      </w:tr>
      <w:tr w:rsidR="00197BDA" w:rsidRPr="000F1C01" w14:paraId="02B5751E" w14:textId="77777777" w:rsidTr="00306A0A">
        <w:trPr>
          <w:trHeight w:val="284"/>
        </w:trPr>
        <w:tc>
          <w:tcPr>
            <w:tcW w:w="1079" w:type="dxa"/>
          </w:tcPr>
          <w:p w14:paraId="0BDE0A57" w14:textId="77777777" w:rsidR="00601EB8" w:rsidRDefault="00601EB8" w:rsidP="00601EB8">
            <w:pPr>
              <w:jc w:val="left"/>
            </w:pPr>
            <w:r>
              <w:t xml:space="preserve">{SCR1137} </w:t>
            </w:r>
          </w:p>
        </w:tc>
        <w:tc>
          <w:tcPr>
            <w:tcW w:w="1048" w:type="dxa"/>
            <w:gridSpan w:val="2"/>
          </w:tcPr>
          <w:p w14:paraId="603F606E" w14:textId="77777777" w:rsidR="00601EB8" w:rsidRDefault="00601EB8" w:rsidP="00601EB8">
            <w:pPr>
              <w:jc w:val="left"/>
            </w:pPr>
            <w:r>
              <w:t>Protocol</w:t>
            </w:r>
          </w:p>
        </w:tc>
        <w:tc>
          <w:tcPr>
            <w:tcW w:w="4533" w:type="dxa"/>
          </w:tcPr>
          <w:p w14:paraId="7A6337F8"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4B672765"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EndPr/>
          <w:sdtContent>
            <w:tc>
              <w:tcPr>
                <w:tcW w:w="540" w:type="dxa"/>
              </w:tcPr>
              <w:p w14:paraId="4F5F22BC" w14:textId="0870BC0F" w:rsidR="00601EB8" w:rsidRDefault="00AB4671"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EndPr/>
          <w:sdtContent>
            <w:tc>
              <w:tcPr>
                <w:tcW w:w="540" w:type="dxa"/>
                <w:gridSpan w:val="2"/>
              </w:tcPr>
              <w:p w14:paraId="0FC4665C"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EndPr/>
          <w:sdtContent>
            <w:tc>
              <w:tcPr>
                <w:tcW w:w="450" w:type="dxa"/>
                <w:gridSpan w:val="2"/>
              </w:tcPr>
              <w:p w14:paraId="7C9785A6"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BEF3447" w14:textId="77777777" w:rsidR="00601EB8" w:rsidRPr="000F1C01" w:rsidRDefault="00601EB8" w:rsidP="00601EB8">
            <w:pPr>
              <w:jc w:val="left"/>
            </w:pPr>
          </w:p>
        </w:tc>
      </w:tr>
      <w:tr w:rsidR="00197BDA" w:rsidRPr="000F1C01" w14:paraId="3FB35E5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5AB3E7" w14:textId="77777777" w:rsidR="00601EB8" w:rsidRPr="000F1C01" w:rsidRDefault="00601EB8" w:rsidP="00601EB8">
            <w:pPr>
              <w:jc w:val="left"/>
            </w:pPr>
            <w:r>
              <w:lastRenderedPageBreak/>
              <w:t xml:space="preserve">{SCR1141} </w:t>
            </w:r>
          </w:p>
        </w:tc>
        <w:tc>
          <w:tcPr>
            <w:tcW w:w="1048" w:type="dxa"/>
            <w:gridSpan w:val="2"/>
          </w:tcPr>
          <w:p w14:paraId="60B45AA4" w14:textId="77777777" w:rsidR="00601EB8" w:rsidRDefault="00601EB8" w:rsidP="00601EB8">
            <w:pPr>
              <w:jc w:val="left"/>
            </w:pPr>
            <w:r>
              <w:t>Protocol</w:t>
            </w:r>
          </w:p>
        </w:tc>
        <w:tc>
          <w:tcPr>
            <w:tcW w:w="4533" w:type="dxa"/>
          </w:tcPr>
          <w:p w14:paraId="02063F7B"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EndPr/>
          <w:sdtContent>
            <w:tc>
              <w:tcPr>
                <w:tcW w:w="540" w:type="dxa"/>
              </w:tcPr>
              <w:p w14:paraId="44BE0A2E" w14:textId="48DF447E"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EndPr/>
          <w:sdtContent>
            <w:tc>
              <w:tcPr>
                <w:tcW w:w="540" w:type="dxa"/>
                <w:gridSpan w:val="2"/>
              </w:tcPr>
              <w:p w14:paraId="49995EE7"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EndPr/>
          <w:sdtContent>
            <w:tc>
              <w:tcPr>
                <w:tcW w:w="450" w:type="dxa"/>
                <w:gridSpan w:val="2"/>
              </w:tcPr>
              <w:p w14:paraId="1BDAACBF"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F21D349" w14:textId="77777777" w:rsidR="00601EB8" w:rsidRPr="000F1C01" w:rsidRDefault="00601EB8" w:rsidP="00601EB8">
            <w:pPr>
              <w:jc w:val="left"/>
            </w:pPr>
          </w:p>
        </w:tc>
      </w:tr>
      <w:tr w:rsidR="00197BDA" w:rsidRPr="000F1C01" w14:paraId="465AAEA3" w14:textId="77777777" w:rsidTr="00306A0A">
        <w:trPr>
          <w:trHeight w:val="284"/>
        </w:trPr>
        <w:tc>
          <w:tcPr>
            <w:tcW w:w="1079" w:type="dxa"/>
          </w:tcPr>
          <w:p w14:paraId="5F3688F1" w14:textId="77777777" w:rsidR="00601EB8" w:rsidRDefault="00601EB8" w:rsidP="00601EB8">
            <w:pPr>
              <w:jc w:val="left"/>
            </w:pPr>
            <w:r>
              <w:t xml:space="preserve">{SCR1143} </w:t>
            </w:r>
          </w:p>
        </w:tc>
        <w:tc>
          <w:tcPr>
            <w:tcW w:w="1048" w:type="dxa"/>
            <w:gridSpan w:val="2"/>
          </w:tcPr>
          <w:p w14:paraId="4A3069E1" w14:textId="77777777" w:rsidR="00601EB8" w:rsidRDefault="00601EB8" w:rsidP="00601EB8">
            <w:pPr>
              <w:jc w:val="left"/>
            </w:pPr>
            <w:r>
              <w:t>Task</w:t>
            </w:r>
          </w:p>
        </w:tc>
        <w:tc>
          <w:tcPr>
            <w:tcW w:w="4533" w:type="dxa"/>
          </w:tcPr>
          <w:p w14:paraId="3E5ABEE5"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EndPr/>
          <w:sdtContent>
            <w:tc>
              <w:tcPr>
                <w:tcW w:w="540" w:type="dxa"/>
              </w:tcPr>
              <w:p w14:paraId="3A5A2F15" w14:textId="71EE02B9" w:rsidR="00601EB8" w:rsidRDefault="00AB4671"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EndPr/>
          <w:sdtContent>
            <w:tc>
              <w:tcPr>
                <w:tcW w:w="540" w:type="dxa"/>
                <w:gridSpan w:val="2"/>
              </w:tcPr>
              <w:p w14:paraId="30CD14F1"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EndPr/>
          <w:sdtContent>
            <w:tc>
              <w:tcPr>
                <w:tcW w:w="450" w:type="dxa"/>
                <w:gridSpan w:val="2"/>
              </w:tcPr>
              <w:p w14:paraId="46A932FF"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64164B7C" w14:textId="77777777" w:rsidR="00601EB8" w:rsidRPr="000F1C01" w:rsidRDefault="00601EB8" w:rsidP="00601EB8">
            <w:pPr>
              <w:jc w:val="left"/>
            </w:pPr>
          </w:p>
        </w:tc>
      </w:tr>
      <w:tr w:rsidR="00601EB8" w:rsidRPr="000F1C01" w14:paraId="7F84CE0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1FEA6DD9" w14:textId="77777777" w:rsidR="00601EB8" w:rsidRPr="000F1C01" w:rsidRDefault="00601EB8" w:rsidP="00601EB8">
            <w:pPr>
              <w:keepNext/>
              <w:jc w:val="left"/>
              <w:rPr>
                <w:b/>
              </w:rPr>
            </w:pPr>
            <w:r w:rsidRPr="000F1C01">
              <w:rPr>
                <w:b/>
              </w:rPr>
              <w:t>Parameters</w:t>
            </w:r>
          </w:p>
        </w:tc>
      </w:tr>
      <w:tr w:rsidR="00197BDA" w:rsidRPr="000F1C01" w14:paraId="4CD61050" w14:textId="77777777" w:rsidTr="00306A0A">
        <w:trPr>
          <w:trHeight w:val="284"/>
        </w:trPr>
        <w:tc>
          <w:tcPr>
            <w:tcW w:w="1079" w:type="dxa"/>
          </w:tcPr>
          <w:p w14:paraId="24E01B10" w14:textId="77777777" w:rsidR="00601EB8" w:rsidRPr="000F1C01" w:rsidRDefault="00601EB8" w:rsidP="00601EB8">
            <w:pPr>
              <w:jc w:val="left"/>
            </w:pPr>
            <w:r>
              <w:t xml:space="preserve">{SCR1149} </w:t>
            </w:r>
          </w:p>
        </w:tc>
        <w:tc>
          <w:tcPr>
            <w:tcW w:w="1048" w:type="dxa"/>
            <w:gridSpan w:val="2"/>
          </w:tcPr>
          <w:p w14:paraId="447B03DD" w14:textId="77777777" w:rsidR="00601EB8" w:rsidRDefault="00601EB8" w:rsidP="00601EB8">
            <w:pPr>
              <w:jc w:val="left"/>
            </w:pPr>
            <w:r>
              <w:t>Task</w:t>
            </w:r>
          </w:p>
        </w:tc>
        <w:tc>
          <w:tcPr>
            <w:tcW w:w="4533" w:type="dxa"/>
          </w:tcPr>
          <w:p w14:paraId="3E5000F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EndPr/>
          <w:sdtContent>
            <w:tc>
              <w:tcPr>
                <w:tcW w:w="540" w:type="dxa"/>
              </w:tcPr>
              <w:p w14:paraId="1E41C8BE" w14:textId="2E584DA7"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EndPr/>
          <w:sdtContent>
            <w:tc>
              <w:tcPr>
                <w:tcW w:w="540" w:type="dxa"/>
                <w:gridSpan w:val="2"/>
              </w:tcPr>
              <w:p w14:paraId="5CBEDF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EndPr/>
          <w:sdtContent>
            <w:tc>
              <w:tcPr>
                <w:tcW w:w="450" w:type="dxa"/>
                <w:gridSpan w:val="2"/>
              </w:tcPr>
              <w:p w14:paraId="219750E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5078715" w14:textId="77777777" w:rsidR="00601EB8" w:rsidRPr="000F1C01" w:rsidRDefault="00601EB8" w:rsidP="00601EB8">
            <w:pPr>
              <w:jc w:val="left"/>
            </w:pPr>
          </w:p>
        </w:tc>
      </w:tr>
      <w:tr w:rsidR="00601EB8" w:rsidRPr="000F1C01" w14:paraId="7099A090"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4B3CA52E" w14:textId="77777777" w:rsidR="00601EB8" w:rsidRPr="000F1C01" w:rsidRDefault="00601EB8" w:rsidP="00601EB8">
            <w:pPr>
              <w:jc w:val="left"/>
              <w:rPr>
                <w:b/>
              </w:rPr>
            </w:pPr>
            <w:r w:rsidRPr="000F1C01">
              <w:rPr>
                <w:b/>
              </w:rPr>
              <w:t xml:space="preserve">QActions </w:t>
            </w:r>
          </w:p>
        </w:tc>
      </w:tr>
      <w:tr w:rsidR="00197BDA" w:rsidRPr="000F1C01" w14:paraId="76DE9536" w14:textId="77777777" w:rsidTr="00306A0A">
        <w:trPr>
          <w:trHeight w:val="284"/>
        </w:trPr>
        <w:tc>
          <w:tcPr>
            <w:tcW w:w="1079" w:type="dxa"/>
          </w:tcPr>
          <w:p w14:paraId="50B19FC2" w14:textId="77777777" w:rsidR="00601EB8" w:rsidRPr="000F1C01" w:rsidRDefault="00601EB8" w:rsidP="00601EB8">
            <w:pPr>
              <w:jc w:val="left"/>
            </w:pPr>
            <w:r>
              <w:t xml:space="preserve">{SCR1180} </w:t>
            </w:r>
          </w:p>
        </w:tc>
        <w:tc>
          <w:tcPr>
            <w:tcW w:w="1048" w:type="dxa"/>
            <w:gridSpan w:val="2"/>
          </w:tcPr>
          <w:p w14:paraId="494AC199" w14:textId="77777777" w:rsidR="00601EB8" w:rsidRDefault="00601EB8" w:rsidP="00601EB8">
            <w:pPr>
              <w:jc w:val="left"/>
            </w:pPr>
            <w:r>
              <w:t>Task</w:t>
            </w:r>
          </w:p>
        </w:tc>
        <w:tc>
          <w:tcPr>
            <w:tcW w:w="4533" w:type="dxa"/>
          </w:tcPr>
          <w:p w14:paraId="53F1E88B"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EndPr/>
          <w:sdtContent>
            <w:tc>
              <w:tcPr>
                <w:tcW w:w="540" w:type="dxa"/>
              </w:tcPr>
              <w:p w14:paraId="0272EDCC" w14:textId="197379E6"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EndPr/>
          <w:sdtContent>
            <w:tc>
              <w:tcPr>
                <w:tcW w:w="540" w:type="dxa"/>
                <w:gridSpan w:val="2"/>
              </w:tcPr>
              <w:p w14:paraId="0E1961A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EndPr/>
          <w:sdtContent>
            <w:tc>
              <w:tcPr>
                <w:tcW w:w="450" w:type="dxa"/>
                <w:gridSpan w:val="2"/>
              </w:tcPr>
              <w:p w14:paraId="7EC44CD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BC59B2B" w14:textId="77777777" w:rsidR="00601EB8" w:rsidRPr="000F1C01" w:rsidRDefault="00601EB8" w:rsidP="00601EB8">
            <w:pPr>
              <w:jc w:val="left"/>
            </w:pPr>
          </w:p>
        </w:tc>
      </w:tr>
      <w:tr w:rsidR="00197BDA" w:rsidRPr="000F1C01" w14:paraId="6E50E86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40F3B97" w14:textId="77777777" w:rsidR="00601EB8" w:rsidRPr="000F1C01" w:rsidRDefault="00601EB8" w:rsidP="00601EB8">
            <w:pPr>
              <w:jc w:val="left"/>
            </w:pPr>
            <w:r>
              <w:t xml:space="preserve">{SCR1181} </w:t>
            </w:r>
          </w:p>
        </w:tc>
        <w:tc>
          <w:tcPr>
            <w:tcW w:w="1048" w:type="dxa"/>
            <w:gridSpan w:val="2"/>
          </w:tcPr>
          <w:p w14:paraId="676DFD2C" w14:textId="77777777" w:rsidR="00601EB8" w:rsidRDefault="00601EB8" w:rsidP="00601EB8">
            <w:pPr>
              <w:jc w:val="left"/>
            </w:pPr>
            <w:r>
              <w:t>Task</w:t>
            </w:r>
          </w:p>
        </w:tc>
        <w:tc>
          <w:tcPr>
            <w:tcW w:w="4533" w:type="dxa"/>
          </w:tcPr>
          <w:p w14:paraId="019681B7"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EndPr/>
          <w:sdtContent>
            <w:tc>
              <w:tcPr>
                <w:tcW w:w="540" w:type="dxa"/>
              </w:tcPr>
              <w:p w14:paraId="05FAFF35" w14:textId="0174635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EndPr/>
          <w:sdtContent>
            <w:tc>
              <w:tcPr>
                <w:tcW w:w="540" w:type="dxa"/>
                <w:gridSpan w:val="2"/>
              </w:tcPr>
              <w:p w14:paraId="091D50C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EndPr/>
          <w:sdtContent>
            <w:tc>
              <w:tcPr>
                <w:tcW w:w="450" w:type="dxa"/>
                <w:gridSpan w:val="2"/>
              </w:tcPr>
              <w:p w14:paraId="44B17E7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84D08A1" w14:textId="77777777" w:rsidR="00601EB8" w:rsidRPr="000F1C01" w:rsidRDefault="00601EB8" w:rsidP="00601EB8">
            <w:pPr>
              <w:jc w:val="left"/>
            </w:pPr>
          </w:p>
        </w:tc>
      </w:tr>
      <w:tr w:rsidR="00197BDA" w:rsidRPr="000F1C01" w14:paraId="199050E8" w14:textId="77777777" w:rsidTr="00306A0A">
        <w:trPr>
          <w:trHeight w:val="284"/>
        </w:trPr>
        <w:tc>
          <w:tcPr>
            <w:tcW w:w="1079" w:type="dxa"/>
          </w:tcPr>
          <w:p w14:paraId="30F057B7" w14:textId="77777777" w:rsidR="00601EB8" w:rsidRPr="000F1C01" w:rsidRDefault="00601EB8" w:rsidP="00601EB8">
            <w:pPr>
              <w:jc w:val="left"/>
            </w:pPr>
            <w:r>
              <w:t xml:space="preserve">{SCR1185} </w:t>
            </w:r>
          </w:p>
        </w:tc>
        <w:tc>
          <w:tcPr>
            <w:tcW w:w="1048" w:type="dxa"/>
            <w:gridSpan w:val="2"/>
          </w:tcPr>
          <w:p w14:paraId="0F61C60D" w14:textId="77777777" w:rsidR="00601EB8" w:rsidRDefault="00601EB8" w:rsidP="00601EB8">
            <w:pPr>
              <w:jc w:val="left"/>
            </w:pPr>
            <w:r>
              <w:t>Task</w:t>
            </w:r>
          </w:p>
        </w:tc>
        <w:tc>
          <w:tcPr>
            <w:tcW w:w="4533" w:type="dxa"/>
          </w:tcPr>
          <w:p w14:paraId="34F7878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EndPr/>
          <w:sdtContent>
            <w:tc>
              <w:tcPr>
                <w:tcW w:w="540" w:type="dxa"/>
              </w:tcPr>
              <w:p w14:paraId="1717700F" w14:textId="3BE37FBD"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EndPr/>
          <w:sdtContent>
            <w:tc>
              <w:tcPr>
                <w:tcW w:w="540" w:type="dxa"/>
                <w:gridSpan w:val="2"/>
              </w:tcPr>
              <w:p w14:paraId="7932A86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EndPr/>
          <w:sdtContent>
            <w:tc>
              <w:tcPr>
                <w:tcW w:w="450" w:type="dxa"/>
                <w:gridSpan w:val="2"/>
              </w:tcPr>
              <w:p w14:paraId="2773065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2C6A40E" w14:textId="77777777" w:rsidR="00601EB8" w:rsidRPr="000F1C01" w:rsidRDefault="00601EB8" w:rsidP="00601EB8">
            <w:pPr>
              <w:jc w:val="left"/>
            </w:pPr>
          </w:p>
        </w:tc>
      </w:tr>
      <w:tr w:rsidR="00197BDA" w:rsidRPr="000F1C01" w14:paraId="0B6BD2A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7C8104" w14:textId="77777777" w:rsidR="00601EB8" w:rsidRPr="000F1C01" w:rsidRDefault="00601EB8" w:rsidP="00601EB8">
            <w:pPr>
              <w:jc w:val="left"/>
            </w:pPr>
            <w:r>
              <w:t xml:space="preserve">{SCR1188} </w:t>
            </w:r>
          </w:p>
        </w:tc>
        <w:tc>
          <w:tcPr>
            <w:tcW w:w="1048" w:type="dxa"/>
            <w:gridSpan w:val="2"/>
          </w:tcPr>
          <w:p w14:paraId="536E51CA" w14:textId="77777777" w:rsidR="00601EB8" w:rsidRDefault="00601EB8" w:rsidP="008D66B7">
            <w:pPr>
              <w:pStyle w:val="SLCBodytext"/>
              <w:ind w:left="0"/>
            </w:pPr>
            <w:r>
              <w:t>Task</w:t>
            </w:r>
          </w:p>
        </w:tc>
        <w:tc>
          <w:tcPr>
            <w:tcW w:w="4533" w:type="dxa"/>
          </w:tcPr>
          <w:p w14:paraId="4A449C55"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1"/>
              <w14:checkedState w14:val="2612" w14:font="Arial Unicode MS"/>
              <w14:uncheckedState w14:val="2610" w14:font="Arial Unicode MS"/>
            </w14:checkbox>
          </w:sdtPr>
          <w:sdtEndPr/>
          <w:sdtContent>
            <w:tc>
              <w:tcPr>
                <w:tcW w:w="540" w:type="dxa"/>
              </w:tcPr>
              <w:p w14:paraId="452E3C93" w14:textId="5254C3C8"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EndPr/>
          <w:sdtContent>
            <w:tc>
              <w:tcPr>
                <w:tcW w:w="540" w:type="dxa"/>
                <w:gridSpan w:val="2"/>
              </w:tcPr>
              <w:p w14:paraId="19D6A91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0"/>
              <w14:checkedState w14:val="2612" w14:font="Arial Unicode MS"/>
              <w14:uncheckedState w14:val="2610" w14:font="Arial Unicode MS"/>
            </w14:checkbox>
          </w:sdtPr>
          <w:sdtEndPr/>
          <w:sdtContent>
            <w:tc>
              <w:tcPr>
                <w:tcW w:w="450" w:type="dxa"/>
                <w:gridSpan w:val="2"/>
              </w:tcPr>
              <w:p w14:paraId="5B22DC4F"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636A9891" w14:textId="77777777" w:rsidR="00601EB8" w:rsidRPr="000F1C01" w:rsidRDefault="00601EB8" w:rsidP="00601EB8">
            <w:pPr>
              <w:jc w:val="left"/>
            </w:pPr>
          </w:p>
        </w:tc>
      </w:tr>
      <w:tr w:rsidR="00197BDA" w:rsidRPr="000F1C01" w14:paraId="750B5EDC" w14:textId="77777777" w:rsidTr="00306A0A">
        <w:trPr>
          <w:trHeight w:val="284"/>
        </w:trPr>
        <w:tc>
          <w:tcPr>
            <w:tcW w:w="1079" w:type="dxa"/>
          </w:tcPr>
          <w:p w14:paraId="427D6B05" w14:textId="77777777" w:rsidR="00601EB8" w:rsidRPr="000F1C01" w:rsidRDefault="00601EB8" w:rsidP="00601EB8">
            <w:pPr>
              <w:jc w:val="left"/>
            </w:pPr>
            <w:r>
              <w:t xml:space="preserve">{SCR1189} </w:t>
            </w:r>
          </w:p>
        </w:tc>
        <w:tc>
          <w:tcPr>
            <w:tcW w:w="1048" w:type="dxa"/>
            <w:gridSpan w:val="2"/>
          </w:tcPr>
          <w:p w14:paraId="607F7F8C" w14:textId="77777777" w:rsidR="00601EB8" w:rsidRDefault="00601EB8" w:rsidP="00601EB8">
            <w:pPr>
              <w:jc w:val="left"/>
            </w:pPr>
            <w:r>
              <w:t>Task</w:t>
            </w:r>
          </w:p>
        </w:tc>
        <w:tc>
          <w:tcPr>
            <w:tcW w:w="4533" w:type="dxa"/>
          </w:tcPr>
          <w:p w14:paraId="164D0ACF"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EndPr/>
          <w:sdtContent>
            <w:tc>
              <w:tcPr>
                <w:tcW w:w="540" w:type="dxa"/>
              </w:tcPr>
              <w:p w14:paraId="24A45EB9" w14:textId="0B8C113C"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EndPr/>
          <w:sdtContent>
            <w:tc>
              <w:tcPr>
                <w:tcW w:w="540" w:type="dxa"/>
                <w:gridSpan w:val="2"/>
              </w:tcPr>
              <w:p w14:paraId="50D2A98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EndPr/>
          <w:sdtContent>
            <w:tc>
              <w:tcPr>
                <w:tcW w:w="450" w:type="dxa"/>
                <w:gridSpan w:val="2"/>
              </w:tcPr>
              <w:p w14:paraId="3CBECDC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7EEA13ED" w14:textId="77777777" w:rsidR="00601EB8" w:rsidRPr="000F1C01" w:rsidRDefault="00601EB8" w:rsidP="00601EB8">
            <w:pPr>
              <w:jc w:val="left"/>
            </w:pPr>
          </w:p>
        </w:tc>
      </w:tr>
      <w:tr w:rsidR="00197BDA" w:rsidRPr="000F1C01" w14:paraId="476EA27D"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0431030" w14:textId="77777777" w:rsidR="00601EB8" w:rsidRPr="000F1C01" w:rsidRDefault="00601EB8" w:rsidP="00601EB8">
            <w:pPr>
              <w:jc w:val="left"/>
            </w:pPr>
            <w:r>
              <w:t xml:space="preserve">{SCR1190} </w:t>
            </w:r>
          </w:p>
        </w:tc>
        <w:tc>
          <w:tcPr>
            <w:tcW w:w="1048" w:type="dxa"/>
            <w:gridSpan w:val="2"/>
          </w:tcPr>
          <w:p w14:paraId="37D0DB6D" w14:textId="77777777" w:rsidR="00601EB8" w:rsidRDefault="00601EB8" w:rsidP="00601EB8">
            <w:pPr>
              <w:jc w:val="left"/>
            </w:pPr>
            <w:r>
              <w:t>Task</w:t>
            </w:r>
          </w:p>
        </w:tc>
        <w:tc>
          <w:tcPr>
            <w:tcW w:w="4533" w:type="dxa"/>
          </w:tcPr>
          <w:p w14:paraId="627EC434"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EndPr/>
          <w:sdtContent>
            <w:tc>
              <w:tcPr>
                <w:tcW w:w="540" w:type="dxa"/>
              </w:tcPr>
              <w:p w14:paraId="3439F667" w14:textId="5118A85F"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EndPr/>
          <w:sdtContent>
            <w:tc>
              <w:tcPr>
                <w:tcW w:w="540" w:type="dxa"/>
                <w:gridSpan w:val="2"/>
              </w:tcPr>
              <w:p w14:paraId="2EAE9C6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EndPr/>
          <w:sdtContent>
            <w:tc>
              <w:tcPr>
                <w:tcW w:w="450" w:type="dxa"/>
                <w:gridSpan w:val="2"/>
              </w:tcPr>
              <w:p w14:paraId="7BB29366"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CCD9F8D" w14:textId="77777777" w:rsidR="00601EB8" w:rsidRPr="000F1C01" w:rsidRDefault="00601EB8" w:rsidP="00601EB8">
            <w:pPr>
              <w:jc w:val="left"/>
            </w:pPr>
          </w:p>
        </w:tc>
      </w:tr>
      <w:tr w:rsidR="00197BDA" w:rsidRPr="000F1C01" w14:paraId="117F7989" w14:textId="77777777" w:rsidTr="00306A0A">
        <w:trPr>
          <w:trHeight w:val="284"/>
        </w:trPr>
        <w:tc>
          <w:tcPr>
            <w:tcW w:w="1079" w:type="dxa"/>
          </w:tcPr>
          <w:p w14:paraId="7A5C6D13" w14:textId="77777777" w:rsidR="00601EB8" w:rsidRPr="000F1C01" w:rsidRDefault="00601EB8" w:rsidP="00601EB8">
            <w:pPr>
              <w:jc w:val="left"/>
            </w:pPr>
            <w:r>
              <w:t xml:space="preserve">{SCR1191} </w:t>
            </w:r>
          </w:p>
        </w:tc>
        <w:tc>
          <w:tcPr>
            <w:tcW w:w="1048" w:type="dxa"/>
            <w:gridSpan w:val="2"/>
          </w:tcPr>
          <w:p w14:paraId="46D15FAC" w14:textId="77777777" w:rsidR="00601EB8" w:rsidRDefault="00601EB8" w:rsidP="00601EB8">
            <w:pPr>
              <w:jc w:val="left"/>
            </w:pPr>
            <w:r>
              <w:t>Task</w:t>
            </w:r>
          </w:p>
        </w:tc>
        <w:tc>
          <w:tcPr>
            <w:tcW w:w="4533" w:type="dxa"/>
          </w:tcPr>
          <w:p w14:paraId="6950275E"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EndPr/>
          <w:sdtContent>
            <w:tc>
              <w:tcPr>
                <w:tcW w:w="540" w:type="dxa"/>
              </w:tcPr>
              <w:p w14:paraId="430331D7" w14:textId="422D32C0" w:rsidR="00601EB8" w:rsidRDefault="00AB4671"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EndPr/>
          <w:sdtContent>
            <w:tc>
              <w:tcPr>
                <w:tcW w:w="540" w:type="dxa"/>
                <w:gridSpan w:val="2"/>
              </w:tcPr>
              <w:p w14:paraId="6C9BE623"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EndPr/>
          <w:sdtContent>
            <w:tc>
              <w:tcPr>
                <w:tcW w:w="450" w:type="dxa"/>
                <w:gridSpan w:val="2"/>
              </w:tcPr>
              <w:p w14:paraId="33D8AF2C"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AC4F88A" w14:textId="77777777" w:rsidR="00601EB8" w:rsidRPr="000F1C01" w:rsidRDefault="00601EB8" w:rsidP="00601EB8">
            <w:pPr>
              <w:jc w:val="left"/>
            </w:pPr>
          </w:p>
        </w:tc>
      </w:tr>
      <w:tr w:rsidR="00197BDA" w:rsidRPr="000F1C01" w14:paraId="10B0F9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2664779" w14:textId="77777777" w:rsidR="00601EB8" w:rsidRPr="000F1C01" w:rsidRDefault="00601EB8" w:rsidP="00601EB8">
            <w:pPr>
              <w:jc w:val="left"/>
            </w:pPr>
            <w:r>
              <w:t xml:space="preserve">{SCR1192} </w:t>
            </w:r>
          </w:p>
        </w:tc>
        <w:tc>
          <w:tcPr>
            <w:tcW w:w="1048" w:type="dxa"/>
            <w:gridSpan w:val="2"/>
          </w:tcPr>
          <w:p w14:paraId="08D0CA79" w14:textId="77777777" w:rsidR="00601EB8" w:rsidRDefault="00601EB8" w:rsidP="00601EB8">
            <w:pPr>
              <w:jc w:val="left"/>
            </w:pPr>
            <w:r>
              <w:t>Task</w:t>
            </w:r>
          </w:p>
        </w:tc>
        <w:tc>
          <w:tcPr>
            <w:tcW w:w="4533" w:type="dxa"/>
          </w:tcPr>
          <w:p w14:paraId="4CF42B72"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EndPr/>
          <w:sdtContent>
            <w:tc>
              <w:tcPr>
                <w:tcW w:w="540" w:type="dxa"/>
              </w:tcPr>
              <w:p w14:paraId="4E3383B0" w14:textId="319094C2" w:rsidR="00601EB8" w:rsidRDefault="00AB4671"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EndPr/>
          <w:sdtContent>
            <w:tc>
              <w:tcPr>
                <w:tcW w:w="540" w:type="dxa"/>
                <w:gridSpan w:val="2"/>
              </w:tcPr>
              <w:p w14:paraId="294FD786"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EndPr/>
          <w:sdtContent>
            <w:tc>
              <w:tcPr>
                <w:tcW w:w="450" w:type="dxa"/>
                <w:gridSpan w:val="2"/>
              </w:tcPr>
              <w:p w14:paraId="770BE85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1EDC9E48" w14:textId="77777777" w:rsidR="00601EB8" w:rsidRPr="000F1C01" w:rsidRDefault="00601EB8" w:rsidP="00601EB8">
            <w:pPr>
              <w:jc w:val="left"/>
            </w:pPr>
          </w:p>
        </w:tc>
      </w:tr>
      <w:tr w:rsidR="00197BDA" w:rsidRPr="000F1C01" w14:paraId="627C945E" w14:textId="77777777" w:rsidTr="00306A0A">
        <w:trPr>
          <w:trHeight w:val="284"/>
        </w:trPr>
        <w:tc>
          <w:tcPr>
            <w:tcW w:w="1079" w:type="dxa"/>
          </w:tcPr>
          <w:p w14:paraId="706C693E" w14:textId="77777777" w:rsidR="00601EB8" w:rsidRPr="000F1C01" w:rsidRDefault="00601EB8" w:rsidP="00601EB8">
            <w:pPr>
              <w:jc w:val="left"/>
            </w:pPr>
            <w:r>
              <w:t xml:space="preserve">{SCR1194} </w:t>
            </w:r>
          </w:p>
        </w:tc>
        <w:tc>
          <w:tcPr>
            <w:tcW w:w="1048" w:type="dxa"/>
            <w:gridSpan w:val="2"/>
          </w:tcPr>
          <w:p w14:paraId="0A0E50B6" w14:textId="77777777" w:rsidR="00601EB8" w:rsidRDefault="00601EB8" w:rsidP="00601EB8">
            <w:pPr>
              <w:jc w:val="left"/>
            </w:pPr>
            <w:r>
              <w:t>Protocol</w:t>
            </w:r>
          </w:p>
        </w:tc>
        <w:tc>
          <w:tcPr>
            <w:tcW w:w="4533" w:type="dxa"/>
          </w:tcPr>
          <w:p w14:paraId="623AF9DB"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EndPr/>
          <w:sdtContent>
            <w:tc>
              <w:tcPr>
                <w:tcW w:w="540" w:type="dxa"/>
              </w:tcPr>
              <w:p w14:paraId="0B90390D" w14:textId="47BB5D9B" w:rsidR="00601EB8" w:rsidRDefault="00AB467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EndPr/>
          <w:sdtContent>
            <w:tc>
              <w:tcPr>
                <w:tcW w:w="540" w:type="dxa"/>
                <w:gridSpan w:val="2"/>
              </w:tcPr>
              <w:p w14:paraId="36E9702E"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EndPr/>
          <w:sdtContent>
            <w:tc>
              <w:tcPr>
                <w:tcW w:w="450" w:type="dxa"/>
                <w:gridSpan w:val="2"/>
              </w:tcPr>
              <w:p w14:paraId="348160FD"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6272A04D" w14:textId="77777777" w:rsidR="00601EB8" w:rsidRPr="000F1C01" w:rsidRDefault="00601EB8" w:rsidP="00601EB8">
            <w:pPr>
              <w:jc w:val="left"/>
            </w:pPr>
          </w:p>
        </w:tc>
      </w:tr>
      <w:tr w:rsidR="00197BDA" w:rsidRPr="000F1C01" w14:paraId="79138BA1"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054D7A7" w14:textId="77777777" w:rsidR="00601EB8" w:rsidRDefault="00601EB8" w:rsidP="00601EB8">
            <w:pPr>
              <w:jc w:val="left"/>
            </w:pPr>
            <w:r>
              <w:t xml:space="preserve">{SCR1195} </w:t>
            </w:r>
          </w:p>
        </w:tc>
        <w:tc>
          <w:tcPr>
            <w:tcW w:w="1048" w:type="dxa"/>
            <w:gridSpan w:val="2"/>
          </w:tcPr>
          <w:p w14:paraId="31E20506" w14:textId="77777777" w:rsidR="00601EB8" w:rsidRDefault="00601EB8" w:rsidP="00601EB8">
            <w:pPr>
              <w:jc w:val="left"/>
            </w:pPr>
            <w:r>
              <w:t>Protocol</w:t>
            </w:r>
          </w:p>
        </w:tc>
        <w:tc>
          <w:tcPr>
            <w:tcW w:w="4533" w:type="dxa"/>
          </w:tcPr>
          <w:p w14:paraId="46E78B79"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EndPr/>
          <w:sdtContent>
            <w:tc>
              <w:tcPr>
                <w:tcW w:w="540" w:type="dxa"/>
              </w:tcPr>
              <w:p w14:paraId="3BDE880F" w14:textId="5B216A05" w:rsidR="00601EB8" w:rsidRDefault="00AB4671"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EndPr/>
          <w:sdtContent>
            <w:tc>
              <w:tcPr>
                <w:tcW w:w="540" w:type="dxa"/>
                <w:gridSpan w:val="2"/>
              </w:tcPr>
              <w:p w14:paraId="63167EE4"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EndPr/>
          <w:sdtContent>
            <w:tc>
              <w:tcPr>
                <w:tcW w:w="450" w:type="dxa"/>
                <w:gridSpan w:val="2"/>
              </w:tcPr>
              <w:p w14:paraId="710EC9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F5C7579" w14:textId="77777777" w:rsidR="00601EB8" w:rsidRPr="000F1C01" w:rsidRDefault="00601EB8" w:rsidP="00601EB8">
            <w:pPr>
              <w:jc w:val="left"/>
            </w:pPr>
          </w:p>
        </w:tc>
      </w:tr>
      <w:tr w:rsidR="00197BDA" w:rsidRPr="000F1C01" w14:paraId="3BC45FAC" w14:textId="77777777" w:rsidTr="00306A0A">
        <w:trPr>
          <w:trHeight w:val="284"/>
        </w:trPr>
        <w:tc>
          <w:tcPr>
            <w:tcW w:w="1079" w:type="dxa"/>
          </w:tcPr>
          <w:p w14:paraId="7DE0962C" w14:textId="77777777" w:rsidR="00601EB8" w:rsidRDefault="00601EB8" w:rsidP="00601EB8">
            <w:pPr>
              <w:jc w:val="left"/>
            </w:pPr>
            <w:r>
              <w:t xml:space="preserve">{SCR1196} </w:t>
            </w:r>
          </w:p>
        </w:tc>
        <w:tc>
          <w:tcPr>
            <w:tcW w:w="1048" w:type="dxa"/>
            <w:gridSpan w:val="2"/>
          </w:tcPr>
          <w:p w14:paraId="2BEE0B66" w14:textId="77777777" w:rsidR="00601EB8" w:rsidRDefault="00601EB8" w:rsidP="00601EB8">
            <w:pPr>
              <w:jc w:val="left"/>
            </w:pPr>
            <w:r>
              <w:t>Protocol</w:t>
            </w:r>
          </w:p>
        </w:tc>
        <w:tc>
          <w:tcPr>
            <w:tcW w:w="4533" w:type="dxa"/>
          </w:tcPr>
          <w:p w14:paraId="663813C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1"/>
              <w14:checkedState w14:val="2612" w14:font="Arial Unicode MS"/>
              <w14:uncheckedState w14:val="2610" w14:font="Arial Unicode MS"/>
            </w14:checkbox>
          </w:sdtPr>
          <w:sdtEndPr/>
          <w:sdtContent>
            <w:tc>
              <w:tcPr>
                <w:tcW w:w="540" w:type="dxa"/>
              </w:tcPr>
              <w:p w14:paraId="105CB82E" w14:textId="42001111" w:rsidR="00601EB8" w:rsidRDefault="00AB4671"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EndPr/>
          <w:sdtContent>
            <w:tc>
              <w:tcPr>
                <w:tcW w:w="540" w:type="dxa"/>
                <w:gridSpan w:val="2"/>
              </w:tcPr>
              <w:p w14:paraId="5012773B"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0"/>
              <w14:checkedState w14:val="2612" w14:font="Arial Unicode MS"/>
              <w14:uncheckedState w14:val="2610" w14:font="Arial Unicode MS"/>
            </w14:checkbox>
          </w:sdtPr>
          <w:sdtEndPr/>
          <w:sdtContent>
            <w:tc>
              <w:tcPr>
                <w:tcW w:w="450" w:type="dxa"/>
                <w:gridSpan w:val="2"/>
              </w:tcPr>
              <w:p w14:paraId="6F74E6F3"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72CCF448" w14:textId="77777777" w:rsidR="00601EB8" w:rsidRPr="000F1C01" w:rsidRDefault="00601EB8" w:rsidP="00601EB8">
            <w:pPr>
              <w:jc w:val="left"/>
            </w:pPr>
          </w:p>
        </w:tc>
      </w:tr>
      <w:tr w:rsidR="00197BDA" w:rsidRPr="000F1C01" w14:paraId="5B97B9C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7972A83" w14:textId="77777777" w:rsidR="00601EB8" w:rsidRDefault="00601EB8" w:rsidP="00601EB8">
            <w:pPr>
              <w:jc w:val="left"/>
            </w:pPr>
            <w:r>
              <w:t xml:space="preserve">{SCR1234} </w:t>
            </w:r>
          </w:p>
        </w:tc>
        <w:tc>
          <w:tcPr>
            <w:tcW w:w="1048" w:type="dxa"/>
            <w:gridSpan w:val="2"/>
          </w:tcPr>
          <w:p w14:paraId="7D46EC68" w14:textId="77777777" w:rsidR="00601EB8" w:rsidRDefault="00601EB8" w:rsidP="00601EB8">
            <w:pPr>
              <w:jc w:val="left"/>
            </w:pPr>
            <w:r>
              <w:t>Task</w:t>
            </w:r>
          </w:p>
        </w:tc>
        <w:tc>
          <w:tcPr>
            <w:tcW w:w="4533" w:type="dxa"/>
          </w:tcPr>
          <w:p w14:paraId="24E845B3"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EndPr/>
          <w:sdtContent>
            <w:tc>
              <w:tcPr>
                <w:tcW w:w="540" w:type="dxa"/>
              </w:tcPr>
              <w:p w14:paraId="7DC69780" w14:textId="4C0FA48F" w:rsidR="00601EB8" w:rsidRDefault="00CD7133"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EndPr/>
          <w:sdtContent>
            <w:tc>
              <w:tcPr>
                <w:tcW w:w="540" w:type="dxa"/>
                <w:gridSpan w:val="2"/>
              </w:tcPr>
              <w:p w14:paraId="46AF0189" w14:textId="04C64169" w:rsidR="00601EB8" w:rsidRDefault="00CD7133"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EndPr/>
          <w:sdtContent>
            <w:tc>
              <w:tcPr>
                <w:tcW w:w="450" w:type="dxa"/>
                <w:gridSpan w:val="2"/>
              </w:tcPr>
              <w:p w14:paraId="42DABE4F"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5CC3B8DC" w14:textId="0F28E4A2" w:rsidR="00601EB8" w:rsidRPr="000F1C01" w:rsidRDefault="00601EB8" w:rsidP="00601EB8">
            <w:pPr>
              <w:jc w:val="left"/>
            </w:pPr>
          </w:p>
        </w:tc>
      </w:tr>
      <w:tr w:rsidR="00197BDA" w:rsidRPr="000F1C01" w14:paraId="02687901" w14:textId="77777777" w:rsidTr="00306A0A">
        <w:trPr>
          <w:trHeight w:val="284"/>
        </w:trPr>
        <w:tc>
          <w:tcPr>
            <w:tcW w:w="1079" w:type="dxa"/>
          </w:tcPr>
          <w:p w14:paraId="66BF93D5" w14:textId="77777777" w:rsidR="00601EB8" w:rsidRDefault="00601EB8" w:rsidP="00601EB8">
            <w:pPr>
              <w:jc w:val="left"/>
            </w:pPr>
            <w:r>
              <w:lastRenderedPageBreak/>
              <w:t xml:space="preserve">{SCR1235} </w:t>
            </w:r>
          </w:p>
        </w:tc>
        <w:tc>
          <w:tcPr>
            <w:tcW w:w="1048" w:type="dxa"/>
            <w:gridSpan w:val="2"/>
          </w:tcPr>
          <w:p w14:paraId="5E975294" w14:textId="77777777" w:rsidR="00601EB8" w:rsidRDefault="00601EB8" w:rsidP="00601EB8">
            <w:pPr>
              <w:jc w:val="left"/>
            </w:pPr>
            <w:r>
              <w:t>Task</w:t>
            </w:r>
          </w:p>
        </w:tc>
        <w:tc>
          <w:tcPr>
            <w:tcW w:w="4533" w:type="dxa"/>
          </w:tcPr>
          <w:p w14:paraId="6E47EFCC"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8C764DC" w14:textId="41FB23F8" w:rsidR="00601EB8" w:rsidRDefault="0016160B" w:rsidP="00601EB8">
            <w:pPr>
              <w:jc w:val="left"/>
            </w:pPr>
            <w:sdt>
              <w:sdtPr>
                <w:id w:val="-1385636167"/>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74754095" w14:textId="77777777" w:rsidR="00601EB8" w:rsidRDefault="0016160B" w:rsidP="00601EB8">
            <w:pPr>
              <w:jc w:val="left"/>
            </w:pPr>
            <w:sdt>
              <w:sdtPr>
                <w:id w:val="-836072618"/>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513B8D36" w14:textId="77777777" w:rsidR="00601EB8" w:rsidRDefault="0016160B" w:rsidP="00601EB8">
            <w:pPr>
              <w:jc w:val="left"/>
            </w:pPr>
            <w:sdt>
              <w:sdtPr>
                <w:id w:val="-1240023413"/>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74A53ED5" w14:textId="77777777" w:rsidR="00601EB8" w:rsidRPr="000F1C01" w:rsidRDefault="00601EB8" w:rsidP="00601EB8">
            <w:pPr>
              <w:jc w:val="left"/>
            </w:pPr>
          </w:p>
        </w:tc>
      </w:tr>
      <w:tr w:rsidR="00197BDA" w:rsidRPr="000F1C01" w14:paraId="3671A226"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CF6C625" w14:textId="77777777" w:rsidR="00601EB8" w:rsidRDefault="00601EB8" w:rsidP="00601EB8">
            <w:pPr>
              <w:jc w:val="left"/>
            </w:pPr>
            <w:r>
              <w:t xml:space="preserve">{SCR1236} </w:t>
            </w:r>
          </w:p>
        </w:tc>
        <w:tc>
          <w:tcPr>
            <w:tcW w:w="1048" w:type="dxa"/>
            <w:gridSpan w:val="2"/>
          </w:tcPr>
          <w:p w14:paraId="221C6EC9" w14:textId="77777777" w:rsidR="00601EB8" w:rsidRDefault="00601EB8" w:rsidP="00601EB8">
            <w:pPr>
              <w:jc w:val="left"/>
            </w:pPr>
            <w:r>
              <w:t>Task</w:t>
            </w:r>
          </w:p>
        </w:tc>
        <w:tc>
          <w:tcPr>
            <w:tcW w:w="4533" w:type="dxa"/>
          </w:tcPr>
          <w:p w14:paraId="37D2CA72"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2CAD3E73" w14:textId="3C54BA30" w:rsidR="00601EB8" w:rsidRDefault="0016160B" w:rsidP="00601EB8">
            <w:pPr>
              <w:jc w:val="left"/>
            </w:pPr>
            <w:sdt>
              <w:sdtPr>
                <w:id w:val="755558828"/>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0D417CC0" w14:textId="77777777" w:rsidR="00601EB8" w:rsidRDefault="0016160B" w:rsidP="00601EB8">
            <w:pPr>
              <w:jc w:val="left"/>
            </w:pPr>
            <w:sdt>
              <w:sdtPr>
                <w:id w:val="-713881590"/>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245B835B" w14:textId="77777777" w:rsidR="00601EB8" w:rsidRDefault="0016160B" w:rsidP="00601EB8">
            <w:pPr>
              <w:jc w:val="left"/>
            </w:pPr>
            <w:sdt>
              <w:sdtPr>
                <w:id w:val="-1458944327"/>
                <w14:checkbox>
                  <w14:checked w14:val="0"/>
                  <w14:checkedState w14:val="2612" w14:font="Arial Unicode MS"/>
                  <w14:uncheckedState w14:val="2610" w14:font="Arial Unicode MS"/>
                </w14:checkbox>
              </w:sdtPr>
              <w:sdtEndPr/>
              <w:sdtContent>
                <w:r w:rsidR="00BB27BF">
                  <w:rPr>
                    <w:rFonts w:ascii="Arial Unicode MS" w:eastAsia="Arial Unicode MS" w:hAnsi="Arial Unicode MS" w:cs="Arial Unicode MS" w:hint="eastAsia"/>
                  </w:rPr>
                  <w:t>☐</w:t>
                </w:r>
              </w:sdtContent>
            </w:sdt>
          </w:p>
        </w:tc>
        <w:tc>
          <w:tcPr>
            <w:tcW w:w="1710" w:type="dxa"/>
            <w:gridSpan w:val="2"/>
          </w:tcPr>
          <w:p w14:paraId="65CAF6F9" w14:textId="77777777" w:rsidR="00601EB8" w:rsidRPr="000F1C01" w:rsidRDefault="00601EB8" w:rsidP="00601EB8">
            <w:pPr>
              <w:jc w:val="left"/>
            </w:pPr>
          </w:p>
        </w:tc>
      </w:tr>
      <w:tr w:rsidR="00197BDA" w:rsidRPr="000F1C01" w14:paraId="5055B683" w14:textId="77777777" w:rsidTr="00306A0A">
        <w:trPr>
          <w:trHeight w:val="284"/>
        </w:trPr>
        <w:tc>
          <w:tcPr>
            <w:tcW w:w="1079" w:type="dxa"/>
          </w:tcPr>
          <w:p w14:paraId="406650AA" w14:textId="77777777" w:rsidR="00601EB8" w:rsidRDefault="00601EB8" w:rsidP="00601EB8">
            <w:pPr>
              <w:jc w:val="left"/>
            </w:pPr>
            <w:r>
              <w:t xml:space="preserve">{SCR1237} </w:t>
            </w:r>
          </w:p>
        </w:tc>
        <w:tc>
          <w:tcPr>
            <w:tcW w:w="1048" w:type="dxa"/>
            <w:gridSpan w:val="2"/>
          </w:tcPr>
          <w:p w14:paraId="303160D3" w14:textId="77777777" w:rsidR="00601EB8" w:rsidRDefault="00601EB8" w:rsidP="00601EB8">
            <w:pPr>
              <w:jc w:val="left"/>
            </w:pPr>
            <w:r>
              <w:t>Task</w:t>
            </w:r>
          </w:p>
        </w:tc>
        <w:tc>
          <w:tcPr>
            <w:tcW w:w="4533" w:type="dxa"/>
          </w:tcPr>
          <w:p w14:paraId="715C5B0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7F1D670B" w14:textId="1B35D159" w:rsidR="00601EB8" w:rsidRDefault="0016160B" w:rsidP="00601EB8">
            <w:pPr>
              <w:jc w:val="left"/>
            </w:pPr>
            <w:sdt>
              <w:sdtPr>
                <w:id w:val="-2091221296"/>
                <w14:checkbox>
                  <w14:checked w14:val="1"/>
                  <w14:checkedState w14:val="2612" w14:font="Arial Unicode MS"/>
                  <w14:uncheckedState w14:val="2610" w14:font="Arial Unicode MS"/>
                </w14:checkbox>
              </w:sdtPr>
              <w:sdtEndPr/>
              <w:sdtContent>
                <w:r w:rsidR="00AB4671">
                  <w:rPr>
                    <w:rFonts w:ascii="Arial Unicode MS" w:eastAsia="Arial Unicode MS" w:hAnsi="Arial Unicode MS" w:cs="Arial Unicode MS" w:hint="eastAsia"/>
                  </w:rPr>
                  <w:t>☒</w:t>
                </w:r>
              </w:sdtContent>
            </w:sdt>
          </w:p>
        </w:tc>
        <w:tc>
          <w:tcPr>
            <w:tcW w:w="540" w:type="dxa"/>
            <w:gridSpan w:val="2"/>
          </w:tcPr>
          <w:p w14:paraId="26071E17" w14:textId="77777777" w:rsidR="00601EB8" w:rsidRDefault="0016160B" w:rsidP="00601EB8">
            <w:pPr>
              <w:jc w:val="left"/>
            </w:pPr>
            <w:sdt>
              <w:sdtPr>
                <w:id w:val="1138535253"/>
                <w14:checkbox>
                  <w14:checked w14:val="0"/>
                  <w14:checkedState w14:val="2612" w14:font="Arial Unicode MS"/>
                  <w14:uncheckedState w14:val="2610" w14:font="Arial Unicode MS"/>
                </w14:checkbox>
              </w:sdtPr>
              <w:sdtEndPr/>
              <w:sdtContent>
                <w:r w:rsidR="00AF19E0">
                  <w:rPr>
                    <w:rFonts w:ascii="Arial Unicode MS" w:eastAsia="Arial Unicode MS" w:hAnsi="Arial Unicode MS" w:cs="Arial Unicode MS" w:hint="eastAsia"/>
                  </w:rPr>
                  <w:t>☐</w:t>
                </w:r>
              </w:sdtContent>
            </w:sdt>
          </w:p>
        </w:tc>
        <w:tc>
          <w:tcPr>
            <w:tcW w:w="450" w:type="dxa"/>
            <w:gridSpan w:val="2"/>
          </w:tcPr>
          <w:p w14:paraId="7A1A0D07" w14:textId="77777777" w:rsidR="00601EB8" w:rsidRDefault="0016160B" w:rsidP="00601EB8">
            <w:pPr>
              <w:jc w:val="left"/>
            </w:pPr>
            <w:sdt>
              <w:sdtPr>
                <w:id w:val="795881734"/>
                <w14:checkbox>
                  <w14:checked w14:val="0"/>
                  <w14:checkedState w14:val="2612" w14:font="Arial Unicode MS"/>
                  <w14:uncheckedState w14:val="2610" w14:font="Arial Unicode MS"/>
                </w14:checkbox>
              </w:sdtPr>
              <w:sdtEndPr/>
              <w:sdtContent>
                <w:r w:rsidR="00CC6821">
                  <w:rPr>
                    <w:rFonts w:ascii="Arial Unicode MS" w:eastAsia="Arial Unicode MS" w:hAnsi="Arial Unicode MS" w:cs="Arial Unicode MS" w:hint="eastAsia"/>
                  </w:rPr>
                  <w:t>☐</w:t>
                </w:r>
              </w:sdtContent>
            </w:sdt>
          </w:p>
        </w:tc>
        <w:tc>
          <w:tcPr>
            <w:tcW w:w="1710" w:type="dxa"/>
            <w:gridSpan w:val="2"/>
          </w:tcPr>
          <w:p w14:paraId="5472B9FB" w14:textId="77777777" w:rsidR="00601EB8" w:rsidRPr="000F1C01" w:rsidRDefault="00601EB8" w:rsidP="00601EB8">
            <w:pPr>
              <w:jc w:val="left"/>
            </w:pPr>
          </w:p>
        </w:tc>
      </w:tr>
      <w:tr w:rsidR="00601EB8" w:rsidRPr="000F1C01" w14:paraId="6E14F446"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1"/>
            <w:shd w:val="clear" w:color="auto" w:fill="F2F2F2" w:themeFill="background1" w:themeFillShade="F2"/>
          </w:tcPr>
          <w:p w14:paraId="0347A1C0" w14:textId="77777777" w:rsidR="00601EB8" w:rsidRPr="000F1C01" w:rsidRDefault="00601EB8" w:rsidP="00601EB8">
            <w:pPr>
              <w:jc w:val="left"/>
              <w:rPr>
                <w:b/>
              </w:rPr>
            </w:pPr>
            <w:r w:rsidRPr="000F1C01">
              <w:rPr>
                <w:b/>
              </w:rPr>
              <w:t>.NET Recommendation</w:t>
            </w:r>
          </w:p>
        </w:tc>
      </w:tr>
      <w:tr w:rsidR="00197BDA" w:rsidRPr="000F1C01" w14:paraId="14AC67BC" w14:textId="77777777" w:rsidTr="00306A0A">
        <w:trPr>
          <w:trHeight w:val="284"/>
        </w:trPr>
        <w:tc>
          <w:tcPr>
            <w:tcW w:w="1079" w:type="dxa"/>
          </w:tcPr>
          <w:p w14:paraId="34EC241C" w14:textId="77777777" w:rsidR="00601EB8" w:rsidRPr="000F1C01" w:rsidRDefault="00601EB8" w:rsidP="00601EB8">
            <w:pPr>
              <w:jc w:val="left"/>
            </w:pPr>
            <w:r>
              <w:t xml:space="preserve">{SCR1208} </w:t>
            </w:r>
          </w:p>
        </w:tc>
        <w:tc>
          <w:tcPr>
            <w:tcW w:w="1048" w:type="dxa"/>
            <w:gridSpan w:val="2"/>
          </w:tcPr>
          <w:p w14:paraId="62320855" w14:textId="77777777" w:rsidR="00601EB8" w:rsidRDefault="00601EB8" w:rsidP="00601EB8">
            <w:pPr>
              <w:jc w:val="left"/>
            </w:pPr>
            <w:r>
              <w:t>Task</w:t>
            </w:r>
          </w:p>
        </w:tc>
        <w:tc>
          <w:tcPr>
            <w:tcW w:w="4533" w:type="dxa"/>
          </w:tcPr>
          <w:p w14:paraId="34768DA1"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EndPr/>
          <w:sdtContent>
            <w:tc>
              <w:tcPr>
                <w:tcW w:w="585" w:type="dxa"/>
                <w:gridSpan w:val="2"/>
              </w:tcPr>
              <w:p w14:paraId="432430C8" w14:textId="5C62086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EndPr/>
          <w:sdtContent>
            <w:tc>
              <w:tcPr>
                <w:tcW w:w="585" w:type="dxa"/>
                <w:gridSpan w:val="2"/>
              </w:tcPr>
              <w:p w14:paraId="5E70339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EndPr/>
          <w:sdtContent>
            <w:tc>
              <w:tcPr>
                <w:tcW w:w="1154" w:type="dxa"/>
                <w:gridSpan w:val="2"/>
              </w:tcPr>
              <w:p w14:paraId="1177CD8C"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3C153559" w14:textId="77777777" w:rsidR="00601EB8" w:rsidRPr="000F1C01" w:rsidRDefault="00601EB8" w:rsidP="00601EB8">
            <w:pPr>
              <w:jc w:val="left"/>
            </w:pPr>
          </w:p>
        </w:tc>
      </w:tr>
      <w:tr w:rsidR="00197BDA" w:rsidRPr="000F1C01" w14:paraId="1C8DF6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51446F4" w14:textId="77777777" w:rsidR="00601EB8" w:rsidRPr="000F1C01" w:rsidRDefault="00601EB8" w:rsidP="00601EB8">
            <w:pPr>
              <w:jc w:val="left"/>
            </w:pPr>
            <w:r>
              <w:t xml:space="preserve">{SCR1209} </w:t>
            </w:r>
          </w:p>
        </w:tc>
        <w:tc>
          <w:tcPr>
            <w:tcW w:w="964" w:type="dxa"/>
          </w:tcPr>
          <w:p w14:paraId="65F2C632" w14:textId="77777777" w:rsidR="00601EB8" w:rsidRDefault="00601EB8" w:rsidP="00601EB8">
            <w:pPr>
              <w:jc w:val="left"/>
            </w:pPr>
            <w:r>
              <w:t>Task</w:t>
            </w:r>
          </w:p>
        </w:tc>
        <w:tc>
          <w:tcPr>
            <w:tcW w:w="4617" w:type="dxa"/>
            <w:gridSpan w:val="2"/>
          </w:tcPr>
          <w:p w14:paraId="2DAA57EA"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EndPr/>
          <w:sdtContent>
            <w:tc>
              <w:tcPr>
                <w:tcW w:w="585" w:type="dxa"/>
                <w:gridSpan w:val="2"/>
              </w:tcPr>
              <w:p w14:paraId="7AFB671F" w14:textId="6B8E4B22" w:rsidR="00601EB8" w:rsidRPr="000F1C01" w:rsidRDefault="00AB467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EndPr/>
          <w:sdtContent>
            <w:tc>
              <w:tcPr>
                <w:tcW w:w="585" w:type="dxa"/>
                <w:gridSpan w:val="2"/>
              </w:tcPr>
              <w:p w14:paraId="19B01C8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EndPr/>
          <w:sdtContent>
            <w:tc>
              <w:tcPr>
                <w:tcW w:w="1154" w:type="dxa"/>
                <w:gridSpan w:val="2"/>
              </w:tcPr>
              <w:p w14:paraId="14434215"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734AEDB4" w14:textId="77777777" w:rsidR="00601EB8" w:rsidRPr="000F1C01" w:rsidRDefault="00601EB8" w:rsidP="00601EB8">
            <w:pPr>
              <w:jc w:val="left"/>
            </w:pPr>
          </w:p>
        </w:tc>
      </w:tr>
    </w:tbl>
    <w:p w14:paraId="0D391356" w14:textId="77777777" w:rsidR="00306A0A" w:rsidRDefault="00306A0A" w:rsidP="00AB4B4F">
      <w:pPr>
        <w:spacing w:line="259" w:lineRule="auto"/>
        <w:jc w:val="left"/>
      </w:pPr>
      <w:bookmarkStart w:id="15" w:name="_Toc473039742"/>
    </w:p>
    <w:p w14:paraId="61A78AFA"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10737D2D"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738B969F" w14:textId="77777777" w:rsidR="00F50ECE" w:rsidRPr="000F1C01" w:rsidRDefault="00F50ECE" w:rsidP="000F1C01">
            <w:pPr>
              <w:jc w:val="left"/>
            </w:pPr>
            <w:r w:rsidRPr="000F1C01">
              <w:t>#</w:t>
            </w:r>
          </w:p>
        </w:tc>
        <w:tc>
          <w:tcPr>
            <w:tcW w:w="1051" w:type="dxa"/>
            <w:shd w:val="clear" w:color="auto" w:fill="D9D9D9" w:themeFill="background1" w:themeFillShade="D9"/>
          </w:tcPr>
          <w:p w14:paraId="4D1E50FD" w14:textId="77777777" w:rsidR="00F50ECE" w:rsidRPr="000F1C01" w:rsidRDefault="00363DC8" w:rsidP="000F1C01">
            <w:pPr>
              <w:jc w:val="left"/>
            </w:pPr>
            <w:r>
              <w:t>Scope</w:t>
            </w:r>
          </w:p>
        </w:tc>
        <w:tc>
          <w:tcPr>
            <w:tcW w:w="4559" w:type="dxa"/>
            <w:shd w:val="clear" w:color="auto" w:fill="D9D9D9" w:themeFill="background1" w:themeFillShade="D9"/>
          </w:tcPr>
          <w:p w14:paraId="1F15E43C"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25E1A1F9" w14:textId="77777777" w:rsidR="00F50ECE" w:rsidRPr="000F1C01" w:rsidRDefault="00F50ECE" w:rsidP="000F1C01">
            <w:pPr>
              <w:jc w:val="left"/>
            </w:pPr>
            <w:r w:rsidRPr="000F1C01">
              <w:t>OK</w:t>
            </w:r>
          </w:p>
        </w:tc>
        <w:tc>
          <w:tcPr>
            <w:tcW w:w="569" w:type="dxa"/>
            <w:shd w:val="clear" w:color="auto" w:fill="D9D9D9" w:themeFill="background1" w:themeFillShade="D9"/>
          </w:tcPr>
          <w:p w14:paraId="5C0F8E91" w14:textId="77777777" w:rsidR="00F50ECE" w:rsidRPr="000F1C01" w:rsidRDefault="00F50ECE" w:rsidP="000F1C01">
            <w:pPr>
              <w:jc w:val="left"/>
            </w:pPr>
            <w:r w:rsidRPr="000F1C01">
              <w:t>Fail</w:t>
            </w:r>
          </w:p>
        </w:tc>
        <w:tc>
          <w:tcPr>
            <w:tcW w:w="554" w:type="dxa"/>
            <w:shd w:val="clear" w:color="auto" w:fill="D9D9D9" w:themeFill="background1" w:themeFillShade="D9"/>
          </w:tcPr>
          <w:p w14:paraId="5BDD4AF5" w14:textId="77777777" w:rsidR="00F50ECE" w:rsidRPr="000F1C01" w:rsidRDefault="00F50ECE" w:rsidP="000F1C01">
            <w:pPr>
              <w:jc w:val="left"/>
            </w:pPr>
            <w:r w:rsidRPr="000F1C01">
              <w:t>NA</w:t>
            </w:r>
          </w:p>
        </w:tc>
        <w:tc>
          <w:tcPr>
            <w:tcW w:w="1560" w:type="dxa"/>
            <w:shd w:val="clear" w:color="auto" w:fill="D9D9D9" w:themeFill="background1" w:themeFillShade="D9"/>
          </w:tcPr>
          <w:p w14:paraId="539183A0" w14:textId="77777777" w:rsidR="00F50ECE" w:rsidRPr="000F1C01" w:rsidRDefault="00F50ECE" w:rsidP="000F1C01">
            <w:pPr>
              <w:jc w:val="left"/>
            </w:pPr>
            <w:r w:rsidRPr="000F1C01">
              <w:t>Remarks</w:t>
            </w:r>
          </w:p>
        </w:tc>
      </w:tr>
      <w:tr w:rsidR="00F50ECE" w:rsidRPr="000F1C01" w14:paraId="448B673D"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3995D7FA" w14:textId="77777777" w:rsidR="00F50ECE" w:rsidRPr="000F1C01" w:rsidRDefault="00F50ECE" w:rsidP="00F72A9E">
            <w:pPr>
              <w:keepNext/>
              <w:jc w:val="left"/>
              <w:rPr>
                <w:b/>
              </w:rPr>
            </w:pPr>
            <w:r>
              <w:rPr>
                <w:b/>
              </w:rPr>
              <w:t>General</w:t>
            </w:r>
          </w:p>
        </w:tc>
      </w:tr>
      <w:tr w:rsidR="00F50ECE" w:rsidRPr="000F1C01" w14:paraId="73E81BA2" w14:textId="77777777" w:rsidTr="009B6D48">
        <w:trPr>
          <w:trHeight w:val="284"/>
        </w:trPr>
        <w:tc>
          <w:tcPr>
            <w:tcW w:w="1062" w:type="dxa"/>
          </w:tcPr>
          <w:p w14:paraId="33046BB3" w14:textId="77777777" w:rsidR="00F50ECE" w:rsidRPr="000F1C01" w:rsidRDefault="00A01AA9" w:rsidP="000F1C01">
            <w:pPr>
              <w:jc w:val="left"/>
            </w:pPr>
            <w:r>
              <w:t xml:space="preserve">{SCR1083} </w:t>
            </w:r>
          </w:p>
        </w:tc>
        <w:tc>
          <w:tcPr>
            <w:tcW w:w="1051" w:type="dxa"/>
          </w:tcPr>
          <w:p w14:paraId="4BA47204" w14:textId="77777777" w:rsidR="00F50ECE" w:rsidRDefault="00CA2201">
            <w:pPr>
              <w:jc w:val="left"/>
            </w:pPr>
            <w:r>
              <w:t>Task</w:t>
            </w:r>
          </w:p>
        </w:tc>
        <w:tc>
          <w:tcPr>
            <w:tcW w:w="4559" w:type="dxa"/>
          </w:tcPr>
          <w:p w14:paraId="7EB6E1EF"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EndPr/>
          <w:sdtContent>
            <w:tc>
              <w:tcPr>
                <w:tcW w:w="545" w:type="dxa"/>
              </w:tcPr>
              <w:p w14:paraId="49068FE6" w14:textId="1470FEF1" w:rsidR="00F50ECE" w:rsidRPr="000F1C01" w:rsidRDefault="00AB467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EndPr/>
          <w:sdtContent>
            <w:tc>
              <w:tcPr>
                <w:tcW w:w="569" w:type="dxa"/>
              </w:tcPr>
              <w:p w14:paraId="1BCB50FC"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EndPr/>
          <w:sdtContent>
            <w:tc>
              <w:tcPr>
                <w:tcW w:w="554" w:type="dxa"/>
              </w:tcPr>
              <w:p w14:paraId="61EE92A2"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187C4ECF" w14:textId="77777777" w:rsidR="00F50ECE" w:rsidRPr="000F1C01" w:rsidRDefault="00F50ECE" w:rsidP="000F1C01">
            <w:pPr>
              <w:jc w:val="left"/>
            </w:pPr>
          </w:p>
        </w:tc>
      </w:tr>
      <w:tr w:rsidR="00F50ECE" w:rsidRPr="000F1C01" w14:paraId="2C327C36"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791E26" w14:textId="77777777" w:rsidR="00F50ECE" w:rsidRDefault="00A01AA9" w:rsidP="000F1C01">
            <w:pPr>
              <w:jc w:val="left"/>
            </w:pPr>
            <w:r>
              <w:t xml:space="preserve">{SCR1084} </w:t>
            </w:r>
          </w:p>
        </w:tc>
        <w:tc>
          <w:tcPr>
            <w:tcW w:w="1051" w:type="dxa"/>
          </w:tcPr>
          <w:p w14:paraId="03865ADF" w14:textId="77777777" w:rsidR="00F50ECE" w:rsidRDefault="009F0376">
            <w:pPr>
              <w:jc w:val="left"/>
            </w:pPr>
            <w:r>
              <w:t>Task</w:t>
            </w:r>
          </w:p>
        </w:tc>
        <w:tc>
          <w:tcPr>
            <w:tcW w:w="4559" w:type="dxa"/>
          </w:tcPr>
          <w:p w14:paraId="5458BFED"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6BC7D9A9"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EndPr/>
          <w:sdtContent>
            <w:tc>
              <w:tcPr>
                <w:tcW w:w="545" w:type="dxa"/>
              </w:tcPr>
              <w:p w14:paraId="6CF61E2E" w14:textId="34ED9AA3" w:rsidR="00F50ECE" w:rsidRDefault="00AB4671"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EndPr/>
          <w:sdtContent>
            <w:tc>
              <w:tcPr>
                <w:tcW w:w="569" w:type="dxa"/>
              </w:tcPr>
              <w:p w14:paraId="38F0B93B"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EndPr/>
          <w:sdtContent>
            <w:tc>
              <w:tcPr>
                <w:tcW w:w="554" w:type="dxa"/>
              </w:tcPr>
              <w:p w14:paraId="05FEE348"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1E61E247" w14:textId="77777777" w:rsidR="00F50ECE" w:rsidRPr="000F1C01" w:rsidRDefault="00F50ECE" w:rsidP="000F1C01">
            <w:pPr>
              <w:jc w:val="left"/>
            </w:pPr>
          </w:p>
        </w:tc>
      </w:tr>
      <w:tr w:rsidR="00F50ECE" w:rsidRPr="000F1C01" w14:paraId="5817F884" w14:textId="77777777" w:rsidTr="009B6D48">
        <w:trPr>
          <w:trHeight w:val="284"/>
        </w:trPr>
        <w:tc>
          <w:tcPr>
            <w:tcW w:w="1062" w:type="dxa"/>
          </w:tcPr>
          <w:p w14:paraId="27D3E2DC" w14:textId="77777777" w:rsidR="00F50ECE" w:rsidRPr="000F1C01" w:rsidRDefault="00A01AA9" w:rsidP="000F1C01">
            <w:pPr>
              <w:jc w:val="left"/>
            </w:pPr>
            <w:r>
              <w:t xml:space="preserve">{SCR1086} </w:t>
            </w:r>
          </w:p>
        </w:tc>
        <w:tc>
          <w:tcPr>
            <w:tcW w:w="1051" w:type="dxa"/>
          </w:tcPr>
          <w:p w14:paraId="06B2D117" w14:textId="77777777" w:rsidR="00F50ECE" w:rsidRDefault="009F0376" w:rsidP="009E4456">
            <w:pPr>
              <w:jc w:val="left"/>
            </w:pPr>
            <w:r>
              <w:t>Protocol</w:t>
            </w:r>
          </w:p>
        </w:tc>
        <w:tc>
          <w:tcPr>
            <w:tcW w:w="4559" w:type="dxa"/>
          </w:tcPr>
          <w:p w14:paraId="150C178E"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0BF05EE8"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EndPr/>
          <w:sdtContent>
            <w:tc>
              <w:tcPr>
                <w:tcW w:w="545" w:type="dxa"/>
              </w:tcPr>
              <w:p w14:paraId="1F75A63A" w14:textId="605DB481" w:rsidR="00F50ECE" w:rsidRDefault="00AB4671"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EndPr/>
          <w:sdtContent>
            <w:tc>
              <w:tcPr>
                <w:tcW w:w="569" w:type="dxa"/>
              </w:tcPr>
              <w:p w14:paraId="7F76BE88"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EndPr/>
          <w:sdtContent>
            <w:tc>
              <w:tcPr>
                <w:tcW w:w="554" w:type="dxa"/>
              </w:tcPr>
              <w:p w14:paraId="097861D8"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6A4E4773" w14:textId="77777777" w:rsidR="00F50ECE" w:rsidRPr="000F1C01" w:rsidRDefault="00F50ECE" w:rsidP="000F1C01">
            <w:pPr>
              <w:jc w:val="left"/>
            </w:pPr>
          </w:p>
        </w:tc>
      </w:tr>
      <w:tr w:rsidR="00995190" w:rsidRPr="000F1C01" w14:paraId="59529D7B"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2AA5D5D1" w14:textId="77777777" w:rsidR="00995190" w:rsidRDefault="00641049" w:rsidP="00995190">
            <w:pPr>
              <w:jc w:val="left"/>
            </w:pPr>
            <w:r>
              <w:t>{SCR1247}</w:t>
            </w:r>
          </w:p>
        </w:tc>
        <w:tc>
          <w:tcPr>
            <w:tcW w:w="1051" w:type="dxa"/>
          </w:tcPr>
          <w:p w14:paraId="3708820D" w14:textId="77777777" w:rsidR="00995190" w:rsidRDefault="00995190" w:rsidP="00995190">
            <w:pPr>
              <w:jc w:val="left"/>
            </w:pPr>
            <w:r>
              <w:t>Task</w:t>
            </w:r>
          </w:p>
        </w:tc>
        <w:tc>
          <w:tcPr>
            <w:tcW w:w="4559" w:type="dxa"/>
          </w:tcPr>
          <w:p w14:paraId="5C71FF5E"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5EA067"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EndPr/>
          <w:sdtContent>
            <w:tc>
              <w:tcPr>
                <w:tcW w:w="545" w:type="dxa"/>
              </w:tcPr>
              <w:p w14:paraId="753C4E6E" w14:textId="63D48A83" w:rsidR="00995190" w:rsidRDefault="00AB4671"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EndPr/>
          <w:sdtContent>
            <w:tc>
              <w:tcPr>
                <w:tcW w:w="569" w:type="dxa"/>
              </w:tcPr>
              <w:p w14:paraId="2599C8F3"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EndPr/>
          <w:sdtContent>
            <w:tc>
              <w:tcPr>
                <w:tcW w:w="554" w:type="dxa"/>
              </w:tcPr>
              <w:p w14:paraId="17BED6D7"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0F44B14D" w14:textId="77777777" w:rsidR="00995190" w:rsidRPr="000F1C01" w:rsidRDefault="00995190" w:rsidP="00995190">
            <w:pPr>
              <w:jc w:val="left"/>
            </w:pPr>
          </w:p>
        </w:tc>
      </w:tr>
      <w:tr w:rsidR="00995190" w:rsidRPr="000F1C01" w14:paraId="7AEBDF65" w14:textId="77777777" w:rsidTr="009B6D48">
        <w:trPr>
          <w:trHeight w:val="284"/>
        </w:trPr>
        <w:tc>
          <w:tcPr>
            <w:tcW w:w="1062" w:type="dxa"/>
          </w:tcPr>
          <w:p w14:paraId="51704E9A" w14:textId="77777777" w:rsidR="00995190" w:rsidRDefault="00995190" w:rsidP="00995190">
            <w:pPr>
              <w:jc w:val="left"/>
            </w:pPr>
            <w:r>
              <w:t xml:space="preserve">{SCR1088} </w:t>
            </w:r>
          </w:p>
        </w:tc>
        <w:tc>
          <w:tcPr>
            <w:tcW w:w="1051" w:type="dxa"/>
          </w:tcPr>
          <w:p w14:paraId="5C843865" w14:textId="77777777" w:rsidR="00995190" w:rsidRDefault="00CA2201" w:rsidP="00995190">
            <w:pPr>
              <w:jc w:val="left"/>
            </w:pPr>
            <w:r>
              <w:t>Task</w:t>
            </w:r>
          </w:p>
        </w:tc>
        <w:tc>
          <w:tcPr>
            <w:tcW w:w="4559" w:type="dxa"/>
          </w:tcPr>
          <w:p w14:paraId="57745B59"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EndPr/>
          <w:sdtContent>
            <w:tc>
              <w:tcPr>
                <w:tcW w:w="545" w:type="dxa"/>
              </w:tcPr>
              <w:p w14:paraId="25E14B50" w14:textId="0DA5CBD4" w:rsidR="00995190" w:rsidRDefault="00AB467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EndPr/>
          <w:sdtContent>
            <w:tc>
              <w:tcPr>
                <w:tcW w:w="569" w:type="dxa"/>
              </w:tcPr>
              <w:p w14:paraId="4F12F7B4"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EndPr/>
          <w:sdtContent>
            <w:tc>
              <w:tcPr>
                <w:tcW w:w="554" w:type="dxa"/>
              </w:tcPr>
              <w:p w14:paraId="25B5A4B6"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447C984F" w14:textId="77777777" w:rsidR="00995190" w:rsidRPr="000F1C01" w:rsidRDefault="00995190" w:rsidP="00995190">
            <w:pPr>
              <w:jc w:val="left"/>
            </w:pPr>
          </w:p>
        </w:tc>
      </w:tr>
      <w:tr w:rsidR="00995190" w:rsidRPr="000F1C01" w14:paraId="3DC36840"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5E61795" w14:textId="77777777" w:rsidR="00995190" w:rsidRDefault="00995190" w:rsidP="00995190">
            <w:pPr>
              <w:jc w:val="left"/>
            </w:pPr>
            <w:r>
              <w:lastRenderedPageBreak/>
              <w:t xml:space="preserve">{SCR1089} </w:t>
            </w:r>
          </w:p>
        </w:tc>
        <w:tc>
          <w:tcPr>
            <w:tcW w:w="1051" w:type="dxa"/>
          </w:tcPr>
          <w:p w14:paraId="27238C91" w14:textId="77777777" w:rsidR="00995190" w:rsidRDefault="00CA2201" w:rsidP="00995190">
            <w:pPr>
              <w:jc w:val="left"/>
            </w:pPr>
            <w:r>
              <w:t>Task</w:t>
            </w:r>
          </w:p>
        </w:tc>
        <w:tc>
          <w:tcPr>
            <w:tcW w:w="4559" w:type="dxa"/>
          </w:tcPr>
          <w:p w14:paraId="19D45D9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EndPr/>
          <w:sdtContent>
            <w:tc>
              <w:tcPr>
                <w:tcW w:w="545" w:type="dxa"/>
              </w:tcPr>
              <w:p w14:paraId="03160A59" w14:textId="29A0D1BD" w:rsidR="00995190" w:rsidRDefault="00AB4671"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EndPr/>
          <w:sdtContent>
            <w:tc>
              <w:tcPr>
                <w:tcW w:w="569" w:type="dxa"/>
              </w:tcPr>
              <w:p w14:paraId="7F97B22C"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EndPr/>
          <w:sdtContent>
            <w:tc>
              <w:tcPr>
                <w:tcW w:w="554" w:type="dxa"/>
              </w:tcPr>
              <w:p w14:paraId="799B4AE1"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594851C" w14:textId="77777777" w:rsidR="00995190" w:rsidRPr="000F1C01" w:rsidRDefault="00995190" w:rsidP="00995190">
            <w:pPr>
              <w:jc w:val="left"/>
            </w:pPr>
          </w:p>
        </w:tc>
      </w:tr>
      <w:tr w:rsidR="00995190" w:rsidRPr="000F1C01" w14:paraId="15DC70FD" w14:textId="77777777" w:rsidTr="009B6D48">
        <w:trPr>
          <w:trHeight w:val="284"/>
        </w:trPr>
        <w:tc>
          <w:tcPr>
            <w:tcW w:w="1062" w:type="dxa"/>
          </w:tcPr>
          <w:p w14:paraId="0C833A5E" w14:textId="77777777" w:rsidR="00995190" w:rsidRDefault="00995190" w:rsidP="00995190">
            <w:pPr>
              <w:jc w:val="left"/>
            </w:pPr>
            <w:r>
              <w:t xml:space="preserve">{SCR1090} </w:t>
            </w:r>
          </w:p>
        </w:tc>
        <w:tc>
          <w:tcPr>
            <w:tcW w:w="1051" w:type="dxa"/>
          </w:tcPr>
          <w:p w14:paraId="2162D6D5" w14:textId="77777777" w:rsidR="00995190" w:rsidRDefault="00995190" w:rsidP="00995190">
            <w:pPr>
              <w:jc w:val="left"/>
            </w:pPr>
            <w:r>
              <w:t>Protocol</w:t>
            </w:r>
          </w:p>
        </w:tc>
        <w:tc>
          <w:tcPr>
            <w:tcW w:w="4559" w:type="dxa"/>
          </w:tcPr>
          <w:p w14:paraId="67D86312"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EndPr/>
          <w:sdtContent>
            <w:tc>
              <w:tcPr>
                <w:tcW w:w="545" w:type="dxa"/>
              </w:tcPr>
              <w:p w14:paraId="735DA47E" w14:textId="693D4E13" w:rsidR="00995190" w:rsidRDefault="00AB4671"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EndPr/>
          <w:sdtContent>
            <w:tc>
              <w:tcPr>
                <w:tcW w:w="569" w:type="dxa"/>
              </w:tcPr>
              <w:p w14:paraId="6A7C78BF"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EndPr/>
          <w:sdtContent>
            <w:tc>
              <w:tcPr>
                <w:tcW w:w="554" w:type="dxa"/>
              </w:tcPr>
              <w:p w14:paraId="443124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2C5A0E1E" w14:textId="77777777" w:rsidR="00995190" w:rsidRPr="000F1C01" w:rsidRDefault="00995190" w:rsidP="00995190">
            <w:pPr>
              <w:jc w:val="left"/>
            </w:pPr>
          </w:p>
        </w:tc>
      </w:tr>
    </w:tbl>
    <w:p w14:paraId="44E75674" w14:textId="77777777" w:rsidR="00BA355D" w:rsidRDefault="00BA355D" w:rsidP="00AB4B4F">
      <w:pPr>
        <w:spacing w:line="259" w:lineRule="auto"/>
        <w:jc w:val="left"/>
      </w:pPr>
    </w:p>
    <w:p w14:paraId="79EC70FC"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42F64ED5"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EB7735F" w14:textId="77777777" w:rsidR="00F50ECE" w:rsidRPr="000F1C01" w:rsidRDefault="00F50ECE" w:rsidP="000F1C01">
            <w:pPr>
              <w:jc w:val="left"/>
            </w:pPr>
            <w:r w:rsidRPr="000F1C01">
              <w:t>#</w:t>
            </w:r>
          </w:p>
        </w:tc>
        <w:tc>
          <w:tcPr>
            <w:tcW w:w="1053" w:type="dxa"/>
            <w:shd w:val="clear" w:color="auto" w:fill="D9D9D9" w:themeFill="background1" w:themeFillShade="D9"/>
          </w:tcPr>
          <w:p w14:paraId="5ED1FF37" w14:textId="77777777" w:rsidR="00F50ECE" w:rsidRPr="000F1C01" w:rsidRDefault="00363DC8" w:rsidP="000F1C01">
            <w:pPr>
              <w:jc w:val="left"/>
            </w:pPr>
            <w:r>
              <w:t>Scope</w:t>
            </w:r>
          </w:p>
        </w:tc>
        <w:tc>
          <w:tcPr>
            <w:tcW w:w="4586" w:type="dxa"/>
            <w:shd w:val="clear" w:color="auto" w:fill="D9D9D9" w:themeFill="background1" w:themeFillShade="D9"/>
          </w:tcPr>
          <w:p w14:paraId="3938DCFD"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5582A0FD" w14:textId="77777777" w:rsidR="00F50ECE" w:rsidRPr="000F1C01" w:rsidRDefault="00F50ECE" w:rsidP="000F1C01">
            <w:pPr>
              <w:jc w:val="left"/>
            </w:pPr>
            <w:r w:rsidRPr="000F1C01">
              <w:t>OK</w:t>
            </w:r>
          </w:p>
        </w:tc>
        <w:tc>
          <w:tcPr>
            <w:tcW w:w="573" w:type="dxa"/>
            <w:shd w:val="clear" w:color="auto" w:fill="D9D9D9" w:themeFill="background1" w:themeFillShade="D9"/>
          </w:tcPr>
          <w:p w14:paraId="0F66E3E7" w14:textId="77777777" w:rsidR="00F50ECE" w:rsidRPr="000F1C01" w:rsidRDefault="00F50ECE" w:rsidP="000F1C01">
            <w:pPr>
              <w:jc w:val="left"/>
            </w:pPr>
            <w:r w:rsidRPr="000F1C01">
              <w:t>Fail</w:t>
            </w:r>
          </w:p>
        </w:tc>
        <w:tc>
          <w:tcPr>
            <w:tcW w:w="560" w:type="dxa"/>
            <w:shd w:val="clear" w:color="auto" w:fill="D9D9D9" w:themeFill="background1" w:themeFillShade="D9"/>
          </w:tcPr>
          <w:p w14:paraId="7941CE29" w14:textId="77777777" w:rsidR="00F50ECE" w:rsidRPr="000F1C01" w:rsidRDefault="00F50ECE" w:rsidP="000F1C01">
            <w:pPr>
              <w:jc w:val="left"/>
            </w:pPr>
            <w:r w:rsidRPr="000F1C01">
              <w:t>NA</w:t>
            </w:r>
          </w:p>
        </w:tc>
        <w:tc>
          <w:tcPr>
            <w:tcW w:w="1497" w:type="dxa"/>
            <w:shd w:val="clear" w:color="auto" w:fill="D9D9D9" w:themeFill="background1" w:themeFillShade="D9"/>
          </w:tcPr>
          <w:p w14:paraId="6C8EF267" w14:textId="77777777" w:rsidR="00F50ECE" w:rsidRPr="000F1C01" w:rsidRDefault="00F50ECE" w:rsidP="000F1C01">
            <w:pPr>
              <w:jc w:val="left"/>
            </w:pPr>
            <w:r w:rsidRPr="000F1C01">
              <w:t>Remarks</w:t>
            </w:r>
          </w:p>
        </w:tc>
      </w:tr>
      <w:tr w:rsidR="009B6D48" w:rsidRPr="009B6D48" w14:paraId="3A739D54"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E3B0D21" w14:textId="77777777" w:rsidR="009B6D48" w:rsidRPr="009B6D48" w:rsidRDefault="009B6D48" w:rsidP="009B6D48">
            <w:pPr>
              <w:jc w:val="left"/>
              <w:rPr>
                <w:b/>
              </w:rPr>
            </w:pPr>
            <w:r>
              <w:rPr>
                <w:b/>
              </w:rPr>
              <w:t>Validation</w:t>
            </w:r>
          </w:p>
        </w:tc>
      </w:tr>
      <w:tr w:rsidR="009B6D48" w:rsidRPr="000F1C01" w14:paraId="2FE85614" w14:textId="77777777" w:rsidTr="009B6D48">
        <w:trPr>
          <w:trHeight w:val="284"/>
        </w:trPr>
        <w:tc>
          <w:tcPr>
            <w:tcW w:w="1044" w:type="dxa"/>
          </w:tcPr>
          <w:p w14:paraId="0067808D" w14:textId="77777777" w:rsidR="009B6D48" w:rsidRDefault="009B6D48" w:rsidP="009B6D48">
            <w:pPr>
              <w:jc w:val="left"/>
            </w:pPr>
            <w:r>
              <w:t xml:space="preserve">{SCR1250} </w:t>
            </w:r>
          </w:p>
        </w:tc>
        <w:tc>
          <w:tcPr>
            <w:tcW w:w="1053" w:type="dxa"/>
          </w:tcPr>
          <w:p w14:paraId="1DBB5D51" w14:textId="77777777" w:rsidR="009B6D48" w:rsidRDefault="009B6D48" w:rsidP="009B6D48">
            <w:pPr>
              <w:jc w:val="left"/>
            </w:pPr>
            <w:r>
              <w:t>Task</w:t>
            </w:r>
          </w:p>
        </w:tc>
        <w:tc>
          <w:tcPr>
            <w:tcW w:w="4586" w:type="dxa"/>
          </w:tcPr>
          <w:p w14:paraId="37F7B9D4" w14:textId="77777777" w:rsidR="009B6D48" w:rsidRDefault="009B6D48" w:rsidP="009B6D48">
            <w:pPr>
              <w:jc w:val="left"/>
            </w:pPr>
            <w:r w:rsidRPr="00921290">
              <w:t>A test has been scheduled on the Skyline DataMiner Driver Passport Platform when the task is applicable for Code Review or when deemed useful.</w:t>
            </w:r>
            <w:r w:rsidR="00C04523">
              <w:t xml:space="preserve"> Supported connections are SNMP (v1 to v3) and HTTP.</w:t>
            </w:r>
            <w:r>
              <w:t xml:space="preserve"> </w:t>
            </w:r>
            <w:hyperlink w:anchor="_Minimum_DMA_version" w:history="1">
              <w:r>
                <w:rPr>
                  <w:rStyle w:val="Hyperlink"/>
                </w:rPr>
                <w:t>(Ref. 3.7.1 Skyline Driver Passport Platform)</w:t>
              </w:r>
            </w:hyperlink>
          </w:p>
        </w:tc>
        <w:sdt>
          <w:sdtPr>
            <w:id w:val="1279223514"/>
            <w14:checkbox>
              <w14:checked w14:val="0"/>
              <w14:checkedState w14:val="2612" w14:font="Arial Unicode MS"/>
              <w14:uncheckedState w14:val="2610" w14:font="Arial Unicode MS"/>
            </w14:checkbox>
          </w:sdtPr>
          <w:sdtEndPr/>
          <w:sdtContent>
            <w:tc>
              <w:tcPr>
                <w:tcW w:w="552" w:type="dxa"/>
              </w:tcPr>
              <w:p w14:paraId="35A0D43B" w14:textId="77777777" w:rsidR="009B6D48" w:rsidRDefault="009B6D48" w:rsidP="009B6D48">
                <w:pPr>
                  <w:jc w:val="left"/>
                </w:pPr>
                <w:r w:rsidRPr="000F1C01">
                  <w:rPr>
                    <w:rFonts w:ascii="Segoe UI Symbol" w:hAnsi="Segoe UI Symbol" w:cs="Segoe UI Symbol"/>
                  </w:rPr>
                  <w:t>☐</w:t>
                </w:r>
              </w:p>
            </w:tc>
          </w:sdtContent>
        </w:sdt>
        <w:sdt>
          <w:sdtPr>
            <w:id w:val="515808736"/>
            <w14:checkbox>
              <w14:checked w14:val="0"/>
              <w14:checkedState w14:val="2612" w14:font="Arial Unicode MS"/>
              <w14:uncheckedState w14:val="2610" w14:font="Arial Unicode MS"/>
            </w14:checkbox>
          </w:sdtPr>
          <w:sdtEndPr/>
          <w:sdtContent>
            <w:tc>
              <w:tcPr>
                <w:tcW w:w="573" w:type="dxa"/>
              </w:tcPr>
              <w:p w14:paraId="75FAA995" w14:textId="77777777" w:rsidR="009B6D48" w:rsidRDefault="009B6D48" w:rsidP="009B6D48">
                <w:pPr>
                  <w:jc w:val="left"/>
                </w:pPr>
                <w:r w:rsidRPr="000F1C01">
                  <w:rPr>
                    <w:rFonts w:ascii="Segoe UI Symbol" w:hAnsi="Segoe UI Symbol" w:cs="Segoe UI Symbol"/>
                  </w:rPr>
                  <w:t>☐</w:t>
                </w:r>
              </w:p>
            </w:tc>
          </w:sdtContent>
        </w:sdt>
        <w:sdt>
          <w:sdtPr>
            <w:id w:val="-383632428"/>
            <w14:checkbox>
              <w14:checked w14:val="1"/>
              <w14:checkedState w14:val="2612" w14:font="Arial Unicode MS"/>
              <w14:uncheckedState w14:val="2610" w14:font="Arial Unicode MS"/>
            </w14:checkbox>
          </w:sdtPr>
          <w:sdtEndPr/>
          <w:sdtContent>
            <w:tc>
              <w:tcPr>
                <w:tcW w:w="560" w:type="dxa"/>
              </w:tcPr>
              <w:p w14:paraId="2C48A447" w14:textId="5B76E1E2"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79D3080A" w14:textId="77777777" w:rsidR="009B6D48" w:rsidRPr="001E4CA8" w:rsidRDefault="009B6D48" w:rsidP="009B6D48">
            <w:pPr>
              <w:jc w:val="left"/>
            </w:pPr>
          </w:p>
        </w:tc>
      </w:tr>
      <w:tr w:rsidR="009B6D48" w:rsidRPr="000F1C01" w14:paraId="1776C98E"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F3B0D36" w14:textId="77777777" w:rsidR="009B6D48" w:rsidRPr="004042F5" w:rsidRDefault="009B6D48" w:rsidP="00450F97">
            <w:pPr>
              <w:jc w:val="left"/>
              <w:rPr>
                <w:b/>
              </w:rPr>
            </w:pPr>
            <w:r w:rsidRPr="004042F5">
              <w:rPr>
                <w:b/>
              </w:rPr>
              <w:t>Registration</w:t>
            </w:r>
          </w:p>
        </w:tc>
      </w:tr>
      <w:tr w:rsidR="009B6D48" w:rsidRPr="000F1C01" w14:paraId="51E38FF3" w14:textId="77777777" w:rsidTr="009B6D48">
        <w:trPr>
          <w:trHeight w:val="284"/>
        </w:trPr>
        <w:tc>
          <w:tcPr>
            <w:tcW w:w="1044" w:type="dxa"/>
          </w:tcPr>
          <w:p w14:paraId="431F06A8" w14:textId="77777777" w:rsidR="009B6D48" w:rsidRDefault="009B6D48" w:rsidP="009B6D48">
            <w:pPr>
              <w:jc w:val="left"/>
            </w:pPr>
            <w:r>
              <w:t xml:space="preserve">{SCR1002} </w:t>
            </w:r>
          </w:p>
        </w:tc>
        <w:tc>
          <w:tcPr>
            <w:tcW w:w="1053" w:type="dxa"/>
          </w:tcPr>
          <w:p w14:paraId="184F2C1B" w14:textId="77777777" w:rsidR="009B6D48" w:rsidRDefault="009B6D48" w:rsidP="009B6D48">
            <w:pPr>
              <w:jc w:val="left"/>
            </w:pPr>
            <w:r>
              <w:t>Protocol</w:t>
            </w:r>
          </w:p>
        </w:tc>
        <w:tc>
          <w:tcPr>
            <w:tcW w:w="4586" w:type="dxa"/>
          </w:tcPr>
          <w:p w14:paraId="305BCFD1"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1"/>
              <w14:checkedState w14:val="2612" w14:font="Arial Unicode MS"/>
              <w14:uncheckedState w14:val="2610" w14:font="Arial Unicode MS"/>
            </w14:checkbox>
          </w:sdtPr>
          <w:sdtEndPr/>
          <w:sdtContent>
            <w:tc>
              <w:tcPr>
                <w:tcW w:w="552" w:type="dxa"/>
              </w:tcPr>
              <w:p w14:paraId="4D404DC1" w14:textId="5DE991AB" w:rsidR="009B6D48" w:rsidRDefault="00AB4671"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EndPr/>
          <w:sdtContent>
            <w:tc>
              <w:tcPr>
                <w:tcW w:w="573" w:type="dxa"/>
              </w:tcPr>
              <w:p w14:paraId="36F3D43C"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EndPr/>
          <w:sdtContent>
            <w:tc>
              <w:tcPr>
                <w:tcW w:w="560" w:type="dxa"/>
              </w:tcPr>
              <w:p w14:paraId="4321C396" w14:textId="77777777" w:rsidR="009B6D48" w:rsidRDefault="009B6D48" w:rsidP="009B6D48">
                <w:pPr>
                  <w:jc w:val="left"/>
                </w:pPr>
                <w:r>
                  <w:rPr>
                    <w:rFonts w:ascii="Arial Unicode MS" w:eastAsia="Arial Unicode MS" w:hAnsi="Arial Unicode MS" w:cs="Arial Unicode MS" w:hint="eastAsia"/>
                  </w:rPr>
                  <w:t>☐</w:t>
                </w:r>
              </w:p>
            </w:tc>
          </w:sdtContent>
        </w:sdt>
        <w:tc>
          <w:tcPr>
            <w:tcW w:w="1497" w:type="dxa"/>
          </w:tcPr>
          <w:p w14:paraId="01591768" w14:textId="77777777" w:rsidR="009B6D48" w:rsidRPr="001E4CA8" w:rsidRDefault="009B6D48" w:rsidP="009B6D48">
            <w:pPr>
              <w:jc w:val="left"/>
            </w:pPr>
          </w:p>
        </w:tc>
      </w:tr>
      <w:tr w:rsidR="009B6D48" w:rsidRPr="000F1C01" w14:paraId="5ECE565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164CB3" w14:textId="77777777" w:rsidR="009B6D48" w:rsidRDefault="009B6D48" w:rsidP="009B6D48">
            <w:pPr>
              <w:jc w:val="left"/>
            </w:pPr>
            <w:r>
              <w:t>{SCR1249}</w:t>
            </w:r>
          </w:p>
        </w:tc>
        <w:tc>
          <w:tcPr>
            <w:tcW w:w="1053" w:type="dxa"/>
          </w:tcPr>
          <w:p w14:paraId="4C8931CA" w14:textId="77777777" w:rsidR="009B6D48" w:rsidRDefault="009B6D48" w:rsidP="009B6D48">
            <w:pPr>
              <w:jc w:val="left"/>
            </w:pPr>
            <w:r>
              <w:t>Protocol</w:t>
            </w:r>
          </w:p>
        </w:tc>
        <w:tc>
          <w:tcPr>
            <w:tcW w:w="4586" w:type="dxa"/>
          </w:tcPr>
          <w:p w14:paraId="4647E62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0"/>
              <w14:checkedState w14:val="2612" w14:font="Arial Unicode MS"/>
              <w14:uncheckedState w14:val="2610" w14:font="Arial Unicode MS"/>
            </w14:checkbox>
          </w:sdtPr>
          <w:sdtEndPr/>
          <w:sdtContent>
            <w:tc>
              <w:tcPr>
                <w:tcW w:w="552" w:type="dxa"/>
              </w:tcPr>
              <w:p w14:paraId="4F5542DB" w14:textId="77777777" w:rsidR="009B6D48" w:rsidRDefault="009B6D48" w:rsidP="009B6D48">
                <w:pPr>
                  <w:jc w:val="left"/>
                </w:pPr>
                <w:r w:rsidRPr="000F1C01">
                  <w:rPr>
                    <w:rFonts w:ascii="Segoe UI Symbol" w:hAnsi="Segoe UI Symbol" w:cs="Segoe UI Symbol"/>
                  </w:rPr>
                  <w:t>☐</w:t>
                </w:r>
              </w:p>
            </w:tc>
          </w:sdtContent>
        </w:sdt>
        <w:sdt>
          <w:sdtPr>
            <w:id w:val="-495960500"/>
            <w14:checkbox>
              <w14:checked w14:val="0"/>
              <w14:checkedState w14:val="2612" w14:font="Arial Unicode MS"/>
              <w14:uncheckedState w14:val="2610" w14:font="Arial Unicode MS"/>
            </w14:checkbox>
          </w:sdtPr>
          <w:sdtEndPr/>
          <w:sdtContent>
            <w:tc>
              <w:tcPr>
                <w:tcW w:w="573" w:type="dxa"/>
              </w:tcPr>
              <w:p w14:paraId="14F2997D"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1"/>
              <w14:checkedState w14:val="2612" w14:font="Arial Unicode MS"/>
              <w14:uncheckedState w14:val="2610" w14:font="Arial Unicode MS"/>
            </w14:checkbox>
          </w:sdtPr>
          <w:sdtEndPr/>
          <w:sdtContent>
            <w:tc>
              <w:tcPr>
                <w:tcW w:w="560" w:type="dxa"/>
              </w:tcPr>
              <w:p w14:paraId="39F7004A" w14:textId="0D9C4E7C" w:rsidR="009B6D48" w:rsidRDefault="00AB4671" w:rsidP="009B6D48">
                <w:pPr>
                  <w:jc w:val="left"/>
                </w:pPr>
                <w:r>
                  <w:rPr>
                    <w:rFonts w:ascii="Arial Unicode MS" w:eastAsia="Arial Unicode MS" w:hAnsi="Arial Unicode MS" w:cs="Arial Unicode MS" w:hint="eastAsia"/>
                  </w:rPr>
                  <w:t>☒</w:t>
                </w:r>
              </w:p>
            </w:tc>
          </w:sdtContent>
        </w:sdt>
        <w:tc>
          <w:tcPr>
            <w:tcW w:w="1497" w:type="dxa"/>
          </w:tcPr>
          <w:p w14:paraId="53D2F358" w14:textId="77777777" w:rsidR="009B6D48" w:rsidRPr="001E4CA8" w:rsidRDefault="009B6D48" w:rsidP="009B6D48">
            <w:pPr>
              <w:jc w:val="left"/>
            </w:pPr>
          </w:p>
        </w:tc>
      </w:tr>
      <w:tr w:rsidR="009B6D48" w:rsidRPr="000F1C01" w14:paraId="4D466E4F" w14:textId="77777777" w:rsidTr="00885458">
        <w:trPr>
          <w:trHeight w:val="284"/>
        </w:trPr>
        <w:tc>
          <w:tcPr>
            <w:tcW w:w="9865" w:type="dxa"/>
            <w:gridSpan w:val="7"/>
            <w:shd w:val="clear" w:color="auto" w:fill="F2F2F2" w:themeFill="background1" w:themeFillShade="F2"/>
          </w:tcPr>
          <w:p w14:paraId="2CD39D4D" w14:textId="77777777" w:rsidR="009B6D48" w:rsidRPr="004042F5" w:rsidRDefault="009B6D48" w:rsidP="009B6D48">
            <w:pPr>
              <w:jc w:val="left"/>
              <w:rPr>
                <w:b/>
              </w:rPr>
            </w:pPr>
            <w:r w:rsidRPr="004042F5">
              <w:rPr>
                <w:b/>
              </w:rPr>
              <w:t>Simulation</w:t>
            </w:r>
          </w:p>
        </w:tc>
      </w:tr>
      <w:tr w:rsidR="009B6D48" w:rsidRPr="000F1C01" w14:paraId="5EB6A731"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202B6A6" w14:textId="77777777" w:rsidR="009B6D48" w:rsidRPr="000F1C01" w:rsidRDefault="009B6D48" w:rsidP="009B6D48">
            <w:pPr>
              <w:jc w:val="left"/>
            </w:pPr>
            <w:r>
              <w:t xml:space="preserve">{SCR1012} </w:t>
            </w:r>
          </w:p>
        </w:tc>
        <w:tc>
          <w:tcPr>
            <w:tcW w:w="1053" w:type="dxa"/>
          </w:tcPr>
          <w:p w14:paraId="5D25D200" w14:textId="77777777" w:rsidR="009B6D48" w:rsidRDefault="009B6D48" w:rsidP="009B6D48">
            <w:pPr>
              <w:jc w:val="left"/>
            </w:pPr>
            <w:r>
              <w:t>Protocol</w:t>
            </w:r>
          </w:p>
        </w:tc>
        <w:tc>
          <w:tcPr>
            <w:tcW w:w="4586" w:type="dxa"/>
          </w:tcPr>
          <w:p w14:paraId="0EF61FB9" w14:textId="77777777" w:rsidR="009B6D48" w:rsidRPr="000F1C01" w:rsidRDefault="009B6D48"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EndPr/>
          <w:sdtContent>
            <w:tc>
              <w:tcPr>
                <w:tcW w:w="552" w:type="dxa"/>
              </w:tcPr>
              <w:p w14:paraId="132BA7E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EndPr/>
          <w:sdtContent>
            <w:tc>
              <w:tcPr>
                <w:tcW w:w="573" w:type="dxa"/>
              </w:tcPr>
              <w:p w14:paraId="0CD4ABB3"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EndPr/>
          <w:sdtContent>
            <w:tc>
              <w:tcPr>
                <w:tcW w:w="560" w:type="dxa"/>
              </w:tcPr>
              <w:p w14:paraId="55CBABA5" w14:textId="634EF766"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0184CCEF" w14:textId="77777777" w:rsidR="009B6D48" w:rsidRPr="001E4CA8" w:rsidRDefault="009B6D48" w:rsidP="009B6D48">
            <w:pPr>
              <w:jc w:val="left"/>
            </w:pPr>
          </w:p>
        </w:tc>
      </w:tr>
      <w:tr w:rsidR="009B6D48" w:rsidRPr="000F1C01" w14:paraId="74B4F9E1" w14:textId="77777777" w:rsidTr="009B6D48">
        <w:trPr>
          <w:trHeight w:val="284"/>
        </w:trPr>
        <w:tc>
          <w:tcPr>
            <w:tcW w:w="1044" w:type="dxa"/>
          </w:tcPr>
          <w:p w14:paraId="2038EFC0" w14:textId="77777777" w:rsidR="009B6D48" w:rsidRPr="000F1C01" w:rsidRDefault="009B6D48" w:rsidP="009B6D48">
            <w:pPr>
              <w:jc w:val="left"/>
            </w:pPr>
            <w:r>
              <w:t xml:space="preserve">{SCR1013} </w:t>
            </w:r>
          </w:p>
        </w:tc>
        <w:tc>
          <w:tcPr>
            <w:tcW w:w="1053" w:type="dxa"/>
          </w:tcPr>
          <w:p w14:paraId="43525BBC" w14:textId="77777777" w:rsidR="009B6D48" w:rsidRDefault="009B6D48" w:rsidP="009B6D48">
            <w:pPr>
              <w:jc w:val="left"/>
            </w:pPr>
            <w:r>
              <w:t>Protocol</w:t>
            </w:r>
          </w:p>
        </w:tc>
        <w:tc>
          <w:tcPr>
            <w:tcW w:w="4586" w:type="dxa"/>
          </w:tcPr>
          <w:p w14:paraId="499623F9" w14:textId="77777777" w:rsidR="009B6D48" w:rsidRPr="000F1C01" w:rsidRDefault="009B6D48"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EndPr/>
          <w:sdtContent>
            <w:tc>
              <w:tcPr>
                <w:tcW w:w="552" w:type="dxa"/>
              </w:tcPr>
              <w:p w14:paraId="1FEED7C8" w14:textId="755C4151"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EndPr/>
          <w:sdtContent>
            <w:tc>
              <w:tcPr>
                <w:tcW w:w="573" w:type="dxa"/>
              </w:tcPr>
              <w:p w14:paraId="28D8E2B5"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EndPr/>
          <w:sdtContent>
            <w:tc>
              <w:tcPr>
                <w:tcW w:w="560" w:type="dxa"/>
              </w:tcPr>
              <w:p w14:paraId="237E056F" w14:textId="6BA8D77B" w:rsidR="009B6D48" w:rsidRPr="000F1C01" w:rsidRDefault="007219C7"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4A33856" w14:textId="77777777" w:rsidR="009B6D48" w:rsidRPr="001E4CA8" w:rsidRDefault="009B6D48" w:rsidP="009B6D48">
            <w:pPr>
              <w:jc w:val="left"/>
            </w:pPr>
          </w:p>
        </w:tc>
      </w:tr>
      <w:tr w:rsidR="009B6D48" w:rsidRPr="000F1C01" w14:paraId="6E65752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5DE3273F" w14:textId="77777777" w:rsidR="009B6D48" w:rsidRPr="004042F5" w:rsidRDefault="009B6D48" w:rsidP="009B6D48">
            <w:pPr>
              <w:jc w:val="left"/>
              <w:rPr>
                <w:b/>
              </w:rPr>
            </w:pPr>
            <w:r w:rsidRPr="004042F5">
              <w:rPr>
                <w:b/>
              </w:rPr>
              <w:t>Pitfalls</w:t>
            </w:r>
          </w:p>
        </w:tc>
      </w:tr>
      <w:tr w:rsidR="009B6D48" w:rsidRPr="000F1C01" w14:paraId="2B5CBF11" w14:textId="77777777" w:rsidTr="009B6D48">
        <w:trPr>
          <w:trHeight w:val="284"/>
        </w:trPr>
        <w:tc>
          <w:tcPr>
            <w:tcW w:w="1044" w:type="dxa"/>
          </w:tcPr>
          <w:p w14:paraId="454B3347" w14:textId="77777777" w:rsidR="009B6D48" w:rsidRPr="000F1C01" w:rsidRDefault="009B6D48" w:rsidP="009B6D48">
            <w:pPr>
              <w:jc w:val="left"/>
            </w:pPr>
            <w:r>
              <w:t xml:space="preserve">{SCR1110} </w:t>
            </w:r>
          </w:p>
        </w:tc>
        <w:tc>
          <w:tcPr>
            <w:tcW w:w="1053" w:type="dxa"/>
          </w:tcPr>
          <w:p w14:paraId="70FAFEEF" w14:textId="77777777" w:rsidR="009B6D48" w:rsidRDefault="009B6D48" w:rsidP="009B6D48">
            <w:pPr>
              <w:jc w:val="left"/>
            </w:pPr>
            <w:r>
              <w:t>Task</w:t>
            </w:r>
          </w:p>
        </w:tc>
        <w:tc>
          <w:tcPr>
            <w:tcW w:w="4586" w:type="dxa"/>
          </w:tcPr>
          <w:p w14:paraId="6813165A"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EndPr/>
          <w:sdtContent>
            <w:tc>
              <w:tcPr>
                <w:tcW w:w="552" w:type="dxa"/>
              </w:tcPr>
              <w:p w14:paraId="3F4D5A87" w14:textId="0C4BC850"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EndPr/>
          <w:sdtContent>
            <w:tc>
              <w:tcPr>
                <w:tcW w:w="573" w:type="dxa"/>
              </w:tcPr>
              <w:p w14:paraId="1596D31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EndPr/>
          <w:sdtContent>
            <w:tc>
              <w:tcPr>
                <w:tcW w:w="560" w:type="dxa"/>
              </w:tcPr>
              <w:p w14:paraId="562D28B1" w14:textId="7294B2F2" w:rsidR="009B6D48" w:rsidRPr="000F1C01" w:rsidRDefault="007108E2"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1D7EFA80" w14:textId="77777777" w:rsidR="009B6D48" w:rsidRPr="000F1C01" w:rsidRDefault="009B6D48" w:rsidP="009B6D48">
            <w:pPr>
              <w:jc w:val="left"/>
            </w:pPr>
          </w:p>
        </w:tc>
      </w:tr>
      <w:tr w:rsidR="009B6D48" w:rsidRPr="000F1C01" w14:paraId="018EDC30"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01ABC5B" w14:textId="77777777" w:rsidR="009B6D48" w:rsidRPr="000F1C01" w:rsidRDefault="009B6D48" w:rsidP="009B6D48">
            <w:pPr>
              <w:jc w:val="left"/>
            </w:pPr>
            <w:r>
              <w:t xml:space="preserve">{SCR1131} </w:t>
            </w:r>
          </w:p>
        </w:tc>
        <w:tc>
          <w:tcPr>
            <w:tcW w:w="1053" w:type="dxa"/>
          </w:tcPr>
          <w:p w14:paraId="3CB8A5FB" w14:textId="77777777" w:rsidR="009B6D48" w:rsidRDefault="009B6D48" w:rsidP="009B6D48">
            <w:pPr>
              <w:jc w:val="left"/>
            </w:pPr>
            <w:r>
              <w:t>Protocol</w:t>
            </w:r>
          </w:p>
        </w:tc>
        <w:tc>
          <w:tcPr>
            <w:tcW w:w="4586" w:type="dxa"/>
          </w:tcPr>
          <w:p w14:paraId="12C46D7F"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14A9566A"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EndPr/>
          <w:sdtContent>
            <w:tc>
              <w:tcPr>
                <w:tcW w:w="552" w:type="dxa"/>
              </w:tcPr>
              <w:p w14:paraId="3F64D99B" w14:textId="32F587F9"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EndPr/>
          <w:sdtContent>
            <w:tc>
              <w:tcPr>
                <w:tcW w:w="573" w:type="dxa"/>
              </w:tcPr>
              <w:p w14:paraId="1AFCD28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EndPr/>
          <w:sdtContent>
            <w:tc>
              <w:tcPr>
                <w:tcW w:w="560" w:type="dxa"/>
              </w:tcPr>
              <w:p w14:paraId="70250F88" w14:textId="6E391F34" w:rsidR="009B6D48" w:rsidRPr="000F1C01" w:rsidRDefault="00AB4671"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8D1BEBA" w14:textId="77777777" w:rsidR="009B6D48" w:rsidRPr="000F1C01" w:rsidRDefault="009B6D48" w:rsidP="009B6D48">
            <w:pPr>
              <w:jc w:val="left"/>
            </w:pPr>
          </w:p>
        </w:tc>
      </w:tr>
    </w:tbl>
    <w:p w14:paraId="60A1BF27" w14:textId="77777777" w:rsidR="000F1C01" w:rsidRPr="000F1C01" w:rsidRDefault="000F1C01" w:rsidP="000F1C01">
      <w:pPr>
        <w:tabs>
          <w:tab w:val="left" w:pos="915"/>
        </w:tabs>
      </w:pPr>
    </w:p>
    <w:p w14:paraId="382F3155" w14:textId="77777777" w:rsidR="00404E7D" w:rsidRPr="0061561C" w:rsidRDefault="008A3994" w:rsidP="006B59B9">
      <w:pPr>
        <w:pStyle w:val="Heading1"/>
      </w:pPr>
      <w:bookmarkStart w:id="18" w:name="_Toc32916705"/>
      <w:r>
        <w:lastRenderedPageBreak/>
        <w:t>Protocol Development Coding Guidelines</w:t>
      </w:r>
      <w:bookmarkEnd w:id="18"/>
    </w:p>
    <w:p w14:paraId="058459FB" w14:textId="77777777" w:rsidR="00AB05AA" w:rsidRDefault="00AB05AA" w:rsidP="006B59B9">
      <w:pPr>
        <w:pStyle w:val="Heading2"/>
      </w:pPr>
      <w:bookmarkStart w:id="19" w:name="_Toc32916706"/>
      <w:r>
        <w:t>General</w:t>
      </w:r>
      <w:bookmarkEnd w:id="19"/>
    </w:p>
    <w:p w14:paraId="417CAC54"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6EBEA8E"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039233D7"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1ADB61F3" w14:textId="77777777" w:rsidR="008E4DF0" w:rsidRPr="00766C12" w:rsidRDefault="008E4DF0" w:rsidP="006B59B9">
      <w:pPr>
        <w:pStyle w:val="Heading4"/>
      </w:pPr>
      <w:bookmarkStart w:id="25" w:name="_Indentation"/>
      <w:bookmarkEnd w:id="25"/>
      <w:r w:rsidRPr="00766C12">
        <w:t>Indentation</w:t>
      </w:r>
    </w:p>
    <w:p w14:paraId="6D496C82" w14:textId="77777777" w:rsidR="00E26C25" w:rsidRDefault="005C711D" w:rsidP="00314D9C">
      <w:pPr>
        <w:pStyle w:val="SLCUnorderedlist"/>
        <w:ind w:hanging="288"/>
      </w:pPr>
      <w:r>
        <w:t>Indentation in the protocol consists of either only tabs or only sequences of four spaces.</w:t>
      </w:r>
    </w:p>
    <w:p w14:paraId="34D4B123" w14:textId="77777777" w:rsidR="008E4DF0" w:rsidRDefault="008E4DF0" w:rsidP="006B59B9">
      <w:pPr>
        <w:pStyle w:val="Heading4"/>
      </w:pPr>
      <w:bookmarkStart w:id="26" w:name="_Alignment_and_Wording"/>
      <w:bookmarkEnd w:id="26"/>
      <w:r>
        <w:t>Alignment and Wording</w:t>
      </w:r>
    </w:p>
    <w:p w14:paraId="5E9C5392" w14:textId="77777777" w:rsidR="00835E90" w:rsidRPr="00835E90" w:rsidRDefault="00E26C25" w:rsidP="00314D9C">
      <w:pPr>
        <w:pStyle w:val="SLCUnorderedlist"/>
        <w:ind w:hanging="288"/>
      </w:pPr>
      <w:r>
        <w:t>Alignment and wording must be consistent.</w:t>
      </w:r>
    </w:p>
    <w:p w14:paraId="2E3EE94C" w14:textId="77777777" w:rsidR="00B74444" w:rsidRDefault="00B74444" w:rsidP="006B59B9">
      <w:pPr>
        <w:pStyle w:val="Heading3"/>
      </w:pPr>
      <w:bookmarkStart w:id="27" w:name="_Toc32916709"/>
      <w:r>
        <w:t>Names</w:t>
      </w:r>
      <w:bookmarkEnd w:id="27"/>
    </w:p>
    <w:p w14:paraId="3E88D99B"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2310F6B6"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CD57111" w14:textId="77777777" w:rsidR="008A607C" w:rsidRDefault="008A607C" w:rsidP="008A607C">
      <w:pPr>
        <w:pStyle w:val="Heading4"/>
      </w:pPr>
      <w:bookmarkStart w:id="30" w:name="_Parameter_Names_1"/>
      <w:bookmarkEnd w:id="30"/>
      <w:r>
        <w:t>Parameter Names</w:t>
      </w:r>
    </w:p>
    <w:p w14:paraId="035F87EC"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2EE2E0C"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6693683"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0D5D0341"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44529FE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355AD5DE"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0CD6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52F279F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3B3D2FA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7910AF4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B6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F294FA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5EE101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69B542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223C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0C77A30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64B674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09EA8F1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F733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8E19E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B857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B05317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80FA2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1D0910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7FBE1A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22086DD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8063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32421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2C2EFF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2C007F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B2B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27CF92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EE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6646E33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855F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02A5EE6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32B85FF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82345A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8C8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274031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77A88C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65CD2F7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A7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B081F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71BC74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2D662C7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6BC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710C93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0A77B4F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34456D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3B42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45E42D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DAC3A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661A0E4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C42D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41463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D4B20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6F9B5E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1CA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29F1B9F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978EF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24CAAA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7366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3F6F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8AA354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3BEF058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940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402A0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3E4CF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66EA5DA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B469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33471D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A3B7A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4757F2A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18BC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77FB77A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052A6B0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5BA301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05FD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44EBBC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22A2AC5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40F679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3BBD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6FD93C7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7BF228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735FFB1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04DCC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0B9578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0041B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27DF47D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30AA4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1A003C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160DBB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7007C8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D2CB6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20D139C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15A1821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5DF3ACF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186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6AD105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6FD1C80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135889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EE2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F8755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5D7D0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0189EA80"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9E36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3EAE11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6EB723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5834BD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5D24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B915E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2D08B7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5AA426F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06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F77399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4BE9927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455D22D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7775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0FDF8F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0E85FD8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D6DEE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0EDF1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52920DD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828B9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678BED1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5DB6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0D6F4F3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023FE0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38D4782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128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27CD7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07021F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00C3B6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1F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2DE6D39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B4F6A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3B52D7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C26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576A85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C89BE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68FB8FF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152C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6B68F1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341371A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03B6975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007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68B4CA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7AC572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137EDFB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8233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14CAF90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49C130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89D621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58833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2FAE766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01015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6503463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8CD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4A6E09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7A6739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6F46AD8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883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0C858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010671C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09A503D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D4CD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32F9F6A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A77312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16E3BAB4"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0960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7D7BB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6A3539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367990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7E57A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3EF6118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010AB8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302EEB6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76B1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283BE1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131F3B3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7C2CD7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8EB4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5835D3D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40DFD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3D025DF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50863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073A23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C72D92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65B2FB0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DC165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7C52BFC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0D9344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3588E0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561C4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888BC7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60B323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9616F9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D43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3A23CF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0AD99C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33EEC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03BFA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4CDBB5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D8189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295D1BB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D5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63D903B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176F71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42C471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CD2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45268F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736347B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1B7440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88E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71741C3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E6B9EC9"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7EB9DDE4" w14:textId="77777777" w:rsidR="00B74444" w:rsidRDefault="002E4AA9" w:rsidP="006B59B9">
      <w:pPr>
        <w:pStyle w:val="Heading4"/>
      </w:pPr>
      <w:bookmarkStart w:id="32" w:name="_QAction_and_Action"/>
      <w:bookmarkEnd w:id="32"/>
      <w:r>
        <w:lastRenderedPageBreak/>
        <w:t>QAction and Action Names</w:t>
      </w:r>
    </w:p>
    <w:p w14:paraId="3B825EC0"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379CD62" w14:textId="77777777" w:rsidR="002E4AA9" w:rsidRDefault="002E4AA9" w:rsidP="006B59B9">
      <w:pPr>
        <w:pStyle w:val="Heading4"/>
      </w:pPr>
      <w:bookmarkStart w:id="33" w:name="_Trigger_Names"/>
      <w:bookmarkEnd w:id="33"/>
      <w:r>
        <w:t>Trigger Names</w:t>
      </w:r>
    </w:p>
    <w:p w14:paraId="42C8F614"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2953010" w14:textId="77777777" w:rsidR="002E4AA9" w:rsidRDefault="002E4AA9" w:rsidP="006B59B9">
      <w:pPr>
        <w:pStyle w:val="Heading4"/>
      </w:pPr>
      <w:bookmarkStart w:id="34" w:name="_Group_Names"/>
      <w:bookmarkEnd w:id="34"/>
      <w:r>
        <w:t>Group Names</w:t>
      </w:r>
    </w:p>
    <w:p w14:paraId="2061A4A4" w14:textId="77777777" w:rsidR="002E4AA9" w:rsidRDefault="003A235C" w:rsidP="00314D9C">
      <w:pPr>
        <w:pStyle w:val="SLCUnorderedlist"/>
      </w:pPr>
      <w:r>
        <w:t xml:space="preserve">The name of a group </w:t>
      </w:r>
      <w:r w:rsidR="005B70F6">
        <w:t xml:space="preserve">must </w:t>
      </w:r>
      <w:r>
        <w:t>clearly describe its content.</w:t>
      </w:r>
    </w:p>
    <w:p w14:paraId="5CF5DE59" w14:textId="77777777" w:rsidR="00531B0F" w:rsidRDefault="00531B0F" w:rsidP="006B59B9">
      <w:pPr>
        <w:pStyle w:val="Heading4"/>
      </w:pPr>
      <w:bookmarkStart w:id="35" w:name="_Parameter_Names"/>
      <w:bookmarkStart w:id="36" w:name="_DMS_Element_Names"/>
      <w:bookmarkEnd w:id="35"/>
      <w:bookmarkEnd w:id="36"/>
      <w:r>
        <w:t>DMS Element Names</w:t>
      </w:r>
    </w:p>
    <w:p w14:paraId="5F5FF411"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7F23140D" w14:textId="77777777" w:rsidR="00531B0F" w:rsidRPr="00A82513" w:rsidRDefault="00531B0F" w:rsidP="00314D9C">
      <w:pPr>
        <w:pStyle w:val="SLCOrderedlist"/>
      </w:pPr>
      <w:r>
        <w:t>N</w:t>
      </w:r>
      <w:r w:rsidRPr="00A82513">
        <w:t>o leading and/or trailing spaces</w:t>
      </w:r>
      <w:r>
        <w:t>.</w:t>
      </w:r>
    </w:p>
    <w:p w14:paraId="7FC53BCB" w14:textId="77777777" w:rsidR="00531B0F" w:rsidRPr="00A82513" w:rsidRDefault="00531B0F" w:rsidP="00314D9C">
      <w:pPr>
        <w:pStyle w:val="SLCOrderedlist"/>
      </w:pPr>
      <w:r>
        <w:t>N</w:t>
      </w:r>
      <w:r w:rsidRPr="00A82513">
        <w:t>o empty names</w:t>
      </w:r>
      <w:r>
        <w:t>.</w:t>
      </w:r>
    </w:p>
    <w:p w14:paraId="4C93C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5CED88E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1FAAB348" w14:textId="77777777" w:rsidR="00B74444" w:rsidRDefault="00B74444" w:rsidP="006B59B9">
      <w:pPr>
        <w:pStyle w:val="Heading3"/>
      </w:pPr>
      <w:bookmarkStart w:id="37" w:name="_Toc32916710"/>
      <w:r>
        <w:t xml:space="preserve">ID </w:t>
      </w:r>
      <w:r w:rsidR="009C722D">
        <w:t>V</w:t>
      </w:r>
      <w:r>
        <w:t>alues</w:t>
      </w:r>
      <w:bookmarkEnd w:id="37"/>
    </w:p>
    <w:p w14:paraId="72AC9A0F" w14:textId="77777777" w:rsidR="00586711" w:rsidRPr="00F31FA0" w:rsidRDefault="00586711" w:rsidP="006B59B9">
      <w:pPr>
        <w:pStyle w:val="Heading4"/>
      </w:pPr>
      <w:bookmarkStart w:id="38" w:name="_ID_Range"/>
      <w:bookmarkEnd w:id="38"/>
      <w:r>
        <w:t>ID Range</w:t>
      </w:r>
    </w:p>
    <w:p w14:paraId="629F2789"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0BCB281D"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EBC96CD" w14:textId="77777777" w:rsidR="00B74444" w:rsidRPr="00E41CAB" w:rsidRDefault="00B74444" w:rsidP="00314D9C">
            <w:pPr>
              <w:pStyle w:val="SLCBodytext"/>
              <w:ind w:left="38"/>
            </w:pPr>
            <w:r w:rsidRPr="00E41CAB">
              <w:t>Range</w:t>
            </w:r>
          </w:p>
        </w:tc>
        <w:tc>
          <w:tcPr>
            <w:tcW w:w="1431" w:type="pct"/>
          </w:tcPr>
          <w:p w14:paraId="73F1FCC1"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57A607E"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62D4764C"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738FDA9"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0BCEA699" w14:textId="77777777" w:rsidR="00B74444" w:rsidRPr="00E41CAB" w:rsidRDefault="00B74444" w:rsidP="00314D9C">
            <w:pPr>
              <w:pStyle w:val="SLCBodytext"/>
              <w:ind w:left="38"/>
            </w:pPr>
            <w:r w:rsidRPr="00E41CAB">
              <w:t>[1</w:t>
            </w:r>
            <w:r w:rsidR="00827AE1">
              <w:t>–</w:t>
            </w:r>
            <w:r w:rsidRPr="00E41CAB">
              <w:t>63999]</w:t>
            </w:r>
          </w:p>
        </w:tc>
        <w:tc>
          <w:tcPr>
            <w:tcW w:w="1431" w:type="pct"/>
          </w:tcPr>
          <w:p w14:paraId="11D9E8B1"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6FC08F1C"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493F29F2"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2555F36"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0068009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30EB12D8"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453EC395"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13E20E90"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00327D9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2BAEBEA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C092E66" w14:textId="77777777" w:rsidR="000C5C68" w:rsidRPr="00E41CAB" w:rsidRDefault="000C5C68" w:rsidP="00314D9C">
            <w:pPr>
              <w:pStyle w:val="SLCBodytext"/>
              <w:ind w:left="38"/>
            </w:pPr>
            <w:r w:rsidRPr="00E41CAB">
              <w:t>Range</w:t>
            </w:r>
          </w:p>
        </w:tc>
        <w:tc>
          <w:tcPr>
            <w:tcW w:w="1439" w:type="pct"/>
          </w:tcPr>
          <w:p w14:paraId="7745D465"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4CF2310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024EFF8F"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033FE85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9D5053A" w14:textId="77777777" w:rsidR="000C5C68" w:rsidRPr="00E41CAB" w:rsidRDefault="000C5C68" w:rsidP="00314D9C">
            <w:pPr>
              <w:pStyle w:val="SLCBodytext"/>
              <w:ind w:left="38"/>
            </w:pPr>
            <w:r w:rsidRPr="00E41CAB">
              <w:t>[1</w:t>
            </w:r>
            <w:r w:rsidR="00BA233A">
              <w:t>–</w:t>
            </w:r>
            <w:r w:rsidRPr="00E41CAB">
              <w:t>63999]</w:t>
            </w:r>
          </w:p>
        </w:tc>
        <w:tc>
          <w:tcPr>
            <w:tcW w:w="1439" w:type="pct"/>
          </w:tcPr>
          <w:p w14:paraId="2C367CE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161926A"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73ABBB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2E41D70"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5C24147"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484F268C"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1F86ACF7"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0CA64CF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C144D8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44A2CE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CA8696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33DFD6E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D4430E3"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48AF1E2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1F0194E"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13077B3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210E9119"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46E134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715784B8"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1248C53"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227EA92"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005ED982"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1CAEF9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A61527B"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458B8CE4"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15A8DF06"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0A8094A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01D3188C"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37CBC6B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2A60531"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5621DE60"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C5CDDD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41B7808F"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F9423DE"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9DD28CF"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1130C202"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168F8FB6"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1C88E973"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4B709A5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3E288FF"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73720D"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0BEB494C"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C67A3BA"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F00FC7A"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60D9C25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14AE6CB7"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028D664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59A45D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A75B628"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0DCB0F6C"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0229F4"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7710431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45EBA8B2"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CB3838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60542C4A"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21B491F"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2BD10E8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0E26B925"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E997616"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8340E4B"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20150CF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629E4E25"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6E28BE0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2C0FE60B"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78F90E6E"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05AB9B62" w14:textId="77777777" w:rsidR="00586711" w:rsidRDefault="00586711" w:rsidP="006B59B9">
      <w:pPr>
        <w:pStyle w:val="Heading4"/>
      </w:pPr>
      <w:bookmarkStart w:id="41" w:name="_ID_Gaps"/>
      <w:bookmarkEnd w:id="41"/>
      <w:r>
        <w:t>ID Gaps</w:t>
      </w:r>
    </w:p>
    <w:p w14:paraId="2374B72D"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FA3F225" w14:textId="77777777" w:rsidR="00586711" w:rsidRDefault="00586711" w:rsidP="006B59B9">
      <w:pPr>
        <w:pStyle w:val="Heading4"/>
      </w:pPr>
      <w:bookmarkStart w:id="42" w:name="_ID_Ordering"/>
      <w:bookmarkEnd w:id="42"/>
      <w:r>
        <w:t>ID Ordering</w:t>
      </w:r>
    </w:p>
    <w:p w14:paraId="5F8D4324"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955A3C7" w14:textId="77777777" w:rsidR="00586711" w:rsidRDefault="00586711" w:rsidP="006B59B9">
      <w:pPr>
        <w:pStyle w:val="Heading4"/>
      </w:pPr>
      <w:bookmarkStart w:id="43" w:name="_ID_Grouping"/>
      <w:bookmarkEnd w:id="43"/>
      <w:r>
        <w:t>ID Grouping</w:t>
      </w:r>
    </w:p>
    <w:p w14:paraId="7578F21D"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BED4729"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18CFB6DB"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73A6A38E" w14:textId="77777777" w:rsidR="00BF137A" w:rsidRDefault="00BF137A" w:rsidP="006B59B9">
      <w:pPr>
        <w:pStyle w:val="Heading4"/>
      </w:pPr>
      <w:r>
        <w:t>General</w:t>
      </w:r>
    </w:p>
    <w:p w14:paraId="5ADD8109" w14:textId="77777777" w:rsidR="00BF137A" w:rsidRDefault="00BF137A" w:rsidP="002E61E1">
      <w:pPr>
        <w:pStyle w:val="SLCUnorderedlist"/>
      </w:pPr>
      <w:r>
        <w:t>Meaningful names should be used, denoting the semantics of the identifier.</w:t>
      </w:r>
    </w:p>
    <w:p w14:paraId="7EAC193F" w14:textId="77777777" w:rsidR="00BF137A" w:rsidRDefault="00BF137A" w:rsidP="002E61E1">
      <w:pPr>
        <w:pStyle w:val="SLCUnorderedlist"/>
      </w:pPr>
      <w:r>
        <w:t>Readability should be favored over brevity.</w:t>
      </w:r>
    </w:p>
    <w:p w14:paraId="2B518411" w14:textId="77777777" w:rsidR="00BF137A" w:rsidRDefault="00BF137A" w:rsidP="002E61E1">
      <w:pPr>
        <w:pStyle w:val="SLCUnorderedlist"/>
      </w:pPr>
      <w:r>
        <w:t>Use of underscores, hyphens and other non-alphanumeric characters should be avoided.</w:t>
      </w:r>
    </w:p>
    <w:p w14:paraId="71445584"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6591A4E2" w14:textId="77777777" w:rsidR="00BF137A" w:rsidRPr="00265901" w:rsidRDefault="00BF137A" w:rsidP="002E61E1">
      <w:pPr>
        <w:pStyle w:val="SLCUnorderedlist"/>
      </w:pPr>
      <w:r>
        <w:t>Only acronyms and initialisms that are generally accepted in the field of computing, broadcasting, etc. may be used.</w:t>
      </w:r>
    </w:p>
    <w:p w14:paraId="1F6F5CBA" w14:textId="77777777" w:rsidR="00BF137A" w:rsidRPr="00643387" w:rsidRDefault="00BF137A" w:rsidP="006B59B9">
      <w:pPr>
        <w:pStyle w:val="Heading4"/>
      </w:pPr>
      <w:r w:rsidRPr="00643387">
        <w:lastRenderedPageBreak/>
        <w:t xml:space="preserve">Capitalization </w:t>
      </w:r>
      <w:r w:rsidR="00AD57FA">
        <w:t>s</w:t>
      </w:r>
      <w:r w:rsidRPr="00643387">
        <w:t>tyle</w:t>
      </w:r>
    </w:p>
    <w:p w14:paraId="0E451142" w14:textId="77777777" w:rsidR="00BF137A" w:rsidRDefault="00BF137A" w:rsidP="00923C3D">
      <w:pPr>
        <w:keepNext/>
      </w:pPr>
      <w:r>
        <w:t>Throughout this chapter, two capitalization styles are mentioned: Pascal case and Camel case.</w:t>
      </w:r>
    </w:p>
    <w:p w14:paraId="0AB3C19C"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2D172CBA"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5DC2658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D1BB81B" w14:textId="77777777" w:rsidR="00BF137A" w:rsidRPr="00265901" w:rsidRDefault="00BF137A" w:rsidP="002E61E1">
            <w:pPr>
              <w:pStyle w:val="SLCBodytext"/>
              <w:ind w:left="0"/>
            </w:pPr>
            <w:r w:rsidRPr="00265901">
              <w:t>Casing</w:t>
            </w:r>
          </w:p>
        </w:tc>
        <w:tc>
          <w:tcPr>
            <w:tcW w:w="4928" w:type="dxa"/>
          </w:tcPr>
          <w:p w14:paraId="5B72CA29"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64940C3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5BDD5B2"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5EBBC57C"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44A75BFB"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1EA6C3CD" w14:textId="77777777" w:rsidR="00BF137A" w:rsidRPr="00265901" w:rsidRDefault="00BF137A" w:rsidP="002E61E1">
            <w:pPr>
              <w:pStyle w:val="SLCBodytext"/>
              <w:ind w:left="0"/>
            </w:pPr>
            <w:r>
              <w:t>camelCasing</w:t>
            </w:r>
          </w:p>
        </w:tc>
        <w:tc>
          <w:tcPr>
            <w:tcW w:w="4928" w:type="dxa"/>
          </w:tcPr>
          <w:p w14:paraId="7EB24D0F"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1943447E"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63808D97" w14:textId="77777777" w:rsidR="00BF137A" w:rsidRPr="00923C3D" w:rsidRDefault="00BF137A" w:rsidP="00923C3D">
      <w:pPr>
        <w:spacing w:before="120"/>
        <w:rPr>
          <w:b/>
          <w:bCs/>
          <w:i/>
          <w:iCs/>
        </w:rPr>
      </w:pPr>
      <w:r w:rsidRPr="00923C3D">
        <w:rPr>
          <w:b/>
          <w:bCs/>
          <w:i/>
          <w:iCs/>
        </w:rPr>
        <w:t>Compound words</w:t>
      </w:r>
    </w:p>
    <w:p w14:paraId="55C4B8CA"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76F1FC8A" w14:textId="77777777" w:rsidR="00BF137A" w:rsidRPr="00923C3D" w:rsidRDefault="00BF137A" w:rsidP="00923C3D">
      <w:pPr>
        <w:spacing w:before="120"/>
        <w:rPr>
          <w:b/>
          <w:bCs/>
          <w:i/>
          <w:iCs/>
        </w:rPr>
      </w:pPr>
      <w:r w:rsidRPr="00923C3D">
        <w:rPr>
          <w:b/>
          <w:bCs/>
          <w:i/>
          <w:iCs/>
        </w:rPr>
        <w:t>Acronyms and Initialisms</w:t>
      </w:r>
    </w:p>
    <w:p w14:paraId="3C722E33"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3631BF2" w14:textId="77777777" w:rsidR="00BF137A" w:rsidRDefault="00BF137A" w:rsidP="006B59B9">
      <w:pPr>
        <w:pStyle w:val="Heading4"/>
      </w:pPr>
      <w:r>
        <w:t>Namespaces</w:t>
      </w:r>
    </w:p>
    <w:p w14:paraId="0C33B5FC"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36D93853"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6528F56"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8519F25" w14:textId="77777777" w:rsidR="00BF137A" w:rsidRDefault="00BF137A" w:rsidP="006B59B9">
      <w:pPr>
        <w:pStyle w:val="Heading4"/>
      </w:pPr>
      <w:r>
        <w:t>Classes, Structs and Interfaces</w:t>
      </w:r>
    </w:p>
    <w:p w14:paraId="1E534488" w14:textId="77777777" w:rsidR="00BF137A" w:rsidRDefault="00BF137A" w:rsidP="002E61E1">
      <w:pPr>
        <w:pStyle w:val="SLCUnorderedlist"/>
      </w:pPr>
      <w:r>
        <w:t>PascalCasing should be used for names of classes and structs.</w:t>
      </w:r>
    </w:p>
    <w:p w14:paraId="7B78D312"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6546462F"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53FF6199"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07501356"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26027B2C"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83C11EA" w14:textId="77777777" w:rsidR="00BF137A" w:rsidRDefault="00BF137A" w:rsidP="006B59B9">
      <w:pPr>
        <w:pStyle w:val="Heading4"/>
      </w:pPr>
      <w:r>
        <w:lastRenderedPageBreak/>
        <w:t>Enumerations</w:t>
      </w:r>
    </w:p>
    <w:p w14:paraId="43880A0F" w14:textId="77777777" w:rsidR="00BF137A" w:rsidRDefault="00BF137A" w:rsidP="002E61E1">
      <w:pPr>
        <w:pStyle w:val="SLCUnorderedlist"/>
      </w:pPr>
      <w:r>
        <w:t>Enumeration type names should not use an “Enum”, “Flag” or “Flags” suffix.</w:t>
      </w:r>
    </w:p>
    <w:p w14:paraId="54F6C94D" w14:textId="77777777" w:rsidR="00BF137A" w:rsidRPr="003F447B" w:rsidRDefault="00BF137A" w:rsidP="002E61E1">
      <w:pPr>
        <w:pStyle w:val="SLCUnorderedlist"/>
      </w:pPr>
      <w:r w:rsidRPr="003F447B">
        <w:t>A singular type name for an enumeration should be used unless the values are bit fields.</w:t>
      </w:r>
    </w:p>
    <w:p w14:paraId="1A955F60"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6F78958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000D49F8" w14:textId="77777777" w:rsidR="00BF137A" w:rsidRDefault="00BF137A" w:rsidP="006B59B9">
      <w:pPr>
        <w:pStyle w:val="Heading4"/>
      </w:pPr>
      <w:r>
        <w:t>Methods</w:t>
      </w:r>
    </w:p>
    <w:p w14:paraId="18DB4E31" w14:textId="77777777" w:rsidR="00BF137A" w:rsidRDefault="00BF137A" w:rsidP="004A3E68">
      <w:pPr>
        <w:pStyle w:val="SLCBodytext"/>
        <w:numPr>
          <w:ilvl w:val="0"/>
          <w:numId w:val="6"/>
        </w:numPr>
      </w:pPr>
      <w:r>
        <w:t>PascalCasing must be used for method names.</w:t>
      </w:r>
    </w:p>
    <w:p w14:paraId="30536FE4"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0BF846E8" w14:textId="77777777" w:rsidR="00BF137A" w:rsidRPr="00C0074D" w:rsidRDefault="00BF137A" w:rsidP="006B59B9">
      <w:pPr>
        <w:pStyle w:val="Heading4"/>
      </w:pPr>
      <w:r>
        <w:t>Properties</w:t>
      </w:r>
    </w:p>
    <w:p w14:paraId="4EC4E1B6" w14:textId="77777777" w:rsidR="00BF137A" w:rsidRDefault="00BF137A" w:rsidP="002E61E1">
      <w:pPr>
        <w:pStyle w:val="SLCUnorderedlist"/>
      </w:pPr>
      <w:r>
        <w:t>PascalCasing must be used for property names.</w:t>
      </w:r>
    </w:p>
    <w:p w14:paraId="7213DC21" w14:textId="77777777" w:rsidR="00BF137A" w:rsidRDefault="00BF137A" w:rsidP="002E61E1">
      <w:pPr>
        <w:pStyle w:val="SLCUnorderedlist"/>
      </w:pPr>
      <w:r>
        <w:t>A property should be named using a noun, noun phrase or adjective.</w:t>
      </w:r>
    </w:p>
    <w:p w14:paraId="7EF0D618"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78525D83" w14:textId="77777777" w:rsidR="00BF137A" w:rsidRDefault="00BF137A" w:rsidP="002E61E1">
      <w:pPr>
        <w:pStyle w:val="SLCUnorderedlist"/>
      </w:pPr>
      <w:r>
        <w:t>Boolean properties should start with a prefix “Is”, “Has”, “Can”, “Supports”, “Allows”.</w:t>
      </w:r>
    </w:p>
    <w:p w14:paraId="0ADA621B" w14:textId="77777777" w:rsidR="00BF137A" w:rsidRDefault="00BF137A" w:rsidP="006B59B9">
      <w:pPr>
        <w:pStyle w:val="Heading4"/>
      </w:pPr>
      <w:r>
        <w:t>Fields</w:t>
      </w:r>
    </w:p>
    <w:p w14:paraId="76F24E7E"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48BA29D0"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28E2FC16"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26EDA492"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5CF40F2" w14:textId="77777777" w:rsidR="00BF137A" w:rsidRDefault="00BF137A" w:rsidP="002E61E1">
      <w:pPr>
        <w:pStyle w:val="SLCUnorderedlist"/>
      </w:pPr>
      <w:r w:rsidRPr="005319BC">
        <w:t>Field names should be either a noun, a noun phrase or an adjective.</w:t>
      </w:r>
    </w:p>
    <w:p w14:paraId="7AFB3776"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128BA8E0" w14:textId="77777777" w:rsidR="00BF137A" w:rsidRDefault="00AD57FA" w:rsidP="006B59B9">
      <w:pPr>
        <w:pStyle w:val="Heading4"/>
      </w:pPr>
      <w:r>
        <w:t>P</w:t>
      </w:r>
      <w:r w:rsidR="00BF137A">
        <w:t>arameters</w:t>
      </w:r>
    </w:p>
    <w:p w14:paraId="12DA485C" w14:textId="77777777" w:rsidR="00BF137A" w:rsidRDefault="00BF137A" w:rsidP="002E61E1">
      <w:pPr>
        <w:pStyle w:val="SLCUnorderedlist"/>
      </w:pPr>
      <w:r>
        <w:t>camelCasing must be used for parameter names.</w:t>
      </w:r>
    </w:p>
    <w:p w14:paraId="5B16A0A0" w14:textId="77777777" w:rsidR="00BF137A" w:rsidRPr="005F32C7" w:rsidRDefault="00BF137A" w:rsidP="006B59B9">
      <w:pPr>
        <w:pStyle w:val="Heading4"/>
      </w:pPr>
      <w:r>
        <w:t>Local Variables</w:t>
      </w:r>
    </w:p>
    <w:p w14:paraId="0E1D049A" w14:textId="77777777" w:rsidR="00BF137A" w:rsidRPr="000076D7" w:rsidRDefault="00BF137A" w:rsidP="008D66B7">
      <w:r>
        <w:t>Local variables must have a meaningful name and camelCasing must be applied.</w:t>
      </w:r>
    </w:p>
    <w:p w14:paraId="0A463FB2" w14:textId="77777777" w:rsidR="00BF137A" w:rsidRPr="00923C3D" w:rsidRDefault="00BF137A" w:rsidP="00923C3D">
      <w:pPr>
        <w:spacing w:before="120"/>
        <w:rPr>
          <w:b/>
          <w:bCs/>
          <w:i/>
          <w:iCs/>
        </w:rPr>
      </w:pPr>
      <w:r w:rsidRPr="00923C3D">
        <w:rPr>
          <w:b/>
          <w:bCs/>
          <w:i/>
          <w:iCs/>
        </w:rPr>
        <w:t>Hungarian notation</w:t>
      </w:r>
    </w:p>
    <w:p w14:paraId="44064889"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4019847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2DFAA04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02E339E8"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4AB6FBF1"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312DA8"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13B15E9A"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1686F8E3"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5306E61E"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4A4548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EC2DBB"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47A34F5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5F270EA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786ACF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649917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F4A8C7E"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09FC770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56ECBF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69391B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F30D3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5E4B70"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7F80CC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B424D4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099B8B0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C9B6813"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F28CE53"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5B8053E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65202B5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E2AD7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6965452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F4A1C8"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63EF39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6B76B31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43C14AF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208E3EF"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1A2907"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1FA4DF2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3121E3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391DA9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5E3DC45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A1D3152"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7CFA0D6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1FE0F08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13772E7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16309CB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2A26A9E"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2BE0F2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FC5420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D8298E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128798E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F95812"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5B495D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BE510C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4DC17A8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749D0B0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7012D9B"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033F77C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4E34A3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0EA1EA0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2DC22A05"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7BCF39E"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36DAD9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04E177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58C236E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49C12DA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CD2C854"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0D5BEF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1AEF53F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6A75F19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1633430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0141AD"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24153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0F38C4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FC5113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0088A8F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47A02728"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660B16C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5275A3B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615772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80C070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5C72CD4" w14:textId="77777777" w:rsidR="00BF137A" w:rsidRPr="009C6CB1" w:rsidRDefault="0016160B"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50F88B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0FFD000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F6F4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076585B"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00C5075"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37287978"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6C8C55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7F475EC9"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79A3ACA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3779A0F"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3E5DE72C"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337A65E4"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11B4BCF"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7244251"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6510CC6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507E8759"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7759158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F37FBF2"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11C9522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73615079"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2DA79D86"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2F9C120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16D11C8"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04FDAB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32861C4F"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DF8D246"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1252EC35" w14:textId="77777777" w:rsidR="00BF137A" w:rsidRPr="00923C3D" w:rsidRDefault="00BF137A" w:rsidP="002E61E1">
      <w:pPr>
        <w:pStyle w:val="SLCUnorderedlist"/>
        <w:spacing w:before="120"/>
        <w:rPr>
          <w:b/>
          <w:bCs/>
          <w:i/>
          <w:iCs/>
        </w:rPr>
      </w:pPr>
      <w:r w:rsidRPr="00923C3D">
        <w:rPr>
          <w:b/>
          <w:bCs/>
          <w:i/>
          <w:iCs/>
        </w:rPr>
        <w:t>Arrays</w:t>
      </w:r>
    </w:p>
    <w:p w14:paraId="123C6E85"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33689FD0"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FC7AA9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39E7DC90"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3E821B9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F055044" w14:textId="77777777" w:rsidR="00BF137A" w:rsidRPr="00EB1504" w:rsidRDefault="00BF137A" w:rsidP="002E61E1">
            <w:pPr>
              <w:pStyle w:val="SLCBodytext"/>
              <w:ind w:left="25"/>
            </w:pPr>
            <w:r w:rsidRPr="00EB1504">
              <w:t>Class</w:t>
            </w:r>
          </w:p>
        </w:tc>
        <w:tc>
          <w:tcPr>
            <w:tcW w:w="1134" w:type="dxa"/>
          </w:tcPr>
          <w:p w14:paraId="59E4ECE9"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3E6186EE"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5A9D71C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98CD5" w14:textId="77777777" w:rsidR="00BF137A" w:rsidRPr="00EB1504" w:rsidRDefault="00BF137A" w:rsidP="002E61E1">
            <w:pPr>
              <w:pStyle w:val="SLCBodytext"/>
              <w:ind w:left="25"/>
            </w:pPr>
            <w:r w:rsidRPr="00EB1504">
              <w:t>Dictionary&lt;TKey, TValue&gt;</w:t>
            </w:r>
          </w:p>
        </w:tc>
        <w:tc>
          <w:tcPr>
            <w:tcW w:w="1134" w:type="dxa"/>
          </w:tcPr>
          <w:p w14:paraId="0C4C8F7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702871A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122E621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521E1A3" w14:textId="77777777" w:rsidR="00BF137A" w:rsidRPr="00EB1504" w:rsidRDefault="00BF137A" w:rsidP="002E61E1">
            <w:pPr>
              <w:pStyle w:val="SLCBodytext"/>
              <w:ind w:left="25"/>
            </w:pPr>
            <w:r>
              <w:t>HashSet&lt;T&gt;</w:t>
            </w:r>
          </w:p>
        </w:tc>
        <w:tc>
          <w:tcPr>
            <w:tcW w:w="1134" w:type="dxa"/>
          </w:tcPr>
          <w:p w14:paraId="5FDA12F7"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4C166506"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1BD02C5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76983A" w14:textId="77777777" w:rsidR="00BF137A" w:rsidRPr="00EB1504" w:rsidRDefault="00BF137A" w:rsidP="002E61E1">
            <w:pPr>
              <w:pStyle w:val="SLCBodytext"/>
              <w:ind w:left="25"/>
            </w:pPr>
            <w:r>
              <w:t>LinkedList&lt;T&gt;</w:t>
            </w:r>
          </w:p>
        </w:tc>
        <w:tc>
          <w:tcPr>
            <w:tcW w:w="1134" w:type="dxa"/>
          </w:tcPr>
          <w:p w14:paraId="18BAAA8F"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C2E0059"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02226ECE"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1C424041" w14:textId="77777777" w:rsidR="00BF137A" w:rsidRPr="00EB1504" w:rsidRDefault="00BF137A" w:rsidP="002E61E1">
            <w:pPr>
              <w:pStyle w:val="SLCBodytext"/>
              <w:ind w:left="25"/>
            </w:pPr>
            <w:r w:rsidRPr="00EB1504">
              <w:t>List&lt;T&gt;</w:t>
            </w:r>
          </w:p>
        </w:tc>
        <w:tc>
          <w:tcPr>
            <w:tcW w:w="1134" w:type="dxa"/>
          </w:tcPr>
          <w:p w14:paraId="34A7C2FF"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2F0921F"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0DDC09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E018982" w14:textId="77777777" w:rsidR="00BF137A" w:rsidRPr="00EB1504" w:rsidRDefault="00BF137A" w:rsidP="002E61E1">
            <w:pPr>
              <w:pStyle w:val="SLCBodytext"/>
              <w:ind w:left="25"/>
            </w:pPr>
            <w:r w:rsidRPr="00EB1504">
              <w:t>Stack&lt;T&gt;</w:t>
            </w:r>
          </w:p>
        </w:tc>
        <w:tc>
          <w:tcPr>
            <w:tcW w:w="1134" w:type="dxa"/>
          </w:tcPr>
          <w:p w14:paraId="1C0534AC"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0EC25905"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6D2459EB"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6631A43D" w14:textId="77777777" w:rsidR="00BF137A" w:rsidRDefault="00BF137A" w:rsidP="002E61E1">
            <w:pPr>
              <w:pStyle w:val="SLCBodytext"/>
              <w:ind w:left="25"/>
            </w:pPr>
            <w:r w:rsidRPr="00EB1504">
              <w:t>Queue&lt;T&gt;</w:t>
            </w:r>
          </w:p>
        </w:tc>
        <w:tc>
          <w:tcPr>
            <w:tcW w:w="1134" w:type="dxa"/>
          </w:tcPr>
          <w:p w14:paraId="19769406"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519782D"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269A8B14" w14:textId="77777777" w:rsidR="00BF137A" w:rsidRPr="00AB02A4" w:rsidRDefault="00BF137A" w:rsidP="002E61E1">
      <w:pPr>
        <w:pStyle w:val="SLCUnorderedlist"/>
        <w:spacing w:before="120"/>
        <w:rPr>
          <w:b/>
          <w:bCs/>
          <w:i/>
          <w:iCs/>
        </w:rPr>
      </w:pPr>
      <w:r w:rsidRPr="00AB02A4">
        <w:rPr>
          <w:b/>
          <w:bCs/>
          <w:i/>
          <w:iCs/>
        </w:rPr>
        <w:t>Private fields</w:t>
      </w:r>
    </w:p>
    <w:p w14:paraId="11D637B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62250D59" w14:textId="77777777" w:rsidR="00BF137A" w:rsidRPr="00AB02A4" w:rsidRDefault="00BF137A" w:rsidP="002E61E1">
      <w:pPr>
        <w:pStyle w:val="SLCUnorderedlist"/>
        <w:spacing w:before="120"/>
        <w:rPr>
          <w:b/>
          <w:bCs/>
          <w:i/>
          <w:iCs/>
        </w:rPr>
      </w:pPr>
      <w:r w:rsidRPr="00AB02A4">
        <w:rPr>
          <w:b/>
          <w:bCs/>
          <w:i/>
          <w:iCs/>
        </w:rPr>
        <w:lastRenderedPageBreak/>
        <w:t>Booleans</w:t>
      </w:r>
    </w:p>
    <w:p w14:paraId="427DF84F"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75ABB488" w14:textId="77777777" w:rsidR="00BF137A" w:rsidRPr="002F68E2" w:rsidRDefault="00BF137A" w:rsidP="006B59B9">
      <w:pPr>
        <w:pStyle w:val="Heading4"/>
      </w:pPr>
      <w:r w:rsidRPr="00851F79">
        <w:t>Ordering</w:t>
      </w:r>
    </w:p>
    <w:p w14:paraId="5739AA55"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5A48727E"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285D3007" w14:textId="77777777" w:rsidR="00BF137A" w:rsidRDefault="00BF137A" w:rsidP="004A3E68">
      <w:pPr>
        <w:pStyle w:val="SLCOrderedlist"/>
        <w:ind w:left="567" w:hanging="294"/>
      </w:pPr>
      <w:bookmarkStart w:id="48" w:name="_Hlk32918424"/>
      <w:r>
        <w:t>extern alias directives</w:t>
      </w:r>
    </w:p>
    <w:p w14:paraId="1A0857BC" w14:textId="77777777" w:rsidR="00BF137A" w:rsidRDefault="00BF137A" w:rsidP="002E61E1">
      <w:pPr>
        <w:pStyle w:val="SLCOrderedlist"/>
      </w:pPr>
      <w:r>
        <w:t>using directives</w:t>
      </w:r>
    </w:p>
    <w:p w14:paraId="4D1A7CF2" w14:textId="77777777" w:rsidR="00BF137A" w:rsidRDefault="00BF137A" w:rsidP="002E61E1">
      <w:pPr>
        <w:pStyle w:val="SLCOrderedlist"/>
      </w:pPr>
      <w:r>
        <w:t>namespaces</w:t>
      </w:r>
    </w:p>
    <w:p w14:paraId="0C382BDB" w14:textId="77777777" w:rsidR="00BF137A" w:rsidRDefault="00BF137A" w:rsidP="002E61E1">
      <w:pPr>
        <w:pStyle w:val="SLCOrderedlist"/>
      </w:pPr>
      <w:r>
        <w:t>delegates</w:t>
      </w:r>
    </w:p>
    <w:p w14:paraId="61F71F2A" w14:textId="77777777" w:rsidR="00BF137A" w:rsidRDefault="00BF137A" w:rsidP="002E61E1">
      <w:pPr>
        <w:pStyle w:val="SLCOrderedlist"/>
      </w:pPr>
      <w:r>
        <w:t>enumerations</w:t>
      </w:r>
    </w:p>
    <w:p w14:paraId="60736759" w14:textId="77777777" w:rsidR="00BF137A" w:rsidRDefault="00BF137A" w:rsidP="002E61E1">
      <w:pPr>
        <w:pStyle w:val="SLCOrderedlist"/>
      </w:pPr>
      <w:r>
        <w:t>interfaces</w:t>
      </w:r>
    </w:p>
    <w:p w14:paraId="46509A0C" w14:textId="77777777" w:rsidR="00BF137A" w:rsidRDefault="00BF137A" w:rsidP="002E61E1">
      <w:pPr>
        <w:pStyle w:val="SLCOrderedlist"/>
      </w:pPr>
      <w:r>
        <w:t>structs</w:t>
      </w:r>
    </w:p>
    <w:p w14:paraId="1D329A99" w14:textId="77777777" w:rsidR="00BF137A" w:rsidRDefault="00BF137A" w:rsidP="002E61E1">
      <w:pPr>
        <w:pStyle w:val="SLCOrderedlist"/>
      </w:pPr>
      <w:r>
        <w:t>classes</w:t>
      </w:r>
    </w:p>
    <w:p w14:paraId="3961AA10" w14:textId="77777777" w:rsidR="00BF137A" w:rsidRDefault="00BF137A" w:rsidP="002E61E1">
      <w:pPr>
        <w:pStyle w:val="SLCBodytext"/>
        <w:ind w:left="284"/>
      </w:pPr>
      <w:r>
        <w:t>Within a class, struct or interface, the following positioning must be applied:</w:t>
      </w:r>
    </w:p>
    <w:p w14:paraId="72C5F06A" w14:textId="77777777" w:rsidR="00BF137A" w:rsidRDefault="00BF137A" w:rsidP="004A3E68">
      <w:pPr>
        <w:pStyle w:val="SLCOrderedlist"/>
        <w:numPr>
          <w:ilvl w:val="0"/>
          <w:numId w:val="15"/>
        </w:numPr>
        <w:ind w:left="567" w:hanging="294"/>
      </w:pPr>
      <w:r>
        <w:t>fields</w:t>
      </w:r>
    </w:p>
    <w:p w14:paraId="2EA51316" w14:textId="77777777" w:rsidR="00BF137A" w:rsidRDefault="00BF137A" w:rsidP="002E61E1">
      <w:pPr>
        <w:pStyle w:val="SLCOrderedlist"/>
      </w:pPr>
      <w:r>
        <w:t>constructors</w:t>
      </w:r>
    </w:p>
    <w:p w14:paraId="0DDA0125" w14:textId="77777777" w:rsidR="00BF137A" w:rsidRDefault="00BF137A" w:rsidP="002E61E1">
      <w:pPr>
        <w:pStyle w:val="SLCOrderedlist"/>
      </w:pPr>
      <w:r>
        <w:t>finalizers (destructors)</w:t>
      </w:r>
    </w:p>
    <w:p w14:paraId="7F6AAD39" w14:textId="77777777" w:rsidR="00BF137A" w:rsidRDefault="00BF137A" w:rsidP="002E61E1">
      <w:pPr>
        <w:pStyle w:val="SLCOrderedlist"/>
      </w:pPr>
      <w:r>
        <w:t>delegates</w:t>
      </w:r>
    </w:p>
    <w:p w14:paraId="3A845A2B" w14:textId="77777777" w:rsidR="00BF137A" w:rsidRDefault="00BF137A" w:rsidP="002E61E1">
      <w:pPr>
        <w:pStyle w:val="SLCOrderedlist"/>
      </w:pPr>
      <w:r>
        <w:t>events</w:t>
      </w:r>
    </w:p>
    <w:p w14:paraId="02840435" w14:textId="77777777" w:rsidR="00BF137A" w:rsidRDefault="00BF137A" w:rsidP="002E61E1">
      <w:pPr>
        <w:pStyle w:val="SLCOrderedlist"/>
      </w:pPr>
      <w:r>
        <w:t>enumerations</w:t>
      </w:r>
    </w:p>
    <w:p w14:paraId="1DA21DE7" w14:textId="77777777" w:rsidR="00BF137A" w:rsidRDefault="00BF137A" w:rsidP="002E61E1">
      <w:pPr>
        <w:pStyle w:val="SLCOrderedlist"/>
      </w:pPr>
      <w:r>
        <w:t>interfaces</w:t>
      </w:r>
    </w:p>
    <w:p w14:paraId="6F61E6AF" w14:textId="77777777" w:rsidR="00BF137A" w:rsidRDefault="00BF137A" w:rsidP="002E61E1">
      <w:pPr>
        <w:pStyle w:val="SLCOrderedlist"/>
      </w:pPr>
      <w:r>
        <w:t>properties</w:t>
      </w:r>
    </w:p>
    <w:p w14:paraId="19DBA829" w14:textId="77777777" w:rsidR="00BF137A" w:rsidRDefault="00BF137A" w:rsidP="002E61E1">
      <w:pPr>
        <w:pStyle w:val="SLCOrderedlist"/>
      </w:pPr>
      <w:r>
        <w:t>indexers</w:t>
      </w:r>
    </w:p>
    <w:p w14:paraId="1ACEE59E" w14:textId="77777777" w:rsidR="00BF137A" w:rsidRDefault="00BF137A" w:rsidP="002E61E1">
      <w:pPr>
        <w:pStyle w:val="SLCOrderedlist"/>
      </w:pPr>
      <w:r>
        <w:t>methods</w:t>
      </w:r>
    </w:p>
    <w:p w14:paraId="0E4BA522" w14:textId="77777777" w:rsidR="00BF137A" w:rsidRDefault="00BF137A" w:rsidP="002E61E1">
      <w:pPr>
        <w:pStyle w:val="SLCOrderedlist"/>
      </w:pPr>
      <w:r>
        <w:t>structs</w:t>
      </w:r>
    </w:p>
    <w:p w14:paraId="070ACED0" w14:textId="77777777" w:rsidR="00BF137A" w:rsidRDefault="00BF137A" w:rsidP="002E61E1">
      <w:pPr>
        <w:pStyle w:val="SLCOrderedlist"/>
      </w:pPr>
      <w:r>
        <w:t>classes</w:t>
      </w:r>
    </w:p>
    <w:bookmarkEnd w:id="48"/>
    <w:p w14:paraId="44ACC3A6"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32DA9916" w14:textId="77777777" w:rsidR="00BF137A" w:rsidRDefault="00BF137A" w:rsidP="004A3E68">
      <w:pPr>
        <w:pStyle w:val="SLCOrderedlist"/>
        <w:numPr>
          <w:ilvl w:val="0"/>
          <w:numId w:val="16"/>
        </w:numPr>
        <w:ind w:left="567" w:hanging="294"/>
      </w:pPr>
      <w:r>
        <w:t>public</w:t>
      </w:r>
    </w:p>
    <w:p w14:paraId="072FBC69" w14:textId="77777777" w:rsidR="00BF137A" w:rsidRDefault="00BF137A" w:rsidP="002E61E1">
      <w:pPr>
        <w:pStyle w:val="SLCOrderedlist"/>
      </w:pPr>
      <w:r>
        <w:t>internal</w:t>
      </w:r>
    </w:p>
    <w:p w14:paraId="4D5BAC56" w14:textId="77777777" w:rsidR="00BF137A" w:rsidRDefault="00BF137A" w:rsidP="002E61E1">
      <w:pPr>
        <w:pStyle w:val="SLCOrderedlist"/>
      </w:pPr>
      <w:r>
        <w:t>protected internal</w:t>
      </w:r>
    </w:p>
    <w:p w14:paraId="50EF2ED1" w14:textId="77777777" w:rsidR="00BF137A" w:rsidRDefault="00BF137A" w:rsidP="002E61E1">
      <w:pPr>
        <w:pStyle w:val="SLCOrderedlist"/>
      </w:pPr>
      <w:r>
        <w:t>protected</w:t>
      </w:r>
    </w:p>
    <w:p w14:paraId="02E3DE06" w14:textId="77777777" w:rsidR="00BF137A" w:rsidRDefault="00BF137A" w:rsidP="002E61E1">
      <w:pPr>
        <w:pStyle w:val="SLCOrderedlist"/>
      </w:pPr>
      <w:r>
        <w:t>private</w:t>
      </w:r>
    </w:p>
    <w:p w14:paraId="7AC934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3E9D53D"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0CA6314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EBDE38F"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35CFD292" w14:textId="77777777" w:rsidR="002E61E1" w:rsidRDefault="00BF137A" w:rsidP="004A3E68">
      <w:pPr>
        <w:pStyle w:val="SLCOrderedlist"/>
        <w:numPr>
          <w:ilvl w:val="0"/>
          <w:numId w:val="17"/>
        </w:numPr>
        <w:ind w:left="567" w:hanging="294"/>
      </w:pPr>
      <w:r>
        <w:t>access modifiers</w:t>
      </w:r>
    </w:p>
    <w:p w14:paraId="00CDFAEB" w14:textId="77777777" w:rsidR="00BF137A" w:rsidRDefault="00BF137A" w:rsidP="00AA18B4">
      <w:pPr>
        <w:pStyle w:val="SLCOrderedlist"/>
      </w:pPr>
      <w:r>
        <w:t>static</w:t>
      </w:r>
    </w:p>
    <w:p w14:paraId="791FAE9B" w14:textId="77777777" w:rsidR="00BF137A" w:rsidRDefault="00BF137A" w:rsidP="002E61E1">
      <w:pPr>
        <w:pStyle w:val="SLCOrderedlist"/>
      </w:pPr>
      <w:r>
        <w:lastRenderedPageBreak/>
        <w:t xml:space="preserve">all other keywords </w:t>
      </w:r>
    </w:p>
    <w:p w14:paraId="4F7A7B14"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28D07C91"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61479965" w14:textId="77777777" w:rsidR="00BF137A" w:rsidRDefault="00BF137A" w:rsidP="004A3E68">
      <w:pPr>
        <w:pStyle w:val="SLCOrderedlist"/>
        <w:numPr>
          <w:ilvl w:val="0"/>
          <w:numId w:val="18"/>
        </w:numPr>
        <w:ind w:left="567" w:hanging="294"/>
      </w:pPr>
      <w:r>
        <w:t>get accessors</w:t>
      </w:r>
    </w:p>
    <w:p w14:paraId="12D4A5EA" w14:textId="77777777" w:rsidR="00BF137A" w:rsidRDefault="00BF137A" w:rsidP="002E61E1">
      <w:pPr>
        <w:pStyle w:val="SLCOrderedlist"/>
      </w:pPr>
      <w:r>
        <w:t>set accessors</w:t>
      </w:r>
    </w:p>
    <w:p w14:paraId="02EDBCE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7574BAEA" w14:textId="77777777" w:rsidR="00BF137A" w:rsidRDefault="00BF137A" w:rsidP="004A3E68">
      <w:pPr>
        <w:pStyle w:val="SLCOrderedlist"/>
        <w:numPr>
          <w:ilvl w:val="0"/>
          <w:numId w:val="19"/>
        </w:numPr>
        <w:ind w:left="567" w:hanging="294"/>
      </w:pPr>
      <w:r>
        <w:t>add accessor</w:t>
      </w:r>
    </w:p>
    <w:p w14:paraId="1A338A6A" w14:textId="77777777" w:rsidR="00BF137A" w:rsidRDefault="00BF137A" w:rsidP="002E61E1">
      <w:pPr>
        <w:pStyle w:val="SLCOrderedlist"/>
      </w:pPr>
      <w:r>
        <w:t>remove accessor</w:t>
      </w:r>
    </w:p>
    <w:p w14:paraId="4651C22C"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4992FEA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273F4EDD"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42C14F19"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0D04519E"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9BBE493"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383CD4DD"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10BEE6B3"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6A50E4A" w14:textId="77777777" w:rsidR="00BF137A" w:rsidRDefault="00BF137A" w:rsidP="006B59B9">
      <w:pPr>
        <w:pStyle w:val="Heading4"/>
      </w:pPr>
      <w:bookmarkStart w:id="49" w:name="_Layout"/>
      <w:bookmarkEnd w:id="49"/>
      <w:r>
        <w:t>Layout</w:t>
      </w:r>
    </w:p>
    <w:p w14:paraId="0521D546" w14:textId="77777777" w:rsidR="00BF137A" w:rsidRPr="00797656" w:rsidRDefault="00BF137A" w:rsidP="002E61E1">
      <w:pPr>
        <w:keepNext/>
      </w:pPr>
      <w:r>
        <w:t>In order to improve readability, consider the following layout guidelines:</w:t>
      </w:r>
    </w:p>
    <w:p w14:paraId="7DFF8E3B"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5000694A"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12303D6" wp14:editId="2756E596">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303D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42C487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31E4ED53"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67158CD"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35688D89"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3AD41F77" w14:textId="77777777" w:rsidR="00BF137A" w:rsidRDefault="00BF137A" w:rsidP="008C7DAA"/>
    <w:p w14:paraId="76C7DB10" w14:textId="77777777" w:rsidR="008C7DAA" w:rsidRDefault="008C7DAA" w:rsidP="008C7DAA"/>
    <w:p w14:paraId="6C2BF5E9"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D85EAA5"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4587B7A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29D30F4"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636BA55B"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33B36E0D"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0591B8FA"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4271F08A"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2825ADEF"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488E6E75"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1B306708" w14:textId="77777777" w:rsidR="00BF137A" w:rsidRDefault="00BF137A" w:rsidP="006B59B9">
      <w:pPr>
        <w:pStyle w:val="Heading4"/>
      </w:pPr>
      <w:r>
        <w:t>Spacing</w:t>
      </w:r>
    </w:p>
    <w:p w14:paraId="2AED604B"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F93F489"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1A191D10"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507CBADD"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5C199822"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5CEE471D"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3C2AF98E"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57B4842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33E44D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46E33422"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1553E24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4E1BB2A7"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17A17EBF"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29882334"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66BB561C" w14:textId="77777777" w:rsidR="00BF137A" w:rsidRDefault="00BF137A" w:rsidP="006B59B9">
      <w:pPr>
        <w:pStyle w:val="Heading4"/>
      </w:pPr>
      <w:bookmarkStart w:id="50" w:name="_Readability"/>
      <w:bookmarkEnd w:id="50"/>
      <w:r>
        <w:t>Readability</w:t>
      </w:r>
    </w:p>
    <w:p w14:paraId="3BE3504E"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1A8C9BE7" w14:textId="77777777" w:rsidR="00BF137A" w:rsidRDefault="00BF137A" w:rsidP="002E61E1">
      <w:pPr>
        <w:pStyle w:val="SLCUnorderedlist"/>
      </w:pPr>
      <w:r w:rsidRPr="00FA5ECA">
        <w:t>There should be only one declaration per line.</w:t>
      </w:r>
    </w:p>
    <w:p w14:paraId="1F459F0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CF356B1"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2E519B25" w14:textId="77777777" w:rsidR="00BF137A" w:rsidRDefault="00BF137A" w:rsidP="002E61E1">
      <w:pPr>
        <w:pStyle w:val="SLCUnorderedlist"/>
      </w:pPr>
      <w:r>
        <w:t>Method parameter placement/indexer:</w:t>
      </w:r>
    </w:p>
    <w:p w14:paraId="0BB9A1ED"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B85BF83"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0510EA32"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F53F53"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7F8B5812"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1FBEB3B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201FD40"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515D64C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06F103B0"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67272A09" w14:textId="77777777" w:rsidR="009118B3" w:rsidRPr="00A03E68" w:rsidRDefault="009118B3" w:rsidP="002E61E1">
      <w:pPr>
        <w:ind w:left="851"/>
      </w:pPr>
      <w:r>
        <w:t>It is preferred to write a method call in a single line. When this line becomes too long, you can either:</w:t>
      </w:r>
    </w:p>
    <w:p w14:paraId="648496D3"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D9B0AA6" w14:textId="77777777" w:rsidR="009118B3" w:rsidRDefault="009118B3" w:rsidP="004A3E68">
      <w:pPr>
        <w:pStyle w:val="SLCUnorderedlist"/>
        <w:numPr>
          <w:ilvl w:val="2"/>
          <w:numId w:val="13"/>
        </w:numPr>
      </w:pPr>
      <w:r>
        <w:t>Let every parameter start on a new line</w:t>
      </w:r>
      <w:r w:rsidRPr="00A03E68">
        <w:t>.</w:t>
      </w:r>
    </w:p>
    <w:p w14:paraId="4FF44EA8"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6A7A6064"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3D0C29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2AC68BD4"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1DEEFD7D" w14:textId="77777777" w:rsidR="00BF137A" w:rsidRDefault="00BF137A" w:rsidP="002E61E1">
      <w:pPr>
        <w:pStyle w:val="SLCUnorderedlist"/>
      </w:pPr>
      <w:r>
        <w:t>Query clauses:</w:t>
      </w:r>
    </w:p>
    <w:p w14:paraId="747F641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562FFC0E"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09E5915C"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47063BF5"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5536EF0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377DF01C" w14:textId="77777777" w:rsidR="00BF137A" w:rsidRDefault="00BF137A" w:rsidP="006B59B9">
      <w:pPr>
        <w:pStyle w:val="Heading4"/>
      </w:pPr>
      <w:r>
        <w:t>Maintainability</w:t>
      </w:r>
    </w:p>
    <w:p w14:paraId="75713DF5"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1462CD67" w14:textId="77777777" w:rsidR="00BF137A" w:rsidRDefault="00BF137A" w:rsidP="002E61E1">
      <w:pPr>
        <w:pStyle w:val="SLCUnorderedlist"/>
      </w:pPr>
      <w:r>
        <w:t>Fields must be private (</w:t>
      </w:r>
      <w:hyperlink r:id="rId105" w:history="1">
        <w:r w:rsidRPr="001858E6">
          <w:rPr>
            <w:rStyle w:val="Hyperlink"/>
          </w:rPr>
          <w:t>SA1401</w:t>
        </w:r>
      </w:hyperlink>
      <w:r>
        <w:t>).</w:t>
      </w:r>
    </w:p>
    <w:p w14:paraId="2D6EA363"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87EE4EF"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072161BF"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26AF835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64ED88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9D696A8"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085E610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27BE2E81" w14:textId="77777777" w:rsidR="00BF137A" w:rsidRDefault="00BF137A" w:rsidP="006B59B9">
      <w:pPr>
        <w:pStyle w:val="Heading4"/>
      </w:pPr>
      <w:bookmarkStart w:id="51" w:name="_XML_Documentation"/>
      <w:bookmarkEnd w:id="51"/>
      <w:r>
        <w:lastRenderedPageBreak/>
        <w:t>XML Documentation</w:t>
      </w:r>
    </w:p>
    <w:p w14:paraId="460ACB3A"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27234B09"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0025F6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4611CE2D"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341F6832"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33ED0375"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26AA694F" w14:textId="77777777" w:rsidR="00BF137A" w:rsidRDefault="00BF137A" w:rsidP="002E61E1">
      <w:pPr>
        <w:pStyle w:val="SLCUnorderedlist"/>
      </w:pPr>
      <w:r>
        <w:t>Element parameters</w:t>
      </w:r>
    </w:p>
    <w:p w14:paraId="7296D250"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F0F465E"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280B4F01"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54E29E72"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14E56764"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3FBC10FD"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2CE49373" w14:textId="77777777" w:rsidR="00BF137A" w:rsidRDefault="00BF137A" w:rsidP="002E61E1">
      <w:pPr>
        <w:pStyle w:val="SLCUnorderedlist"/>
      </w:pPr>
      <w:r>
        <w:t>Generic type parameters</w:t>
      </w:r>
    </w:p>
    <w:p w14:paraId="57F97EF0"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1987A710"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0420DD8B"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7BDFD0F8"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5460B221"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1C9E7588"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060F9835"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F4EECC4"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31DDE7EE" w14:textId="77777777" w:rsidR="00BF137A" w:rsidRDefault="00BF137A" w:rsidP="002E61E1">
      <w:pPr>
        <w:pStyle w:val="SLCUnorderedlist"/>
      </w:pPr>
      <w:r>
        <w:t>Documentation text:</w:t>
      </w:r>
    </w:p>
    <w:p w14:paraId="29176F4D"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315AEA6"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71D9C954"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B0D901B"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625E3EA3"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5495E375"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1543DD18"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6785902C"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09F8D981"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2ABCE475"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2B9537FE"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1691DCCC"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74D0498F" w14:textId="77777777" w:rsidR="00BF137A" w:rsidRDefault="00BF137A" w:rsidP="006B59B9">
      <w:pPr>
        <w:pStyle w:val="Heading4"/>
      </w:pPr>
      <w:r>
        <w:t>Commenting</w:t>
      </w:r>
    </w:p>
    <w:p w14:paraId="75A2EFC7"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06D596D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4B07643B"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759D0DE3" w14:textId="77777777" w:rsidR="00BF137A" w:rsidRDefault="00BF137A" w:rsidP="00AA18B4">
      <w:pPr>
        <w:pStyle w:val="SLCUnorderedlist"/>
      </w:pPr>
      <w:r>
        <w:t>For comments spanning multiple lines, the use of single-line syntax “//” is favored over using “/* */”.</w:t>
      </w:r>
    </w:p>
    <w:p w14:paraId="252AB13B" w14:textId="77777777" w:rsidR="00BF137A" w:rsidRDefault="00BF137A" w:rsidP="00AA18B4">
      <w:pPr>
        <w:pStyle w:val="SLCUnorderedlist"/>
      </w:pPr>
      <w:r>
        <w:t>Creation of formatted comment boxes (</w:t>
      </w:r>
      <w:r w:rsidR="00F42CE5">
        <w:t>e.g.</w:t>
      </w:r>
      <w:r>
        <w:t xml:space="preserve"> through the use of asterisks) should be avoided.</w:t>
      </w:r>
    </w:p>
    <w:p w14:paraId="71DDF055" w14:textId="77777777" w:rsidR="00BF137A" w:rsidRDefault="00BF137A" w:rsidP="00AA18B4">
      <w:pPr>
        <w:pStyle w:val="SLCUnorderedlist"/>
      </w:pPr>
      <w:r>
        <w:t>Comments should be indented at the same level as the code they describe.</w:t>
      </w:r>
    </w:p>
    <w:p w14:paraId="6A59ED27"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16EBF02D"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74699D4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12C29537" w14:textId="77777777" w:rsidR="00BF137A" w:rsidRDefault="00BF137A" w:rsidP="00AA18B4">
      <w:pPr>
        <w:pStyle w:val="SLCUnorderedlist"/>
      </w:pPr>
      <w:r>
        <w:t>A comment should begin with an uppercase letter and end with a period.</w:t>
      </w:r>
    </w:p>
    <w:p w14:paraId="4DE32749" w14:textId="77777777" w:rsidR="00BF137A" w:rsidRPr="00613F06" w:rsidRDefault="00BF137A" w:rsidP="00AA18B4">
      <w:pPr>
        <w:pStyle w:val="SLCUnorderedlist"/>
      </w:pPr>
      <w:r>
        <w:t>Comments should not contain spelling mistakes.</w:t>
      </w:r>
    </w:p>
    <w:p w14:paraId="1E67003A"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70806957" w14:textId="77777777" w:rsidR="00B74444" w:rsidRDefault="002677AC" w:rsidP="006B59B9">
      <w:pPr>
        <w:pStyle w:val="Heading2"/>
      </w:pPr>
      <w:bookmarkStart w:id="52" w:name="_Toc32916712"/>
      <w:r>
        <w:t>Administrative Meta</w:t>
      </w:r>
      <w:r w:rsidR="00DA3D77">
        <w:t>d</w:t>
      </w:r>
      <w:r>
        <w:t>ata</w:t>
      </w:r>
      <w:bookmarkEnd w:id="52"/>
    </w:p>
    <w:p w14:paraId="09561842"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46ED53F3"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9BA5F0E" w14:textId="77777777" w:rsidR="00927308" w:rsidRDefault="00927308" w:rsidP="004A3E68">
      <w:pPr>
        <w:pStyle w:val="SLCOrderedlist"/>
        <w:numPr>
          <w:ilvl w:val="0"/>
          <w:numId w:val="20"/>
        </w:numPr>
        <w:ind w:left="567" w:hanging="294"/>
      </w:pPr>
      <w:r>
        <w:t>Copyright</w:t>
      </w:r>
    </w:p>
    <w:p w14:paraId="1DDD6465" w14:textId="77777777" w:rsidR="00AD669F" w:rsidRDefault="00AD669F" w:rsidP="00AA18B4">
      <w:pPr>
        <w:pStyle w:val="SLCOrderedlist"/>
      </w:pPr>
      <w:r>
        <w:t>Ownership</w:t>
      </w:r>
    </w:p>
    <w:p w14:paraId="51613508" w14:textId="77777777" w:rsidR="00531B0F" w:rsidRDefault="00AD669F" w:rsidP="00AA18B4">
      <w:pPr>
        <w:pStyle w:val="SLCOrderedlist"/>
      </w:pPr>
      <w:r>
        <w:t>Revision History Information</w:t>
      </w:r>
    </w:p>
    <w:p w14:paraId="193C528B"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3A3761C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9AF13D7" w14:textId="77777777" w:rsidR="00AD669F" w:rsidRDefault="00AD669F" w:rsidP="004A3E68">
      <w:pPr>
        <w:pStyle w:val="SLCOrderedlist"/>
        <w:numPr>
          <w:ilvl w:val="0"/>
          <w:numId w:val="21"/>
        </w:numPr>
        <w:ind w:left="567" w:hanging="294"/>
      </w:pPr>
      <w:r>
        <w:t>Protocol Name</w:t>
      </w:r>
    </w:p>
    <w:p w14:paraId="4C99054F" w14:textId="77777777" w:rsidR="00AD669F" w:rsidRDefault="00AD669F" w:rsidP="00AA18B4">
      <w:pPr>
        <w:pStyle w:val="SLCOrderedlist"/>
      </w:pPr>
      <w:r>
        <w:t>Protocol Description</w:t>
      </w:r>
    </w:p>
    <w:p w14:paraId="256D7840" w14:textId="77777777" w:rsidR="00AD669F" w:rsidRDefault="00AD669F" w:rsidP="00AA18B4">
      <w:pPr>
        <w:pStyle w:val="SLCOrderedlist"/>
      </w:pPr>
      <w:r>
        <w:t>Protocol Version</w:t>
      </w:r>
    </w:p>
    <w:p w14:paraId="73AAECD7" w14:textId="77777777" w:rsidR="008550F1" w:rsidRDefault="008550F1" w:rsidP="00AA18B4">
      <w:pPr>
        <w:pStyle w:val="SLCOrderedlist"/>
      </w:pPr>
      <w:r>
        <w:t>Protocol Integration ID (DMS-DRV-XXXX)</w:t>
      </w:r>
    </w:p>
    <w:p w14:paraId="7F4CD9C8" w14:textId="77777777" w:rsidR="008550F1" w:rsidRDefault="008550F1" w:rsidP="00AA18B4">
      <w:pPr>
        <w:pStyle w:val="SLCOrderedlist"/>
      </w:pPr>
      <w:r>
        <w:t>Protocol Provider</w:t>
      </w:r>
    </w:p>
    <w:p w14:paraId="424BBA3A" w14:textId="77777777" w:rsidR="00AD669F" w:rsidRDefault="00AD669F" w:rsidP="00AA18B4">
      <w:pPr>
        <w:pStyle w:val="SLCOrderedlist"/>
      </w:pPr>
      <w:r>
        <w:t>Protocol Vendor</w:t>
      </w:r>
    </w:p>
    <w:p w14:paraId="6E34248D" w14:textId="77777777" w:rsidR="00AD669F" w:rsidRDefault="00AD669F" w:rsidP="00AA18B4">
      <w:pPr>
        <w:pStyle w:val="SLCOrderedlist"/>
      </w:pPr>
      <w:r>
        <w:t>Protocol Vendor OID</w:t>
      </w:r>
      <w:r w:rsidR="008550F1">
        <w:t xml:space="preserve"> (1.3.6.1.4.1.8813.2.XX)</w:t>
      </w:r>
    </w:p>
    <w:p w14:paraId="616B1B20" w14:textId="77777777" w:rsidR="00AD669F" w:rsidRDefault="00AD669F" w:rsidP="00AA18B4">
      <w:pPr>
        <w:pStyle w:val="SLCOrderedlist"/>
      </w:pPr>
      <w:r>
        <w:t>Protocol Device OID</w:t>
      </w:r>
    </w:p>
    <w:p w14:paraId="64FC75A9" w14:textId="77777777" w:rsidR="00AD669F" w:rsidRDefault="00AD669F" w:rsidP="00AA18B4">
      <w:pPr>
        <w:pStyle w:val="SLCOrderedlist"/>
      </w:pPr>
      <w:r>
        <w:t>Protocol Element Type</w:t>
      </w:r>
    </w:p>
    <w:p w14:paraId="443AC8D5" w14:textId="77777777" w:rsidR="00AD669F" w:rsidRDefault="00AD669F" w:rsidP="008C7DAA">
      <w:pPr>
        <w:pStyle w:val="SLCBodytext"/>
      </w:pPr>
    </w:p>
    <w:p w14:paraId="1E37778F" w14:textId="77777777" w:rsidR="005573C4" w:rsidRDefault="007D2C84">
      <w:pPr>
        <w:pStyle w:val="Heading2"/>
      </w:pPr>
      <w:bookmarkStart w:id="57" w:name="_Toc32916715"/>
      <w:r>
        <w:t>User Interface</w:t>
      </w:r>
      <w:bookmarkEnd w:id="57"/>
    </w:p>
    <w:p w14:paraId="50F27D2B" w14:textId="77777777" w:rsidR="00CB41F5" w:rsidRDefault="00CB41F5" w:rsidP="006B59B9">
      <w:pPr>
        <w:pStyle w:val="Heading3"/>
      </w:pPr>
      <w:bookmarkStart w:id="58" w:name="_Toc32916716"/>
      <w:r>
        <w:t>Element Wizard</w:t>
      </w:r>
      <w:bookmarkEnd w:id="58"/>
    </w:p>
    <w:p w14:paraId="01B8BAC2" w14:textId="77777777" w:rsidR="00865CF1" w:rsidRPr="00F31FA0" w:rsidRDefault="00865CF1" w:rsidP="006B59B9">
      <w:pPr>
        <w:pStyle w:val="Heading4"/>
      </w:pPr>
      <w:bookmarkStart w:id="59" w:name="_Default_Settings"/>
      <w:bookmarkEnd w:id="59"/>
      <w:r>
        <w:t>Default Settings</w:t>
      </w:r>
    </w:p>
    <w:p w14:paraId="26E159AD"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E3A1A57"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061159F2" w14:textId="77777777" w:rsidR="00865CF1" w:rsidRDefault="00865CF1" w:rsidP="006B59B9">
      <w:pPr>
        <w:pStyle w:val="Heading4"/>
      </w:pPr>
      <w:bookmarkStart w:id="60" w:name="_Connection_names"/>
      <w:bookmarkEnd w:id="60"/>
      <w:r>
        <w:t xml:space="preserve">Connection </w:t>
      </w:r>
      <w:r w:rsidR="00F265BD">
        <w:t>N</w:t>
      </w:r>
      <w:r>
        <w:t>ames</w:t>
      </w:r>
    </w:p>
    <w:p w14:paraId="62B44053"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38149ED2" w14:textId="77777777" w:rsidR="00C44150" w:rsidRDefault="00C44150" w:rsidP="00D026DC">
      <w:pPr>
        <w:pStyle w:val="SLCUnorderedlist"/>
        <w:numPr>
          <w:ilvl w:val="1"/>
          <w:numId w:val="13"/>
        </w:numPr>
      </w:pPr>
      <w:r>
        <w:t>“IP Connection" or "IP Connection - XXX": For drivers that support TCP and/or UDP.</w:t>
      </w:r>
    </w:p>
    <w:p w14:paraId="0A1DC2FF" w14:textId="77777777" w:rsidR="00C44150" w:rsidRDefault="00C44150" w:rsidP="00C44150">
      <w:pPr>
        <w:pStyle w:val="SLCUnorderedlist"/>
        <w:numPr>
          <w:ilvl w:val="1"/>
          <w:numId w:val="13"/>
        </w:numPr>
      </w:pPr>
      <w:r>
        <w:t>"HTTP Connection" or "HTTP Connection - XXX"</w:t>
      </w:r>
    </w:p>
    <w:p w14:paraId="32CE68E9" w14:textId="77777777" w:rsidR="00C44150" w:rsidRDefault="00C44150" w:rsidP="00C44150">
      <w:pPr>
        <w:pStyle w:val="SLCUnorderedlist"/>
        <w:numPr>
          <w:ilvl w:val="1"/>
          <w:numId w:val="13"/>
        </w:numPr>
      </w:pPr>
      <w:r>
        <w:t>"SNMP Connection" or "SNMP Connection - XXX"</w:t>
      </w:r>
    </w:p>
    <w:p w14:paraId="339B75EE"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6E0809A5"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4566E525" w14:textId="77777777" w:rsidR="00C44150" w:rsidRDefault="00C44150" w:rsidP="00C44150">
      <w:pPr>
        <w:pStyle w:val="SLCUnorderedlist"/>
        <w:numPr>
          <w:ilvl w:val="1"/>
          <w:numId w:val="13"/>
        </w:numPr>
      </w:pPr>
      <w:r>
        <w:t>"IP Connection - XXX"</w:t>
      </w:r>
    </w:p>
    <w:p w14:paraId="17718CFE" w14:textId="77777777" w:rsidR="00C44150" w:rsidRDefault="00C44150" w:rsidP="00C44150">
      <w:pPr>
        <w:pStyle w:val="SLCUnorderedlist"/>
        <w:numPr>
          <w:ilvl w:val="1"/>
          <w:numId w:val="13"/>
        </w:numPr>
      </w:pPr>
      <w:r>
        <w:t>"HTTP Connection - XXX"</w:t>
      </w:r>
    </w:p>
    <w:p w14:paraId="7A3AA9DC" w14:textId="77777777" w:rsidR="00C44150" w:rsidRDefault="00C44150" w:rsidP="00C44150">
      <w:pPr>
        <w:pStyle w:val="SLCUnorderedlist"/>
        <w:numPr>
          <w:ilvl w:val="1"/>
          <w:numId w:val="13"/>
        </w:numPr>
      </w:pPr>
      <w:r>
        <w:t>Etc.</w:t>
      </w:r>
    </w:p>
    <w:p w14:paraId="379368F7" w14:textId="77777777" w:rsidR="00C31705" w:rsidRDefault="00C31705" w:rsidP="00C31705">
      <w:pPr>
        <w:pStyle w:val="Heading3"/>
      </w:pPr>
      <w:bookmarkStart w:id="62" w:name="_Toc32916717"/>
      <w:bookmarkEnd w:id="61"/>
      <w:r>
        <w:lastRenderedPageBreak/>
        <w:t>Protocol Pages</w:t>
      </w:r>
      <w:bookmarkEnd w:id="62"/>
    </w:p>
    <w:p w14:paraId="2D2E91F1" w14:textId="77777777" w:rsidR="00C31705" w:rsidRDefault="00C31705" w:rsidP="00C31705">
      <w:pPr>
        <w:pStyle w:val="Heading4"/>
      </w:pPr>
      <w:bookmarkStart w:id="63" w:name="_Page_Layout"/>
      <w:bookmarkEnd w:id="63"/>
      <w:r>
        <w:t>Page Layout</w:t>
      </w:r>
    </w:p>
    <w:p w14:paraId="6EA18597" w14:textId="77777777" w:rsidR="00C31705" w:rsidRPr="000E3062" w:rsidRDefault="00C31705" w:rsidP="00AA18B4">
      <w:pPr>
        <w:pStyle w:val="SLCUnorderedlist"/>
      </w:pPr>
      <w:r>
        <w:t xml:space="preserve">By default, a maximum of two columns is allowed on a page. </w:t>
      </w:r>
    </w:p>
    <w:p w14:paraId="458EF727" w14:textId="77777777" w:rsidR="00C31705" w:rsidRDefault="00C31705" w:rsidP="00C31705">
      <w:pPr>
        <w:pStyle w:val="Heading4"/>
      </w:pPr>
      <w:bookmarkStart w:id="64" w:name="_Product_Line_Look"/>
      <w:bookmarkStart w:id="65" w:name="_Look_and_Feel"/>
      <w:bookmarkEnd w:id="64"/>
      <w:bookmarkEnd w:id="65"/>
      <w:r>
        <w:t>Look and Feel</w:t>
      </w:r>
    </w:p>
    <w:p w14:paraId="18AC7268"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2AADAE17" w14:textId="77777777" w:rsidR="00C31705" w:rsidRPr="00F31FA0" w:rsidRDefault="00C31705" w:rsidP="00C31705">
      <w:pPr>
        <w:pStyle w:val="Heading4"/>
      </w:pPr>
      <w:bookmarkStart w:id="66" w:name="_General_Page."/>
      <w:bookmarkStart w:id="67" w:name="_General_Page"/>
      <w:bookmarkEnd w:id="66"/>
      <w:bookmarkEnd w:id="67"/>
      <w:r>
        <w:t>General Page</w:t>
      </w:r>
    </w:p>
    <w:p w14:paraId="63FC6592"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64D17B3D"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5371ADE6"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4B29291F"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051B5891"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05215F0A"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6C47A420" w14:textId="77777777" w:rsidR="007D2C84" w:rsidRDefault="00835E90" w:rsidP="006B59B9">
      <w:pPr>
        <w:pStyle w:val="Heading3"/>
      </w:pPr>
      <w:bookmarkStart w:id="72" w:name="_Toc32916718"/>
      <w:r>
        <w:t>Displayed Text</w:t>
      </w:r>
      <w:bookmarkEnd w:id="72"/>
    </w:p>
    <w:p w14:paraId="137040E3"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475EF3F" w14:textId="77777777" w:rsidR="00865CF1" w:rsidRPr="00F31FA0" w:rsidRDefault="000F4C60" w:rsidP="006B59B9">
      <w:pPr>
        <w:pStyle w:val="Heading4"/>
      </w:pPr>
      <w:bookmarkStart w:id="73" w:name="_Capitalization"/>
      <w:bookmarkStart w:id="74" w:name="_Title_Case"/>
      <w:bookmarkEnd w:id="73"/>
      <w:bookmarkEnd w:id="74"/>
      <w:r>
        <w:t>Title Case</w:t>
      </w:r>
    </w:p>
    <w:p w14:paraId="4B683939"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78682AC7" w14:textId="77777777" w:rsidR="007D2C84" w:rsidRPr="003E4EBC" w:rsidRDefault="007D2C84" w:rsidP="004A3E68">
      <w:pPr>
        <w:pStyle w:val="SLCUnorderedlist"/>
        <w:numPr>
          <w:ilvl w:val="1"/>
          <w:numId w:val="13"/>
        </w:numPr>
      </w:pPr>
      <w:r>
        <w:t>t</w:t>
      </w:r>
      <w:r w:rsidRPr="003E4EBC">
        <w:t>he first word of the description, or</w:t>
      </w:r>
    </w:p>
    <w:p w14:paraId="4F3E03C9"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19241AA7" w14:textId="77777777" w:rsidR="00797E41" w:rsidRDefault="007D2C84" w:rsidP="004A3E68">
      <w:pPr>
        <w:pStyle w:val="SLCUnorderedlist"/>
        <w:numPr>
          <w:ilvl w:val="1"/>
          <w:numId w:val="13"/>
        </w:numPr>
      </w:pPr>
      <w:r>
        <w:t>a</w:t>
      </w:r>
      <w:r w:rsidRPr="003E4EBC">
        <w:t xml:space="preserve"> noun, a pronoun or a verb.</w:t>
      </w:r>
    </w:p>
    <w:p w14:paraId="191F29F9" w14:textId="77777777" w:rsidR="00797E41" w:rsidRDefault="00797E41" w:rsidP="006B59B9">
      <w:pPr>
        <w:pStyle w:val="Heading4"/>
      </w:pPr>
      <w:bookmarkStart w:id="75" w:name="_Brand_Names"/>
      <w:bookmarkStart w:id="76" w:name="_Brand_and_Product"/>
      <w:bookmarkEnd w:id="75"/>
      <w:bookmarkEnd w:id="76"/>
      <w:r>
        <w:t xml:space="preserve">Brand </w:t>
      </w:r>
      <w:r w:rsidR="00721339">
        <w:t xml:space="preserve">and Product </w:t>
      </w:r>
      <w:r>
        <w:t>Names</w:t>
      </w:r>
    </w:p>
    <w:p w14:paraId="5B99FCDD" w14:textId="77777777" w:rsidR="007D2C84" w:rsidRDefault="00797E41" w:rsidP="00AA18B4">
      <w:pPr>
        <w:pStyle w:val="SLCUnorderedlist"/>
      </w:pPr>
      <w:r>
        <w:t xml:space="preserve">Brand </w:t>
      </w:r>
      <w:r w:rsidR="00721339">
        <w:t xml:space="preserve">or product </w:t>
      </w:r>
      <w:r>
        <w:t>names must use their official capitalization.</w:t>
      </w:r>
    </w:p>
    <w:p w14:paraId="3D868819" w14:textId="77777777" w:rsidR="00797E41" w:rsidRDefault="00797E41" w:rsidP="006B59B9">
      <w:pPr>
        <w:pStyle w:val="Heading4"/>
      </w:pPr>
      <w:bookmarkStart w:id="77" w:name="_Unnecessary_Information"/>
      <w:bookmarkStart w:id="78" w:name="_Acronyms_and_Initialisms"/>
      <w:bookmarkEnd w:id="77"/>
      <w:bookmarkEnd w:id="78"/>
      <w:r>
        <w:lastRenderedPageBreak/>
        <w:t>Acronyms and Initialisms</w:t>
      </w:r>
    </w:p>
    <w:p w14:paraId="6D1FEA71"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7C71D63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36336B1F"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0E1AC202"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A16332"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63675452"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2E49911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3916FA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6D74A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3CD6D56"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751120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5C2D601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788DEDA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E8618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FF3018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3211EF1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7E2410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3DE5C060"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648A1E5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50DA1B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700CB7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4E881A35"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BB03D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E8E275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6FE1C3A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66248C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138EFF3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7CCE9A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1C0CB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262014D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235378F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B2B97A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6266F86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44197D5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45503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C765EA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E1948DF"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0E947B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3070452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1FC6F022"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B0D88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212EE9A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04B337AE"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DF705D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78A8F45B"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1DD837A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6BC1F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42FDCE1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7C94909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AC4D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05BE9CD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4EE28B2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A7AF3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09CB149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6AC9FE6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402036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3C498040"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457DAD2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2327A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457F737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6CEDEF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68232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131990A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426EFD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94D551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06C6D004"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4CAC78B"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22066FFE"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255F630" w14:textId="77777777" w:rsidR="00C874C9" w:rsidRPr="009A4B7D" w:rsidRDefault="00C874C9" w:rsidP="00B3109B">
            <w:r w:rsidRPr="009A4B7D">
              <w:rPr>
                <w:b/>
                <w:noProof/>
              </w:rPr>
              <w:t>Note</w:t>
            </w:r>
            <w:r w:rsidRPr="009A4B7D">
              <w:rPr>
                <w:noProof/>
              </w:rPr>
              <w:t>:</w:t>
            </w:r>
          </w:p>
        </w:tc>
        <w:tc>
          <w:tcPr>
            <w:tcW w:w="8647" w:type="dxa"/>
          </w:tcPr>
          <w:p w14:paraId="16D26F59" w14:textId="77777777" w:rsidR="00C874C9" w:rsidRPr="009A4B7D" w:rsidRDefault="00C874C9" w:rsidP="00AA18B4">
            <w:pPr>
              <w:pStyle w:val="SLCBodytext"/>
              <w:spacing w:after="0"/>
            </w:pPr>
            <w:r>
              <w:t>Units of measure are subject to specific casing.</w:t>
            </w:r>
          </w:p>
        </w:tc>
      </w:tr>
    </w:tbl>
    <w:p w14:paraId="6C0321C3" w14:textId="77777777" w:rsidR="0083215A" w:rsidRDefault="0083215A" w:rsidP="006B59B9">
      <w:pPr>
        <w:pStyle w:val="Heading3"/>
      </w:pPr>
      <w:bookmarkStart w:id="79" w:name="_Unnecessary_Information_1"/>
      <w:bookmarkStart w:id="80" w:name="_Parameter_Description_and"/>
      <w:bookmarkStart w:id="81" w:name="_Toc32916719"/>
      <w:bookmarkEnd w:id="79"/>
      <w:bookmarkEnd w:id="80"/>
      <w:r>
        <w:t>Parameters</w:t>
      </w:r>
      <w:bookmarkEnd w:id="81"/>
    </w:p>
    <w:p w14:paraId="4F332269" w14:textId="77777777" w:rsidR="00E57D5F" w:rsidRDefault="00E57D5F" w:rsidP="00E57D5F">
      <w:pPr>
        <w:pStyle w:val="Heading4"/>
      </w:pPr>
      <w:bookmarkStart w:id="82" w:name="_Parameter_Description_and_1"/>
      <w:bookmarkEnd w:id="82"/>
      <w:r>
        <w:t>Parameter Description and Values</w:t>
      </w:r>
    </w:p>
    <w:p w14:paraId="77BBF7A0"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01179B08" w14:textId="77777777" w:rsidR="0083215A" w:rsidRDefault="0083215A" w:rsidP="0083215A">
      <w:pPr>
        <w:pStyle w:val="Heading4"/>
      </w:pPr>
      <w:bookmarkStart w:id="83" w:name="_Buttons"/>
      <w:bookmarkStart w:id="84" w:name="_Unit_of_Measure"/>
      <w:bookmarkEnd w:id="83"/>
      <w:bookmarkEnd w:id="84"/>
      <w:r>
        <w:t>Unit of Measure</w:t>
      </w:r>
    </w:p>
    <w:p w14:paraId="01A33696"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6D71C034" w14:textId="77777777" w:rsidR="0083215A" w:rsidRDefault="0083215A" w:rsidP="0083215A">
      <w:pPr>
        <w:pStyle w:val="Heading4"/>
      </w:pPr>
      <w:bookmarkStart w:id="85" w:name="_Value_Range"/>
      <w:bookmarkEnd w:id="85"/>
      <w:r>
        <w:lastRenderedPageBreak/>
        <w:t>Value Range</w:t>
      </w:r>
    </w:p>
    <w:p w14:paraId="3FE77A92"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2E55FEF1" w14:textId="77777777" w:rsidR="0083215A" w:rsidRDefault="00721339" w:rsidP="0083215A">
      <w:pPr>
        <w:pStyle w:val="Heading4"/>
      </w:pPr>
      <w:bookmarkStart w:id="86" w:name="_Date_and_Time"/>
      <w:bookmarkEnd w:id="86"/>
      <w:r>
        <w:t>Date and Time Values</w:t>
      </w:r>
    </w:p>
    <w:p w14:paraId="34223D77"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209CD6DF" w14:textId="77777777" w:rsidR="0083215A" w:rsidRDefault="0083215A" w:rsidP="0083215A">
      <w:pPr>
        <w:pStyle w:val="Heading4"/>
      </w:pPr>
      <w:bookmarkStart w:id="87" w:name="_Exceptional_States_1"/>
      <w:bookmarkEnd w:id="87"/>
      <w:r>
        <w:t>Exceptional States</w:t>
      </w:r>
    </w:p>
    <w:p w14:paraId="3BEBFE48"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6786DEC1" w14:textId="77777777" w:rsidR="0083215A" w:rsidRDefault="0083215A" w:rsidP="0083215A">
      <w:pPr>
        <w:pStyle w:val="Heading4"/>
      </w:pPr>
      <w:bookmarkStart w:id="88" w:name="_Parameter_Tooltip_1"/>
      <w:bookmarkStart w:id="89" w:name="_Tooltips"/>
      <w:bookmarkEnd w:id="88"/>
      <w:bookmarkEnd w:id="89"/>
      <w:r>
        <w:t>Tooltip</w:t>
      </w:r>
      <w:r w:rsidR="008162B8">
        <w:t>s</w:t>
      </w:r>
    </w:p>
    <w:p w14:paraId="3C1C80B5" w14:textId="77777777" w:rsidR="003116A7" w:rsidRDefault="0083215A" w:rsidP="00AA18B4">
      <w:pPr>
        <w:pStyle w:val="SLCUnorderedlist"/>
      </w:pPr>
      <w:r>
        <w:t>All displayed parameters must have a meaningful smart tag (tooltip).</w:t>
      </w:r>
    </w:p>
    <w:p w14:paraId="2C827D7E" w14:textId="77777777" w:rsidR="003116A7" w:rsidRDefault="003116A7" w:rsidP="0052193D">
      <w:pPr>
        <w:pStyle w:val="Heading4"/>
      </w:pPr>
      <w:bookmarkStart w:id="90" w:name="_Octet_Values"/>
      <w:bookmarkStart w:id="91" w:name="_Ref32842298"/>
      <w:bookmarkEnd w:id="90"/>
      <w:r>
        <w:t>Octet Values</w:t>
      </w:r>
      <w:bookmarkEnd w:id="91"/>
    </w:p>
    <w:p w14:paraId="2515072B" w14:textId="77777777" w:rsidR="003116A7" w:rsidRDefault="003116A7" w:rsidP="00AA18B4">
      <w:pPr>
        <w:pStyle w:val="SLCUnorderedlist"/>
      </w:pPr>
      <w:r>
        <w:t>Octet values should be implemented as bit rate.</w:t>
      </w:r>
    </w:p>
    <w:p w14:paraId="32C0BF88" w14:textId="77777777" w:rsidR="003116A7" w:rsidRDefault="003116A7" w:rsidP="0052193D">
      <w:pPr>
        <w:pStyle w:val="Heading4"/>
      </w:pPr>
      <w:bookmarkStart w:id="92" w:name="_Error_Counter_Values"/>
      <w:bookmarkStart w:id="93" w:name="_Ref32842452"/>
      <w:bookmarkEnd w:id="92"/>
      <w:r>
        <w:t>Error Counter Values</w:t>
      </w:r>
      <w:bookmarkEnd w:id="93"/>
    </w:p>
    <w:p w14:paraId="2780A61D" w14:textId="77777777" w:rsidR="0052193D" w:rsidRPr="007559AB" w:rsidRDefault="003116A7" w:rsidP="00AA18B4">
      <w:pPr>
        <w:pStyle w:val="SLCUnorderedlist"/>
      </w:pPr>
      <w:r>
        <w:t xml:space="preserve">Error Counters should be made available as a rate value. </w:t>
      </w:r>
    </w:p>
    <w:p w14:paraId="0D717AFC" w14:textId="77777777" w:rsidR="00284E78" w:rsidRDefault="00284E78" w:rsidP="00284E78">
      <w:pPr>
        <w:pStyle w:val="Heading3"/>
      </w:pPr>
      <w:bookmarkStart w:id="94" w:name="_Buttons_1"/>
      <w:bookmarkStart w:id="95" w:name="_Column_Header_Options"/>
      <w:bookmarkStart w:id="96" w:name="_Toc32916720"/>
      <w:bookmarkEnd w:id="94"/>
      <w:bookmarkEnd w:id="95"/>
      <w:r>
        <w:t>Tables</w:t>
      </w:r>
      <w:bookmarkEnd w:id="96"/>
    </w:p>
    <w:p w14:paraId="5587BDDB" w14:textId="77777777" w:rsidR="00284E78" w:rsidRDefault="00284E78" w:rsidP="00284E78">
      <w:pPr>
        <w:pStyle w:val="Heading4"/>
      </w:pPr>
      <w:bookmarkStart w:id="97" w:name="_Column_Description"/>
      <w:bookmarkStart w:id="98" w:name="_Column_Names"/>
      <w:bookmarkEnd w:id="97"/>
      <w:bookmarkEnd w:id="98"/>
      <w:r>
        <w:t>Column Names</w:t>
      </w:r>
    </w:p>
    <w:p w14:paraId="538B701F"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27592EE1" w14:textId="77777777" w:rsidR="00284E78" w:rsidRPr="00D7482E" w:rsidRDefault="00284E78" w:rsidP="00284E78">
      <w:pPr>
        <w:pStyle w:val="Heading4"/>
      </w:pPr>
      <w:bookmarkStart w:id="99" w:name="_Column_Descriptions"/>
      <w:bookmarkEnd w:id="99"/>
      <w:r>
        <w:t>Column Descriptions</w:t>
      </w:r>
    </w:p>
    <w:p w14:paraId="23682A82"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6E337C9D" w14:textId="77777777" w:rsidR="00284E78" w:rsidRPr="007F6EEE" w:rsidRDefault="00284E78" w:rsidP="00284E78">
      <w:pPr>
        <w:pStyle w:val="Heading4"/>
      </w:pPr>
      <w:bookmarkStart w:id="100" w:name="_Column_Header_Options_1"/>
      <w:bookmarkEnd w:id="100"/>
      <w:r>
        <w:t>Column Header Options</w:t>
      </w:r>
    </w:p>
    <w:p w14:paraId="48408680"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E74B2E4" w14:textId="77777777" w:rsidR="003A235C" w:rsidRDefault="003A235C" w:rsidP="006B59B9">
      <w:pPr>
        <w:pStyle w:val="Heading3"/>
      </w:pPr>
      <w:bookmarkStart w:id="101" w:name="_Buttons_2"/>
      <w:bookmarkStart w:id="102" w:name="_Toc32916721"/>
      <w:bookmarkEnd w:id="101"/>
      <w:r>
        <w:t>Buttons</w:t>
      </w:r>
      <w:bookmarkEnd w:id="102"/>
    </w:p>
    <w:p w14:paraId="0DFFBF3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2757EB37" w14:textId="77777777" w:rsidR="007E4064" w:rsidRDefault="007E4064" w:rsidP="007E4064">
      <w:pPr>
        <w:pStyle w:val="Heading3"/>
        <w:autoSpaceDE w:val="0"/>
        <w:autoSpaceDN w:val="0"/>
        <w:adjustRightInd w:val="0"/>
      </w:pPr>
      <w:bookmarkStart w:id="103" w:name="_ToggleButtons_1"/>
      <w:bookmarkStart w:id="104" w:name="_Toc32916722"/>
      <w:bookmarkEnd w:id="103"/>
      <w:r>
        <w:lastRenderedPageBreak/>
        <w:t>Toggle</w:t>
      </w:r>
      <w:r w:rsidR="006831F7">
        <w:t xml:space="preserve"> B</w:t>
      </w:r>
      <w:r>
        <w:t>uttons</w:t>
      </w:r>
      <w:bookmarkEnd w:id="104"/>
    </w:p>
    <w:p w14:paraId="72E759F8"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307379C1" w14:textId="77777777" w:rsidR="003A235C" w:rsidRDefault="003A235C" w:rsidP="006B59B9">
      <w:pPr>
        <w:pStyle w:val="Heading3"/>
      </w:pPr>
      <w:bookmarkStart w:id="105" w:name="_Toc32916723"/>
      <w:r w:rsidRPr="00AB05AA">
        <w:t>Page</w:t>
      </w:r>
      <w:r w:rsidR="006831F7">
        <w:t xml:space="preserve"> B</w:t>
      </w:r>
      <w:r w:rsidRPr="00AB05AA">
        <w:t>uttons</w:t>
      </w:r>
      <w:bookmarkEnd w:id="105"/>
    </w:p>
    <w:p w14:paraId="5912A1ED" w14:textId="77777777" w:rsidR="00B76836" w:rsidRDefault="00B76836" w:rsidP="006B59B9">
      <w:pPr>
        <w:pStyle w:val="Heading4"/>
      </w:pPr>
      <w:bookmarkStart w:id="106" w:name="_PageButton_Dimensions"/>
      <w:bookmarkEnd w:id="106"/>
      <w:r>
        <w:t>Page</w:t>
      </w:r>
      <w:r w:rsidR="006831F7">
        <w:t xml:space="preserve"> B</w:t>
      </w:r>
      <w:r>
        <w:t xml:space="preserve">utton </w:t>
      </w:r>
      <w:r w:rsidR="006831F7">
        <w:t>Dimensions</w:t>
      </w:r>
    </w:p>
    <w:p w14:paraId="3ADADF82"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9BD52F8" w14:textId="77777777" w:rsidR="00B76836" w:rsidRPr="00276771" w:rsidRDefault="00B76836" w:rsidP="006B59B9">
      <w:pPr>
        <w:pStyle w:val="Heading4"/>
      </w:pPr>
      <w:bookmarkStart w:id="107" w:name="_PageButton_Labels"/>
      <w:bookmarkEnd w:id="107"/>
      <w:r>
        <w:t>Page</w:t>
      </w:r>
      <w:r w:rsidR="006831F7">
        <w:t xml:space="preserve"> B</w:t>
      </w:r>
      <w:r>
        <w:t xml:space="preserve">utton </w:t>
      </w:r>
      <w:r w:rsidR="006831F7">
        <w:t>L</w:t>
      </w:r>
      <w:r>
        <w:t>abels</w:t>
      </w:r>
    </w:p>
    <w:p w14:paraId="6F24DEA4"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47E1ECE" w14:textId="77777777" w:rsidR="00B76836" w:rsidRDefault="00B76836" w:rsidP="00B76836">
      <w:pPr>
        <w:pStyle w:val="Heading4"/>
      </w:pPr>
      <w:bookmarkStart w:id="108" w:name="_PageButton_Content"/>
      <w:bookmarkEnd w:id="108"/>
      <w:r>
        <w:t>Page</w:t>
      </w:r>
      <w:r w:rsidR="006831F7">
        <w:t xml:space="preserve"> B</w:t>
      </w:r>
      <w:r>
        <w:t>utton Content</w:t>
      </w:r>
    </w:p>
    <w:p w14:paraId="2570ADF6"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6ECE8A36"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4991D47" w14:textId="77777777" w:rsidR="007E4064" w:rsidRDefault="007E4064" w:rsidP="007E4064">
      <w:pPr>
        <w:pStyle w:val="Heading3"/>
      </w:pPr>
      <w:bookmarkStart w:id="109" w:name="_ToggleButtons"/>
      <w:bookmarkStart w:id="110" w:name="_Values"/>
      <w:bookmarkStart w:id="111" w:name="_Progress_Bars"/>
      <w:bookmarkStart w:id="112" w:name="_Toc32916724"/>
      <w:bookmarkEnd w:id="109"/>
      <w:bookmarkEnd w:id="110"/>
      <w:bookmarkEnd w:id="111"/>
      <w:r>
        <w:t>Progress Bar</w:t>
      </w:r>
      <w:r w:rsidR="008162B8">
        <w:t>s</w:t>
      </w:r>
      <w:bookmarkEnd w:id="112"/>
    </w:p>
    <w:p w14:paraId="0104D06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30BB2428" w14:textId="77777777" w:rsidR="00844754" w:rsidRDefault="00762262" w:rsidP="006B59B9">
      <w:pPr>
        <w:pStyle w:val="Heading2"/>
      </w:pPr>
      <w:bookmarkStart w:id="113" w:name="_Toc473038455"/>
      <w:bookmarkStart w:id="114" w:name="_Toc473038456"/>
      <w:bookmarkStart w:id="115" w:name="_Toc473038463"/>
      <w:bookmarkStart w:id="116" w:name="_Toc473038464"/>
      <w:bookmarkStart w:id="117" w:name="_Toc473038778"/>
      <w:bookmarkStart w:id="118" w:name="_Toc473038782"/>
      <w:bookmarkStart w:id="119" w:name="_Toc473038783"/>
      <w:bookmarkStart w:id="120" w:name="_Toc473038785"/>
      <w:bookmarkStart w:id="121" w:name="_Toc473038787"/>
      <w:bookmarkStart w:id="122" w:name="_Toc473038788"/>
      <w:bookmarkStart w:id="123" w:name="_Toc473038789"/>
      <w:bookmarkStart w:id="124" w:name="_Toc473038790"/>
      <w:bookmarkStart w:id="125" w:name="_Toc473038791"/>
      <w:bookmarkStart w:id="126" w:name="_Toc473038793"/>
      <w:bookmarkStart w:id="127" w:name="_Toc473038796"/>
      <w:bookmarkStart w:id="128" w:name="_Toc473038798"/>
      <w:bookmarkStart w:id="129" w:name="_Toc473038799"/>
      <w:bookmarkStart w:id="130" w:name="_Toc473038800"/>
      <w:bookmarkStart w:id="131" w:name="_Toc473038804"/>
      <w:bookmarkStart w:id="132" w:name="_Toc473038808"/>
      <w:bookmarkStart w:id="133" w:name="_Toc473038810"/>
      <w:bookmarkStart w:id="134" w:name="_Toc473038814"/>
      <w:bookmarkStart w:id="135" w:name="_Toc473038815"/>
      <w:bookmarkStart w:id="136" w:name="_Toc3291672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t>Monitoring</w:t>
      </w:r>
      <w:bookmarkEnd w:id="136"/>
    </w:p>
    <w:p w14:paraId="1666E33C" w14:textId="77777777" w:rsidR="003A235C" w:rsidRPr="008706C5" w:rsidRDefault="003A235C" w:rsidP="006B59B9">
      <w:pPr>
        <w:pStyle w:val="Heading3"/>
      </w:pPr>
      <w:bookmarkStart w:id="137" w:name="_Trending"/>
      <w:bookmarkStart w:id="138" w:name="_Toc32916726"/>
      <w:bookmarkEnd w:id="137"/>
      <w:r w:rsidRPr="008706C5">
        <w:t>Trending</w:t>
      </w:r>
      <w:bookmarkEnd w:id="138"/>
    </w:p>
    <w:p w14:paraId="04282577"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13320BF4" w14:textId="77777777" w:rsidR="003A235C" w:rsidRDefault="003A235C" w:rsidP="00AA18B4">
      <w:pPr>
        <w:pStyle w:val="SLCUnorderedlist"/>
      </w:pPr>
      <w:r>
        <w:t>Make sure no redundant trending can be set on parameters.</w:t>
      </w:r>
    </w:p>
    <w:p w14:paraId="020156F0"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0870F55E" w14:textId="77777777" w:rsidR="007D2C84" w:rsidRPr="008706C5" w:rsidRDefault="007D2C84" w:rsidP="006B59B9">
      <w:pPr>
        <w:pStyle w:val="Heading3"/>
      </w:pPr>
      <w:bookmarkStart w:id="139" w:name="_Alarming"/>
      <w:bookmarkStart w:id="140" w:name="_Toc32916727"/>
      <w:bookmarkEnd w:id="139"/>
      <w:r w:rsidRPr="008706C5">
        <w:t>Alarming</w:t>
      </w:r>
      <w:bookmarkEnd w:id="140"/>
    </w:p>
    <w:p w14:paraId="7081CD82"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3EB5EFD0" w14:textId="77777777" w:rsidR="007D2C84" w:rsidRDefault="007D2C84" w:rsidP="00AA18B4">
      <w:pPr>
        <w:pStyle w:val="SLCUnorderedlist"/>
      </w:pPr>
      <w:r>
        <w:t>Make sure no redundant alarms can be set on parameters.</w:t>
      </w:r>
    </w:p>
    <w:p w14:paraId="64BDCD9C" w14:textId="77777777" w:rsidR="007D2C84" w:rsidRDefault="007D2C84" w:rsidP="00AA18B4">
      <w:pPr>
        <w:pStyle w:val="SLCUnorderedlist"/>
      </w:pPr>
      <w:r>
        <w:t xml:space="preserve">If applicable, default values should be provided for the different severity levels. </w:t>
      </w:r>
    </w:p>
    <w:p w14:paraId="6085CBB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7E4F07E" w14:textId="77777777" w:rsidR="00B00D25" w:rsidRDefault="003A235C" w:rsidP="006B59B9">
      <w:pPr>
        <w:pStyle w:val="Heading2"/>
      </w:pPr>
      <w:bookmarkStart w:id="141" w:name="_Toc32916728"/>
      <w:r>
        <w:t>Protocol</w:t>
      </w:r>
      <w:bookmarkEnd w:id="141"/>
    </w:p>
    <w:p w14:paraId="74EAD069" w14:textId="77777777" w:rsidR="000B6B49" w:rsidRDefault="000B6B49" w:rsidP="006B59B9">
      <w:pPr>
        <w:pStyle w:val="Heading3"/>
      </w:pPr>
      <w:bookmarkStart w:id="142" w:name="_API"/>
      <w:bookmarkStart w:id="143" w:name="_Toc32916729"/>
      <w:bookmarkEnd w:id="142"/>
      <w:r>
        <w:t>API</w:t>
      </w:r>
      <w:bookmarkEnd w:id="143"/>
    </w:p>
    <w:p w14:paraId="6F4A46A6" w14:textId="77777777" w:rsidR="003841A3" w:rsidRDefault="00E57D5F" w:rsidP="006B59B9">
      <w:pPr>
        <w:pStyle w:val="Heading4"/>
      </w:pPr>
      <w:bookmarkStart w:id="144" w:name="_Vendor"/>
      <w:bookmarkEnd w:id="144"/>
      <w:r>
        <w:t>Device</w:t>
      </w:r>
      <w:r w:rsidR="00FF23EE">
        <w:t xml:space="preserve"> API</w:t>
      </w:r>
    </w:p>
    <w:p w14:paraId="0F854DE9"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080AA403" w14:textId="77777777" w:rsidR="003841A3" w:rsidRDefault="003841A3" w:rsidP="006B59B9">
      <w:pPr>
        <w:pStyle w:val="Heading4"/>
      </w:pPr>
      <w:bookmarkStart w:id="145" w:name="_DataMiner"/>
      <w:bookmarkEnd w:id="145"/>
      <w:r>
        <w:t>DataMiner</w:t>
      </w:r>
      <w:r w:rsidR="00FF23EE">
        <w:t xml:space="preserve"> API</w:t>
      </w:r>
    </w:p>
    <w:p w14:paraId="1B42BBB1"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A273C68" w14:textId="77777777" w:rsidR="002F282C" w:rsidRDefault="002F282C" w:rsidP="006B59B9">
      <w:pPr>
        <w:pStyle w:val="Heading3"/>
      </w:pPr>
      <w:bookmarkStart w:id="146" w:name="_Communication"/>
      <w:bookmarkStart w:id="147" w:name="_Toc32916730"/>
      <w:bookmarkEnd w:id="146"/>
      <w:r>
        <w:t>Communication</w:t>
      </w:r>
      <w:bookmarkEnd w:id="147"/>
    </w:p>
    <w:p w14:paraId="7E454A14"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337DB79" w14:textId="77777777" w:rsidR="008C6556" w:rsidRDefault="008C6556" w:rsidP="006B59B9">
      <w:pPr>
        <w:pStyle w:val="Heading3"/>
      </w:pPr>
      <w:bookmarkStart w:id="148" w:name="_Toc32916731"/>
      <w:r w:rsidRPr="006C357C">
        <w:t>Logic</w:t>
      </w:r>
      <w:bookmarkEnd w:id="148"/>
    </w:p>
    <w:p w14:paraId="50EB94B0" w14:textId="77777777" w:rsidR="00D40955" w:rsidRPr="007F6EEE" w:rsidRDefault="00871EBA" w:rsidP="006B59B9">
      <w:pPr>
        <w:pStyle w:val="Heading4"/>
      </w:pPr>
      <w:bookmarkStart w:id="149" w:name="_Fragmenting_Operations"/>
      <w:bookmarkEnd w:id="149"/>
      <w:r>
        <w:t>Operation</w:t>
      </w:r>
      <w:r w:rsidR="007D1611">
        <w:t xml:space="preserve"> Duration</w:t>
      </w:r>
    </w:p>
    <w:p w14:paraId="78B3F4B5"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3FEA9FD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ABFBC9D" w14:textId="77777777" w:rsidR="000111EA" w:rsidRPr="00A022D0" w:rsidRDefault="000111EA" w:rsidP="00AA18B4">
            <w:r w:rsidRPr="00A022D0">
              <w:rPr>
                <w:b/>
                <w:noProof/>
              </w:rPr>
              <w:t>Note</w:t>
            </w:r>
            <w:r w:rsidRPr="00A022D0">
              <w:rPr>
                <w:noProof/>
              </w:rPr>
              <w:t>:</w:t>
            </w:r>
          </w:p>
        </w:tc>
        <w:tc>
          <w:tcPr>
            <w:tcW w:w="8456" w:type="dxa"/>
          </w:tcPr>
          <w:p w14:paraId="18B3AC6D"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27022D68" w14:textId="77777777" w:rsidR="00871EBA" w:rsidRDefault="00871EBA" w:rsidP="006B59B9">
      <w:pPr>
        <w:pStyle w:val="Heading4"/>
      </w:pPr>
      <w:bookmarkStart w:id="150" w:name="_Operation_Execution_Delay"/>
      <w:bookmarkEnd w:id="150"/>
      <w:r>
        <w:t>Operation Execution Delay</w:t>
      </w:r>
    </w:p>
    <w:p w14:paraId="1994BAC3"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79CD855B" w14:textId="77777777" w:rsidR="00081443" w:rsidRDefault="00D40955" w:rsidP="006B59B9">
      <w:pPr>
        <w:pStyle w:val="Heading4"/>
      </w:pPr>
      <w:bookmarkStart w:id="151" w:name="_Operation_Progress_Indication"/>
      <w:bookmarkStart w:id="152" w:name="_Value_Update_Verification"/>
      <w:bookmarkEnd w:id="151"/>
      <w:bookmarkEnd w:id="152"/>
      <w:r>
        <w:t xml:space="preserve">Value </w:t>
      </w:r>
      <w:r w:rsidR="00050E73">
        <w:t>Update Verification</w:t>
      </w:r>
    </w:p>
    <w:p w14:paraId="5C81EEF1"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7FB86931" w14:textId="77777777" w:rsidR="00652AC1" w:rsidRDefault="00D16A02" w:rsidP="006B59B9">
      <w:pPr>
        <w:pStyle w:val="Heading4"/>
      </w:pPr>
      <w:bookmarkStart w:id="153" w:name="_Protocol_Threads"/>
      <w:bookmarkEnd w:id="153"/>
      <w:r>
        <w:t>Protocol Threads</w:t>
      </w:r>
    </w:p>
    <w:p w14:paraId="60A86E3E"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89A1AAA" w14:textId="77777777" w:rsidR="00753963" w:rsidRDefault="00753963" w:rsidP="006B59B9">
      <w:pPr>
        <w:pStyle w:val="Heading3"/>
      </w:pPr>
      <w:bookmarkStart w:id="154" w:name="_Toc473038824"/>
      <w:bookmarkStart w:id="155" w:name="_Toc32916732"/>
      <w:bookmarkEnd w:id="154"/>
      <w:r>
        <w:lastRenderedPageBreak/>
        <w:t>Timers</w:t>
      </w:r>
      <w:bookmarkEnd w:id="155"/>
    </w:p>
    <w:p w14:paraId="0AFDB2F1" w14:textId="77777777" w:rsidR="007F2741" w:rsidRDefault="007F2741" w:rsidP="006B59B9">
      <w:pPr>
        <w:pStyle w:val="Heading4"/>
      </w:pPr>
      <w:bookmarkStart w:id="156" w:name="_Number_of_Timers"/>
      <w:bookmarkEnd w:id="156"/>
      <w:r>
        <w:t>Number of Timers</w:t>
      </w:r>
    </w:p>
    <w:p w14:paraId="41C69075"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79A0A839" w14:textId="77777777" w:rsidR="007F2741" w:rsidRDefault="002B78AB" w:rsidP="006B59B9">
      <w:pPr>
        <w:pStyle w:val="Heading4"/>
      </w:pPr>
      <w:bookmarkStart w:id="157" w:name="_Timer_Speeds"/>
      <w:bookmarkStart w:id="158" w:name="_Default_Timer_Speeds"/>
      <w:bookmarkEnd w:id="157"/>
      <w:bookmarkEnd w:id="158"/>
      <w:r>
        <w:t xml:space="preserve">Default </w:t>
      </w:r>
      <w:r w:rsidR="007F2741">
        <w:t>Timer Speeds</w:t>
      </w:r>
    </w:p>
    <w:p w14:paraId="23629D1A"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931B4CE"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22F20BD1"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3ABC279E" w14:textId="77777777" w:rsidR="00656CA8" w:rsidRDefault="000B6B49" w:rsidP="00AA18B4">
      <w:pPr>
        <w:pStyle w:val="SLCOrderedlist"/>
      </w:pPr>
      <w:r>
        <w:t>S</w:t>
      </w:r>
      <w:r w:rsidRPr="0042126A">
        <w:t>tatic data: 1 hour</w:t>
      </w:r>
      <w:r w:rsidR="00BE0CC4">
        <w:t>.</w:t>
      </w:r>
    </w:p>
    <w:p w14:paraId="5F48B84E" w14:textId="77777777" w:rsidR="00656CA8" w:rsidRDefault="00656CA8" w:rsidP="00AA18B4">
      <w:pPr>
        <w:pStyle w:val="SLCOrderedlist"/>
      </w:pPr>
      <w:r>
        <w:t>Each timer must have a default interval of 75 (ms).</w:t>
      </w:r>
    </w:p>
    <w:p w14:paraId="03D3755C" w14:textId="77777777" w:rsidR="002B78AB" w:rsidRDefault="002B78AB" w:rsidP="006B59B9">
      <w:pPr>
        <w:pStyle w:val="Heading4"/>
      </w:pPr>
      <w:bookmarkStart w:id="159" w:name="_Timer_Speed_Restrictions"/>
      <w:bookmarkEnd w:id="159"/>
      <w:r>
        <w:t>Timer Speed Restrictions</w:t>
      </w:r>
    </w:p>
    <w:p w14:paraId="624A08E9"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4D44BF37" w14:textId="77777777" w:rsidR="00DD79DD" w:rsidRDefault="00DD79DD" w:rsidP="00AA18B4">
      <w:pPr>
        <w:pStyle w:val="SLCUnorderedlist"/>
      </w:pPr>
      <w:r>
        <w:t>The set timer time must not exceed 24 days.</w:t>
      </w:r>
    </w:p>
    <w:p w14:paraId="61688263" w14:textId="77777777" w:rsidR="00486310" w:rsidRDefault="00010CCF" w:rsidP="006B59B9">
      <w:pPr>
        <w:pStyle w:val="Heading4"/>
      </w:pPr>
      <w:bookmarkStart w:id="160" w:name="_Starting/Stopping_Timers"/>
      <w:bookmarkEnd w:id="160"/>
      <w:r>
        <w:t>Starting/Stopping Timers</w:t>
      </w:r>
    </w:p>
    <w:p w14:paraId="015EEEE7"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31FFCCB7" w14:textId="77777777" w:rsidR="000342A2" w:rsidRDefault="000342A2" w:rsidP="000342A2">
      <w:pPr>
        <w:pStyle w:val="Heading4"/>
      </w:pPr>
      <w:bookmarkStart w:id="161" w:name="_Timer_Content"/>
      <w:bookmarkEnd w:id="161"/>
      <w:r>
        <w:t>Timer Content</w:t>
      </w:r>
    </w:p>
    <w:p w14:paraId="3D5D562F"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40C015EA" w14:textId="77777777" w:rsidR="00680F53" w:rsidRDefault="00680F53" w:rsidP="006B59B9">
      <w:pPr>
        <w:pStyle w:val="Heading3"/>
      </w:pPr>
      <w:bookmarkStart w:id="162" w:name="_Toc32916733"/>
      <w:r>
        <w:t>DVE</w:t>
      </w:r>
      <w:bookmarkEnd w:id="162"/>
    </w:p>
    <w:p w14:paraId="24158315" w14:textId="77777777" w:rsidR="003A1F07" w:rsidRDefault="003A1F07" w:rsidP="006B59B9">
      <w:pPr>
        <w:pStyle w:val="Heading4"/>
      </w:pPr>
      <w:bookmarkStart w:id="163" w:name="_DVE_Names"/>
      <w:bookmarkEnd w:id="163"/>
      <w:r>
        <w:t>DVE Names</w:t>
      </w:r>
    </w:p>
    <w:p w14:paraId="685284A2" w14:textId="77777777" w:rsidR="00922BD8" w:rsidRDefault="00680F53" w:rsidP="00AA18B4">
      <w:pPr>
        <w:pStyle w:val="SLCUnorderedlist"/>
      </w:pPr>
      <w:r>
        <w:t>The name of a DVE protocol should be constructed as follows: Mother Protocol Name – Product Name.</w:t>
      </w:r>
    </w:p>
    <w:p w14:paraId="40B72A0C" w14:textId="77777777" w:rsidR="003A1F07" w:rsidRDefault="003A1F07" w:rsidP="006B59B9">
      <w:pPr>
        <w:pStyle w:val="Heading4"/>
      </w:pPr>
      <w:bookmarkStart w:id="164" w:name="_DVE_Export_Rules"/>
      <w:bookmarkEnd w:id="164"/>
      <w:r>
        <w:t>DVE Export Rules</w:t>
      </w:r>
    </w:p>
    <w:p w14:paraId="4DD4D71D"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794D5BAF" w14:textId="77777777" w:rsidR="003A1F07" w:rsidRDefault="003A1F07" w:rsidP="006B59B9">
      <w:pPr>
        <w:pStyle w:val="Heading4"/>
      </w:pPr>
      <w:bookmarkStart w:id="165" w:name="_DVE_Child_Element"/>
      <w:bookmarkEnd w:id="165"/>
      <w:r>
        <w:t>DVE Chil</w:t>
      </w:r>
      <w:r w:rsidR="00E04D54">
        <w:t>d</w:t>
      </w:r>
      <w:r>
        <w:t xml:space="preserve"> Element De</w:t>
      </w:r>
      <w:r w:rsidR="00E04D54">
        <w:t>letion</w:t>
      </w:r>
    </w:p>
    <w:p w14:paraId="27C334D9"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06CF2E72" w14:textId="77777777" w:rsidR="00680F53" w:rsidRDefault="00680F53" w:rsidP="006B59B9">
      <w:pPr>
        <w:pStyle w:val="Heading3"/>
      </w:pPr>
      <w:bookmarkStart w:id="166" w:name="_Toc32916734"/>
      <w:r>
        <w:lastRenderedPageBreak/>
        <w:t>Tables</w:t>
      </w:r>
      <w:bookmarkEnd w:id="166"/>
    </w:p>
    <w:p w14:paraId="55357513" w14:textId="77777777" w:rsidR="007113EF" w:rsidRDefault="00A4157C" w:rsidP="006B59B9">
      <w:pPr>
        <w:pStyle w:val="Heading4"/>
      </w:pPr>
      <w:bookmarkStart w:id="167" w:name="_Primary_Keys"/>
      <w:bookmarkEnd w:id="167"/>
      <w:r>
        <w:t>P</w:t>
      </w:r>
      <w:r w:rsidR="007113EF">
        <w:t xml:space="preserve">rimary </w:t>
      </w:r>
      <w:r>
        <w:t>K</w:t>
      </w:r>
      <w:r w:rsidR="007113EF">
        <w:t>eys</w:t>
      </w:r>
    </w:p>
    <w:p w14:paraId="7ED93370" w14:textId="77777777" w:rsidR="009C722D" w:rsidRDefault="00613E11" w:rsidP="00AA18B4">
      <w:pPr>
        <w:pStyle w:val="SLCUnorderedlist"/>
      </w:pPr>
      <w:bookmarkStart w:id="168" w:name="_Primary_Key_Column"/>
      <w:bookmarkEnd w:id="168"/>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6D975236" w14:textId="77777777" w:rsidR="003A1F07" w:rsidRDefault="009C722D" w:rsidP="00AA18B4">
      <w:pPr>
        <w:pStyle w:val="SLCUnorderedlist"/>
      </w:pPr>
      <w:bookmarkStart w:id="169" w:name="_Primary_Key_Value"/>
      <w:bookmarkEnd w:id="169"/>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6139CBA4"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1462D52"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7C4554FD" w14:textId="77777777" w:rsidR="007113EF" w:rsidRDefault="004C7C26" w:rsidP="006B59B9">
      <w:pPr>
        <w:pStyle w:val="Heading4"/>
      </w:pPr>
      <w:bookmarkStart w:id="170" w:name="_Display_Keys"/>
      <w:bookmarkEnd w:id="170"/>
      <w:r>
        <w:t>Display Keys</w:t>
      </w:r>
    </w:p>
    <w:p w14:paraId="0ADA6294" w14:textId="77777777" w:rsidR="00613E11" w:rsidRDefault="007113EF" w:rsidP="00AA18B4">
      <w:pPr>
        <w:pStyle w:val="SLCUnorderedlist"/>
      </w:pPr>
      <w:bookmarkStart w:id="171" w:name="_Display_Key_Column"/>
      <w:bookmarkEnd w:id="171"/>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7047FBC" w14:textId="77777777" w:rsidR="00613E11" w:rsidRDefault="00613E11" w:rsidP="00AA18B4">
      <w:pPr>
        <w:pStyle w:val="SLCUnorderedlist"/>
      </w:pPr>
      <w:bookmarkStart w:id="172" w:name="_Display_Key_Definition"/>
      <w:bookmarkEnd w:id="172"/>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02A54371"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1918E825" w14:textId="77777777" w:rsidR="00135A6E" w:rsidRDefault="00E24C47" w:rsidP="006B59B9">
      <w:pPr>
        <w:pStyle w:val="Heading4"/>
      </w:pPr>
      <w:bookmarkStart w:id="173" w:name="_Key_Column_Description"/>
      <w:bookmarkEnd w:id="173"/>
      <w:r>
        <w:t>Key</w:t>
      </w:r>
      <w:r w:rsidR="00135A6E">
        <w:t xml:space="preserve"> Column </w:t>
      </w:r>
      <w:r w:rsidR="00AC0FEE">
        <w:t>Description</w:t>
      </w:r>
    </w:p>
    <w:p w14:paraId="6B8E9FB8"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5992433D" w14:textId="77777777" w:rsidR="007113EF" w:rsidRDefault="007113EF" w:rsidP="006B59B9">
      <w:pPr>
        <w:pStyle w:val="Heading4"/>
      </w:pPr>
      <w:bookmarkStart w:id="174" w:name="_Data_Handling"/>
      <w:bookmarkEnd w:id="174"/>
      <w:r>
        <w:t>Data Handling</w:t>
      </w:r>
    </w:p>
    <w:p w14:paraId="5B2A5C7E"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032B25BE"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4CEAEB9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953A6F1" w14:textId="77777777" w:rsidR="00765B49" w:rsidRPr="00A022D0" w:rsidRDefault="00765B49" w:rsidP="00D21301">
            <w:pPr>
              <w:spacing w:after="160"/>
            </w:pPr>
            <w:r w:rsidRPr="00A022D0">
              <w:rPr>
                <w:b/>
                <w:noProof/>
              </w:rPr>
              <w:t>Note</w:t>
            </w:r>
            <w:r w:rsidRPr="00A022D0">
              <w:rPr>
                <w:noProof/>
              </w:rPr>
              <w:t>:</w:t>
            </w:r>
          </w:p>
        </w:tc>
        <w:tc>
          <w:tcPr>
            <w:tcW w:w="8335" w:type="dxa"/>
          </w:tcPr>
          <w:p w14:paraId="093838E2"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6B5D40F1" w14:textId="77777777" w:rsidR="00476A15" w:rsidRPr="004D7B32" w:rsidRDefault="00DE35C4" w:rsidP="00AA18B4">
      <w:pPr>
        <w:pStyle w:val="ListParagraph"/>
        <w:spacing w:before="160"/>
        <w:ind w:left="284"/>
        <w:rPr>
          <w:rStyle w:val="SLCBold"/>
        </w:rPr>
      </w:pPr>
      <w:bookmarkStart w:id="175" w:name="_Hlk32919469"/>
      <w:r w:rsidRPr="004D7B32">
        <w:rPr>
          <w:rStyle w:val="SLCBold"/>
        </w:rPr>
        <w:t>Previous data comparison</w:t>
      </w:r>
    </w:p>
    <w:p w14:paraId="7391611F"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2B47E0F8"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7F8E438F" w14:textId="77777777" w:rsidR="00680F53" w:rsidRPr="00E558AA" w:rsidRDefault="00680F53" w:rsidP="004A3E68">
      <w:pPr>
        <w:pStyle w:val="SLCUnorderedlist"/>
        <w:numPr>
          <w:ilvl w:val="1"/>
          <w:numId w:val="13"/>
        </w:numPr>
        <w:rPr>
          <w:rFonts w:ascii="Calibri" w:hAnsi="Calibri" w:cs="Times New Roman"/>
        </w:rPr>
      </w:pPr>
      <w:bookmarkStart w:id="176" w:name="_Hlk32919492"/>
      <w:bookmarkEnd w:id="175"/>
      <w:r>
        <w:t xml:space="preserve">Add a PageButton </w:t>
      </w:r>
      <w:r w:rsidRPr="00F47701">
        <w:t>“[Table Name] Config</w:t>
      </w:r>
      <w:r>
        <w:t>…” above the table that contains:</w:t>
      </w:r>
    </w:p>
    <w:p w14:paraId="0FC2D15E"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3FE6C5E9"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13434F6B" w14:textId="77777777" w:rsidR="00680F53" w:rsidRDefault="00680F53" w:rsidP="004A3E68">
      <w:pPr>
        <w:pStyle w:val="SLCUnorderedlist"/>
        <w:numPr>
          <w:ilvl w:val="2"/>
          <w:numId w:val="13"/>
        </w:numPr>
      </w:pPr>
      <w:r>
        <w:t>Table:</w:t>
      </w:r>
    </w:p>
    <w:p w14:paraId="184A723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7B0BB616" w14:textId="77777777" w:rsidR="00DE35C4" w:rsidRPr="004D7B32" w:rsidRDefault="00DE35C4" w:rsidP="00AA18B4">
      <w:pPr>
        <w:ind w:left="284"/>
        <w:rPr>
          <w:rStyle w:val="SLCBold"/>
        </w:rPr>
      </w:pPr>
      <w:bookmarkStart w:id="177" w:name="_Hlk32919484"/>
      <w:bookmarkEnd w:id="176"/>
      <w:r w:rsidRPr="004D7B32">
        <w:rPr>
          <w:rStyle w:val="SLCBold"/>
        </w:rPr>
        <w:t>Infinite</w:t>
      </w:r>
      <w:r w:rsidR="00266B2B" w:rsidRPr="004D7B32">
        <w:rPr>
          <w:rStyle w:val="SLCBold"/>
        </w:rPr>
        <w:t>ly</w:t>
      </w:r>
      <w:r w:rsidRPr="004D7B32">
        <w:rPr>
          <w:rStyle w:val="SLCBold"/>
        </w:rPr>
        <w:t xml:space="preserve"> growing amount of data</w:t>
      </w:r>
    </w:p>
    <w:p w14:paraId="0B55669A"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64DD81E" w14:textId="77777777" w:rsidR="00680F53" w:rsidRDefault="00680F53" w:rsidP="00AA18B4">
      <w:pPr>
        <w:spacing w:line="240" w:lineRule="auto"/>
        <w:ind w:left="284"/>
        <w:jc w:val="left"/>
      </w:pPr>
      <w:r>
        <w:t>Implementation based on maximum number of rows and/or maximum time to keep:</w:t>
      </w:r>
    </w:p>
    <w:p w14:paraId="5368DD40" w14:textId="77777777" w:rsidR="00680F53" w:rsidRDefault="00680F53" w:rsidP="004A3E68">
      <w:pPr>
        <w:pStyle w:val="SLCUnorderedlist"/>
        <w:numPr>
          <w:ilvl w:val="1"/>
          <w:numId w:val="13"/>
        </w:numPr>
      </w:pPr>
      <w:bookmarkStart w:id="178" w:name="_Hlk32919504"/>
      <w:bookmarkEnd w:id="177"/>
      <w:r>
        <w:t xml:space="preserve">Add a PageButton “[Table Name] Config…” </w:t>
      </w:r>
      <w:r w:rsidR="00090195">
        <w:t>above</w:t>
      </w:r>
      <w:r>
        <w:t xml:space="preserve"> the table </w:t>
      </w:r>
      <w:r w:rsidR="00090195">
        <w:t>that contains</w:t>
      </w:r>
      <w:r>
        <w:t>:</w:t>
      </w:r>
    </w:p>
    <w:p w14:paraId="78FCBEBB" w14:textId="77777777" w:rsidR="00680F53" w:rsidRDefault="00680F53" w:rsidP="004A3E68">
      <w:pPr>
        <w:pStyle w:val="SLCUnorderedlist"/>
        <w:numPr>
          <w:ilvl w:val="2"/>
          <w:numId w:val="13"/>
        </w:numPr>
      </w:pPr>
      <w:r>
        <w:t>A toggle button “Max Table Size” (On/Off, default: On)</w:t>
      </w:r>
    </w:p>
    <w:p w14:paraId="132E0E03" w14:textId="77777777" w:rsidR="00680F53" w:rsidRDefault="00680F53" w:rsidP="004A3E68">
      <w:pPr>
        <w:pStyle w:val="SLCUnorderedlist"/>
        <w:numPr>
          <w:ilvl w:val="2"/>
          <w:numId w:val="13"/>
        </w:numPr>
      </w:pPr>
      <w:r>
        <w:t>A parameter to define the maximum allowed number of rows. (Provide a well-chosen default value).</w:t>
      </w:r>
    </w:p>
    <w:p w14:paraId="68DC4927"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5363547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8"/>
          <w:p w14:paraId="65EF429E" w14:textId="77777777" w:rsidR="000E60F1" w:rsidRPr="00A022D0" w:rsidRDefault="000E60F1" w:rsidP="00D21301">
            <w:pPr>
              <w:spacing w:after="160"/>
            </w:pPr>
            <w:r w:rsidRPr="00A022D0">
              <w:rPr>
                <w:b/>
                <w:noProof/>
              </w:rPr>
              <w:t>Note</w:t>
            </w:r>
            <w:r w:rsidRPr="00A022D0">
              <w:rPr>
                <w:noProof/>
              </w:rPr>
              <w:t>:</w:t>
            </w:r>
          </w:p>
        </w:tc>
        <w:tc>
          <w:tcPr>
            <w:tcW w:w="6811" w:type="dxa"/>
          </w:tcPr>
          <w:p w14:paraId="26DBA55B"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24AD6E12" w14:textId="77777777" w:rsidR="00EE73EC" w:rsidRDefault="00993D61" w:rsidP="006B59B9">
      <w:pPr>
        <w:pStyle w:val="Heading4"/>
      </w:pPr>
      <w:bookmarkStart w:id="179" w:name="_Integrity_Constraints"/>
      <w:bookmarkEnd w:id="179"/>
      <w:r>
        <w:t>Integrity Constraints</w:t>
      </w:r>
    </w:p>
    <w:p w14:paraId="2C646B87"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237DDC5B" w14:textId="77777777" w:rsidR="00733E23" w:rsidRDefault="00733E23" w:rsidP="006B59B9">
      <w:pPr>
        <w:pStyle w:val="Heading4"/>
      </w:pPr>
      <w:bookmarkStart w:id="180" w:name="_Preserve_State_Option"/>
      <w:bookmarkEnd w:id="180"/>
      <w:r>
        <w:t>Preserve State Option</w:t>
      </w:r>
    </w:p>
    <w:p w14:paraId="2E7B5F62" w14:textId="77777777" w:rsidR="00680F53" w:rsidRDefault="00680F53" w:rsidP="00AA18B4">
      <w:pPr>
        <w:pStyle w:val="SLCUnorderedlist"/>
      </w:pPr>
      <w:r>
        <w:t>The use of the “preserve state” option on table columns should be avoided, as this option requires significantly more processing.</w:t>
      </w:r>
    </w:p>
    <w:p w14:paraId="4E0701A6" w14:textId="77777777" w:rsidR="00680F53" w:rsidRDefault="00680F53" w:rsidP="006B59B9">
      <w:pPr>
        <w:pStyle w:val="Heading3"/>
      </w:pPr>
      <w:bookmarkStart w:id="181" w:name="_Toc32916735"/>
      <w:r>
        <w:t>Parameters</w:t>
      </w:r>
      <w:bookmarkEnd w:id="181"/>
    </w:p>
    <w:p w14:paraId="7DD72F58" w14:textId="77777777" w:rsidR="004548AF" w:rsidRDefault="004548AF" w:rsidP="006B59B9">
      <w:pPr>
        <w:pStyle w:val="Heading4"/>
      </w:pPr>
      <w:bookmarkStart w:id="182" w:name="_Saving_Parameters"/>
      <w:bookmarkEnd w:id="182"/>
      <w:r>
        <w:t>Saving Parameters</w:t>
      </w:r>
    </w:p>
    <w:p w14:paraId="43402E57"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103EA4B0" w14:textId="77777777" w:rsidR="006D491C" w:rsidRDefault="006D491C" w:rsidP="006B59B9">
      <w:pPr>
        <w:pStyle w:val="Heading4"/>
      </w:pPr>
      <w:bookmarkStart w:id="183" w:name="_Loading_Parameters_in"/>
      <w:bookmarkEnd w:id="183"/>
      <w:r>
        <w:t>Loading Parameters in SLElement</w:t>
      </w:r>
    </w:p>
    <w:p w14:paraId="4E40A8B0"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4" w:name="_Parameter_Unit_of"/>
      <w:bookmarkStart w:id="185" w:name="_Parameter_Value_Range"/>
      <w:bookmarkStart w:id="186" w:name="_Parameters_Holding_Timestamps"/>
      <w:bookmarkStart w:id="187" w:name="_Exceptional_States"/>
      <w:bookmarkStart w:id="188" w:name="_Parameter_Tooltip"/>
      <w:bookmarkEnd w:id="184"/>
      <w:bookmarkEnd w:id="185"/>
      <w:bookmarkEnd w:id="186"/>
      <w:bookmarkEnd w:id="187"/>
      <w:bookmarkEnd w:id="188"/>
    </w:p>
    <w:p w14:paraId="21943CFC" w14:textId="77777777" w:rsidR="00BF137A" w:rsidRDefault="00F80E71" w:rsidP="006B59B9">
      <w:pPr>
        <w:pStyle w:val="Heading3"/>
      </w:pPr>
      <w:bookmarkStart w:id="189" w:name="_Toc32916736"/>
      <w:r>
        <w:lastRenderedPageBreak/>
        <w:t>QA</w:t>
      </w:r>
      <w:r w:rsidR="00FA0E5C">
        <w:t>ctions</w:t>
      </w:r>
      <w:bookmarkEnd w:id="189"/>
    </w:p>
    <w:p w14:paraId="4EF4493E" w14:textId="77777777" w:rsidR="002B1A70" w:rsidRDefault="00207BAF" w:rsidP="006B59B9">
      <w:pPr>
        <w:pStyle w:val="Heading4"/>
      </w:pPr>
      <w:bookmarkStart w:id="190" w:name="_Functionality"/>
      <w:bookmarkEnd w:id="190"/>
      <w:r>
        <w:t>Functionality</w:t>
      </w:r>
    </w:p>
    <w:p w14:paraId="0CAAA41F" w14:textId="77777777" w:rsidR="00350B7E" w:rsidRDefault="00350B7E" w:rsidP="00AA18B4">
      <w:pPr>
        <w:pStyle w:val="SLCUnorderedlist"/>
      </w:pPr>
      <w:bookmarkStart w:id="191" w:name="_Toc473038841"/>
      <w:bookmarkEnd w:id="191"/>
      <w:r>
        <w:t xml:space="preserve">QActions should only be used when no other protocol constructs are available to implement the desired functionality. </w:t>
      </w:r>
    </w:p>
    <w:p w14:paraId="0966EF83" w14:textId="77777777" w:rsidR="00207BAF" w:rsidRDefault="00207BAF" w:rsidP="006B59B9">
      <w:pPr>
        <w:pStyle w:val="Heading4"/>
      </w:pPr>
      <w:bookmarkStart w:id="192" w:name="_Maintainability"/>
      <w:bookmarkEnd w:id="192"/>
      <w:r>
        <w:t>Maintainability</w:t>
      </w:r>
    </w:p>
    <w:p w14:paraId="4CFF3B8C"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03C0776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769C4438" w14:textId="77777777" w:rsidR="00815905" w:rsidRPr="00A022D0" w:rsidRDefault="00815905" w:rsidP="005F619A">
            <w:pPr>
              <w:spacing w:after="160"/>
            </w:pPr>
            <w:r w:rsidRPr="00A022D0">
              <w:rPr>
                <w:b/>
                <w:noProof/>
              </w:rPr>
              <w:t>Note</w:t>
            </w:r>
            <w:r w:rsidRPr="00A022D0">
              <w:rPr>
                <w:noProof/>
              </w:rPr>
              <w:t>:</w:t>
            </w:r>
          </w:p>
        </w:tc>
        <w:tc>
          <w:tcPr>
            <w:tcW w:w="8335" w:type="dxa"/>
          </w:tcPr>
          <w:p w14:paraId="63F21ACB"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9FAC0BA"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09B0E650" w14:textId="77777777" w:rsidR="003F7E39" w:rsidRDefault="003F7E39" w:rsidP="007714E0">
      <w:pPr>
        <w:pStyle w:val="ListParagraph"/>
        <w:autoSpaceDE w:val="0"/>
        <w:autoSpaceDN w:val="0"/>
        <w:adjustRightInd w:val="0"/>
        <w:spacing w:after="0" w:line="240" w:lineRule="auto"/>
        <w:jc w:val="left"/>
      </w:pPr>
    </w:p>
    <w:p w14:paraId="62803A44" w14:textId="77777777" w:rsidR="00207BAF" w:rsidRDefault="00207BAF" w:rsidP="006B59B9">
      <w:pPr>
        <w:pStyle w:val="Heading4"/>
      </w:pPr>
      <w:bookmarkStart w:id="193" w:name="_Robustness"/>
      <w:bookmarkEnd w:id="193"/>
      <w:r>
        <w:t>Robustness</w:t>
      </w:r>
    </w:p>
    <w:p w14:paraId="6C482D2D"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27F9F576" w14:textId="77777777" w:rsidR="00207BAF" w:rsidRDefault="00207BAF" w:rsidP="006B59B9">
      <w:pPr>
        <w:pStyle w:val="Heading4"/>
      </w:pPr>
      <w:bookmarkStart w:id="194" w:name="_Conditional_Execution"/>
      <w:bookmarkEnd w:id="194"/>
      <w:r>
        <w:t>Conditional Execution</w:t>
      </w:r>
    </w:p>
    <w:p w14:paraId="3B4A68BD"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0A0EF55" w14:textId="77777777" w:rsidR="00207BAF" w:rsidRPr="003401BA" w:rsidRDefault="00207BAF" w:rsidP="006B59B9">
      <w:pPr>
        <w:pStyle w:val="Heading4"/>
      </w:pPr>
      <w:bookmarkStart w:id="195" w:name="_Localization"/>
      <w:bookmarkEnd w:id="195"/>
      <w:r>
        <w:t>Localization</w:t>
      </w:r>
    </w:p>
    <w:p w14:paraId="290A4D19"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B3C7AEC"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2A44641C"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0C1B1E17"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1CC15EBD" w14:textId="77777777" w:rsidR="00815905" w:rsidRPr="00A022D0" w:rsidRDefault="00815905" w:rsidP="005F619A">
            <w:pPr>
              <w:spacing w:after="160"/>
            </w:pPr>
            <w:r w:rsidRPr="00A022D0">
              <w:rPr>
                <w:b/>
                <w:noProof/>
              </w:rPr>
              <w:t>Note</w:t>
            </w:r>
            <w:r w:rsidRPr="00A022D0">
              <w:rPr>
                <w:noProof/>
              </w:rPr>
              <w:t>:</w:t>
            </w:r>
          </w:p>
        </w:tc>
        <w:tc>
          <w:tcPr>
            <w:tcW w:w="8687" w:type="dxa"/>
          </w:tcPr>
          <w:p w14:paraId="415C46F6"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075E2037" w14:textId="77777777" w:rsidR="009D464F" w:rsidRPr="006B59B9" w:rsidRDefault="001A3412" w:rsidP="006B59B9">
      <w:pPr>
        <w:pStyle w:val="Heading4"/>
        <w:rPr>
          <w:rStyle w:val="Heading3Char"/>
        </w:rPr>
      </w:pPr>
      <w:bookmarkStart w:id="196" w:name="_Inter-Process_Communication"/>
      <w:bookmarkEnd w:id="196"/>
      <w:r>
        <w:lastRenderedPageBreak/>
        <w:t>Inter-</w:t>
      </w:r>
      <w:r w:rsidR="00EF65B1">
        <w:t>P</w:t>
      </w:r>
      <w:r>
        <w:t>rocess Communication</w:t>
      </w:r>
    </w:p>
    <w:p w14:paraId="410698E0"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35239A60"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1E615EA"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62E37EF5"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4C8A6BBF"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75546A0E" w14:textId="77777777" w:rsidR="00BA16B0" w:rsidRDefault="00BA16B0" w:rsidP="00AA18B4">
      <w:pPr>
        <w:pStyle w:val="SLCUnorderedlist"/>
      </w:pPr>
      <w:r>
        <w:t>Protocol calls inside a loop should be avoided as much as possible.</w:t>
      </w:r>
    </w:p>
    <w:p w14:paraId="42759BF6"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34ED1664" w14:textId="77777777" w:rsidR="000B08F1" w:rsidRDefault="000B08F1" w:rsidP="00AA18B4">
      <w:pPr>
        <w:pStyle w:val="SLCUnorderedlist"/>
      </w:pPr>
      <w:r>
        <w:t>In case a wrapper method is available for a NotifyProtocol call, the use of the wrapper method is favored.</w:t>
      </w:r>
    </w:p>
    <w:p w14:paraId="0680D4FF"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1777E5E0"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6DBA6E6E"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314C5C0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242B6AAC" w14:textId="77777777" w:rsidR="008065F6" w:rsidRPr="00A022D0" w:rsidRDefault="008065F6" w:rsidP="00D21301">
            <w:pPr>
              <w:spacing w:after="160"/>
            </w:pPr>
            <w:r w:rsidRPr="00A022D0">
              <w:rPr>
                <w:b/>
                <w:noProof/>
              </w:rPr>
              <w:t>Note</w:t>
            </w:r>
            <w:r w:rsidRPr="00A022D0">
              <w:rPr>
                <w:noProof/>
              </w:rPr>
              <w:t>:</w:t>
            </w:r>
          </w:p>
        </w:tc>
        <w:tc>
          <w:tcPr>
            <w:tcW w:w="8647" w:type="dxa"/>
          </w:tcPr>
          <w:p w14:paraId="30A813F0"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B11B4A8"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973984A" w14:textId="77777777" w:rsidR="00AC5878" w:rsidRPr="007C6B77" w:rsidRDefault="00AC5878" w:rsidP="008C7DAA">
      <w:pPr>
        <w:pStyle w:val="SLCBodytext"/>
      </w:pPr>
    </w:p>
    <w:p w14:paraId="42A6329D" w14:textId="77777777" w:rsidR="009D668E" w:rsidRDefault="009D668E" w:rsidP="006B59B9">
      <w:pPr>
        <w:pStyle w:val="Heading4"/>
      </w:pPr>
      <w:bookmarkStart w:id="197" w:name="_Exception_Handling"/>
      <w:bookmarkEnd w:id="197"/>
      <w:r>
        <w:t>Exception Handling</w:t>
      </w:r>
    </w:p>
    <w:p w14:paraId="7CF081CE"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31B0B4B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0D66DD2"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310EA0D" w14:textId="77777777" w:rsidR="008065F6" w:rsidRPr="00A022D0" w:rsidRDefault="008065F6" w:rsidP="00D21301">
            <w:pPr>
              <w:spacing w:after="160"/>
            </w:pPr>
            <w:r w:rsidRPr="00A022D0">
              <w:rPr>
                <w:b/>
                <w:noProof/>
              </w:rPr>
              <w:t>Note</w:t>
            </w:r>
            <w:r w:rsidRPr="00A022D0">
              <w:rPr>
                <w:noProof/>
              </w:rPr>
              <w:t>:</w:t>
            </w:r>
          </w:p>
        </w:tc>
        <w:tc>
          <w:tcPr>
            <w:tcW w:w="8456" w:type="dxa"/>
          </w:tcPr>
          <w:p w14:paraId="1AEFE950" w14:textId="77777777" w:rsidR="008065F6" w:rsidRPr="00A022D0" w:rsidRDefault="008065F6" w:rsidP="00AA18B4">
            <w:pPr>
              <w:pStyle w:val="SLCBodytext"/>
              <w:ind w:left="0"/>
              <w:rPr>
                <w:noProof/>
              </w:rPr>
            </w:pPr>
            <w:r>
              <w:t>The usage of a using clause is preferred</w:t>
            </w:r>
          </w:p>
        </w:tc>
      </w:tr>
    </w:tbl>
    <w:p w14:paraId="3D3FB6E7"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57430A2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0589CCD"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72844474" w14:textId="77777777" w:rsidR="008065F6" w:rsidRPr="00A022D0" w:rsidRDefault="008065F6" w:rsidP="00AA18B4">
            <w:pPr>
              <w:pStyle w:val="SLCBodytext"/>
              <w:ind w:left="54"/>
            </w:pPr>
            <w:r>
              <w:t>The object is read-only and cannot be modified or reassigned.</w:t>
            </w:r>
          </w:p>
        </w:tc>
      </w:tr>
    </w:tbl>
    <w:p w14:paraId="41E874B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DD2A3CB"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4E25A44"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5AADD365" w14:textId="77777777" w:rsidR="00E60142" w:rsidRDefault="00E60142" w:rsidP="006B59B9">
      <w:pPr>
        <w:pStyle w:val="Heading4"/>
      </w:pPr>
      <w:bookmarkStart w:id="198" w:name="_DCF"/>
      <w:bookmarkEnd w:id="198"/>
      <w:r>
        <w:t>DCF</w:t>
      </w:r>
    </w:p>
    <w:p w14:paraId="5993AAB9"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11095DAA" w14:textId="77777777" w:rsidR="00AA7DAC" w:rsidRDefault="00AA7DAC" w:rsidP="006B59B9">
      <w:pPr>
        <w:pStyle w:val="Heading4"/>
      </w:pPr>
      <w:bookmarkStart w:id="199" w:name="_Logging"/>
      <w:bookmarkEnd w:id="199"/>
      <w:r>
        <w:t>Logging</w:t>
      </w:r>
    </w:p>
    <w:p w14:paraId="2F5B1029" w14:textId="77777777" w:rsidR="00AA7DAC" w:rsidRDefault="009D12B7" w:rsidP="00AA18B4">
      <w:pPr>
        <w:pStyle w:val="SLCUnorderedlist"/>
      </w:pPr>
      <w:r>
        <w:t>When logging messages</w:t>
      </w:r>
      <w:r w:rsidR="001A6D23">
        <w:t xml:space="preserve"> are generated</w:t>
      </w:r>
      <w:r>
        <w:t>, the QAction ID and method name should be included:</w:t>
      </w:r>
    </w:p>
    <w:p w14:paraId="5387C0B9"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19F94C28" w14:textId="77777777" w:rsidR="009D12B7" w:rsidRDefault="009D12B7" w:rsidP="00AA18B4">
      <w:pPr>
        <w:pStyle w:val="SLCUnorderedlist"/>
      </w:pPr>
      <w:r>
        <w:t>Logging messages that should only be generated when debugging a protocol can be surrounded by preprocessor directives as follows:</w:t>
      </w:r>
    </w:p>
    <w:p w14:paraId="0BEB50EF" w14:textId="77777777" w:rsidR="009D12B7" w:rsidRDefault="009D12B7" w:rsidP="008C7DAA">
      <w:pPr>
        <w:pStyle w:val="SLCBodytext"/>
      </w:pPr>
      <w:r>
        <w:rPr>
          <w:color w:val="0000FF"/>
          <w:highlight w:val="white"/>
        </w:rPr>
        <w:t>#if</w:t>
      </w:r>
      <w:r>
        <w:rPr>
          <w:highlight w:val="white"/>
        </w:rPr>
        <w:t xml:space="preserve"> debug</w:t>
      </w:r>
    </w:p>
    <w:p w14:paraId="5D8C8F5A"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7464682D" w14:textId="77777777" w:rsidR="009D12B7" w:rsidRDefault="009D12B7" w:rsidP="008C7DAA">
      <w:pPr>
        <w:pStyle w:val="SLCBodytext"/>
      </w:pPr>
      <w:r>
        <w:t>#endif</w:t>
      </w:r>
    </w:p>
    <w:p w14:paraId="4AFD898C"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B929BCB" w14:textId="77777777" w:rsidR="001316FD" w:rsidRDefault="00953C1E" w:rsidP="006B59B9">
      <w:pPr>
        <w:pStyle w:val="Heading4"/>
      </w:pPr>
      <w:bookmarkStart w:id="200" w:name="_Multi-threading"/>
      <w:bookmarkEnd w:id="200"/>
      <w:r>
        <w:t>Multi</w:t>
      </w:r>
      <w:r w:rsidR="007277C7">
        <w:t>-</w:t>
      </w:r>
      <w:r>
        <w:t>threading</w:t>
      </w:r>
    </w:p>
    <w:p w14:paraId="426FB614" w14:textId="77777777" w:rsidR="00CC55F5" w:rsidRDefault="007003DF" w:rsidP="00AA18B4">
      <w:pPr>
        <w:pStyle w:val="SLCUnorderedlist"/>
      </w:pPr>
      <w:bookmarkStart w:id="201" w:name="_Parallel_Programming"/>
      <w:bookmarkEnd w:id="201"/>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52A8F68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37059984"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6CDF30F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4965A581"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B8B2DCA"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056875C1"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37A18A6"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33E1A10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10603C" w14:textId="77777777" w:rsidR="00C84148" w:rsidRPr="00A022D0" w:rsidRDefault="00C84148" w:rsidP="00D21301">
            <w:pPr>
              <w:spacing w:after="160"/>
            </w:pPr>
            <w:bookmarkStart w:id="202" w:name="_Critical_Sections"/>
            <w:bookmarkEnd w:id="202"/>
            <w:r>
              <w:rPr>
                <w:b/>
                <w:noProof/>
              </w:rPr>
              <w:t>See also</w:t>
            </w:r>
            <w:r w:rsidRPr="00A022D0">
              <w:rPr>
                <w:noProof/>
              </w:rPr>
              <w:t>:</w:t>
            </w:r>
          </w:p>
        </w:tc>
        <w:tc>
          <w:tcPr>
            <w:tcW w:w="7885" w:type="dxa"/>
            <w:tcBorders>
              <w:top w:val="none" w:sz="0" w:space="0" w:color="auto"/>
              <w:bottom w:val="none" w:sz="0" w:space="0" w:color="auto"/>
            </w:tcBorders>
          </w:tcPr>
          <w:p w14:paraId="6548C605" w14:textId="77777777" w:rsidR="00C84148" w:rsidRPr="00A022D0" w:rsidRDefault="0016160B" w:rsidP="008C7DAA">
            <w:pPr>
              <w:pStyle w:val="SLCBodytext"/>
              <w:rPr>
                <w:noProof/>
              </w:rPr>
            </w:pPr>
            <w:hyperlink r:id="rId157" w:history="1">
              <w:r w:rsidR="00C84148" w:rsidRPr="00C67639">
                <w:rPr>
                  <w:rStyle w:val="Hyperlink"/>
                  <w:noProof/>
                </w:rPr>
                <w:t>https://msdn.microsoft.com/en-us/library/dd460693(v=vs.110).aspx</w:t>
              </w:r>
            </w:hyperlink>
          </w:p>
        </w:tc>
      </w:tr>
    </w:tbl>
    <w:p w14:paraId="71EC7DDC"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18A550B8" w14:textId="77777777" w:rsidR="00E67210" w:rsidRDefault="00E67210" w:rsidP="006B59B9">
      <w:pPr>
        <w:pStyle w:val="Heading4"/>
      </w:pPr>
      <w:bookmarkStart w:id="203" w:name="_Thread.Sleep"/>
      <w:bookmarkEnd w:id="203"/>
      <w:r>
        <w:t>Thread.Sleep</w:t>
      </w:r>
    </w:p>
    <w:p w14:paraId="1916569F"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0905D8F3"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406084D2" w14:textId="77777777" w:rsidR="00353214" w:rsidRDefault="00147B51" w:rsidP="00F72A9E">
      <w:pPr>
        <w:pStyle w:val="Heading4"/>
      </w:pPr>
      <w:bookmarkStart w:id="204" w:name="_C#_Code_Style"/>
      <w:bookmarkEnd w:id="204"/>
      <w:r>
        <w:t>StyleCop</w:t>
      </w:r>
    </w:p>
    <w:p w14:paraId="51D43C03"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621116DF"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560F231E"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1DC3228C" w14:textId="77777777" w:rsidR="00353214" w:rsidRPr="00A00ADE" w:rsidRDefault="0016160B" w:rsidP="008C7DAA">
            <w:pPr>
              <w:pStyle w:val="SLCUnorderedlist"/>
            </w:pPr>
            <w:hyperlink r:id="rId158" w:history="1">
              <w:r w:rsidR="00353214" w:rsidRPr="00BE55DF">
                <w:rPr>
                  <w:rStyle w:val="Hyperlink"/>
                </w:rPr>
                <w:t>https://github.com/Visual-Stylecop/Visual-StyleCop/wiki</w:t>
              </w:r>
            </w:hyperlink>
          </w:p>
        </w:tc>
      </w:tr>
    </w:tbl>
    <w:p w14:paraId="44A743D3" w14:textId="77777777" w:rsidR="009D668E" w:rsidRDefault="0028484D" w:rsidP="006B59B9">
      <w:pPr>
        <w:pStyle w:val="Heading3"/>
      </w:pPr>
      <w:bookmarkStart w:id="205" w:name="_Toc32916737"/>
      <w:r>
        <w:t>.NET Recommendations</w:t>
      </w:r>
      <w:bookmarkEnd w:id="205"/>
    </w:p>
    <w:p w14:paraId="5FE1D52F"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75BC5C9D" w14:textId="77777777" w:rsidR="00337148" w:rsidRDefault="00337148" w:rsidP="006B59B9">
      <w:pPr>
        <w:pStyle w:val="Heading4"/>
      </w:pPr>
      <w:bookmarkStart w:id="206" w:name="_Microbenchmarking_1"/>
      <w:bookmarkEnd w:id="206"/>
      <w:r>
        <w:t>Microbenchmarking</w:t>
      </w:r>
    </w:p>
    <w:p w14:paraId="5639EC7E"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732888D" w14:textId="77777777" w:rsidR="00337148" w:rsidRDefault="00337148" w:rsidP="003C0374">
      <w:r>
        <w:t>Some things to consider when microbenchmarking:</w:t>
      </w:r>
    </w:p>
    <w:p w14:paraId="38AD367B"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680FDB6E" w14:textId="77777777" w:rsidR="00337148" w:rsidRDefault="00337148" w:rsidP="003C0374">
      <w:pPr>
        <w:pStyle w:val="SLCUnorderedlist"/>
      </w:pPr>
      <w:r>
        <w:t>When measuring code that takes little time to execute, multiple iterations should be executed.</w:t>
      </w:r>
    </w:p>
    <w:p w14:paraId="4362077E" w14:textId="77777777" w:rsidR="00337148" w:rsidRDefault="00337148" w:rsidP="003C0374">
      <w:pPr>
        <w:pStyle w:val="SLCUnorderedlist"/>
      </w:pPr>
      <w:r>
        <w:t>The test could be optimized away by the language or JIT compiler (</w:t>
      </w:r>
      <w:r w:rsidR="00F42CE5">
        <w:t>e.g.</w:t>
      </w:r>
      <w:r>
        <w:t xml:space="preserve"> in Release mode).</w:t>
      </w:r>
    </w:p>
    <w:p w14:paraId="22C64245" w14:textId="77777777" w:rsidR="00337148" w:rsidRDefault="00337148" w:rsidP="003C0374">
      <w:pPr>
        <w:pStyle w:val="SLCUnorderedlist"/>
      </w:pPr>
      <w:r>
        <w:t>Often, the first measurement result is discarded, as this measurement can be influenced by startup costs.</w:t>
      </w:r>
    </w:p>
    <w:p w14:paraId="2AE90E36" w14:textId="77777777" w:rsidR="00337148" w:rsidRPr="00D33788" w:rsidRDefault="00337148" w:rsidP="003C0374">
      <w:pPr>
        <w:pStyle w:val="SLCUnorderedlist"/>
      </w:pPr>
      <w:r>
        <w:t>The measurement time overhead should be subtracted from the total measured time.</w:t>
      </w:r>
    </w:p>
    <w:p w14:paraId="49D2E97C" w14:textId="77777777" w:rsidR="00C477AC" w:rsidRDefault="00C477AC" w:rsidP="006B59B9">
      <w:pPr>
        <w:pStyle w:val="Heading4"/>
      </w:pPr>
      <w:bookmarkStart w:id="207" w:name="_Microbenchmarking"/>
      <w:bookmarkStart w:id="208" w:name="_String_vs._StringBuilder"/>
      <w:bookmarkEnd w:id="207"/>
      <w:bookmarkEnd w:id="208"/>
      <w:r>
        <w:lastRenderedPageBreak/>
        <w:t>String vs. StringBuilder</w:t>
      </w:r>
    </w:p>
    <w:p w14:paraId="3B5418E8"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244C5479"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5F13DB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F5177C8"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136CF49F" w14:textId="77777777" w:rsidR="001120C7" w:rsidRPr="00A022D0" w:rsidRDefault="0016160B"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22DA94E4"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368EB3C3"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1B931DE1"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75EDF2A3"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448256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5738376D"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22B3444A"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524F8FBE"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7F6F426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14A4317"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28FCA5BE"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A54A969" w14:textId="77777777" w:rsidR="00C477AC" w:rsidRPr="00F81BD6" w:rsidRDefault="00C477AC" w:rsidP="008C7DAA">
      <w:pPr>
        <w:pStyle w:val="SLCBodytext"/>
      </w:pPr>
    </w:p>
    <w:p w14:paraId="4CF4228C" w14:textId="77777777" w:rsidR="00C477AC" w:rsidRDefault="00C477AC" w:rsidP="006B59B9">
      <w:pPr>
        <w:pStyle w:val="Heading4"/>
      </w:pPr>
      <w:bookmarkStart w:id="209" w:name="_Conditional_Statements"/>
      <w:bookmarkEnd w:id="209"/>
      <w:r w:rsidRPr="00F81BD6">
        <w:t>Conditional</w:t>
      </w:r>
      <w:r>
        <w:t xml:space="preserve"> </w:t>
      </w:r>
      <w:r w:rsidR="0032255A">
        <w:t>S</w:t>
      </w:r>
      <w:r>
        <w:t>tatements</w:t>
      </w:r>
    </w:p>
    <w:p w14:paraId="4CDE22E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00EF0F02"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6E1F6D95"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46BBCD43" w14:textId="77777777" w:rsidR="00C477AC" w:rsidRDefault="00C477AC" w:rsidP="006B59B9">
      <w:pPr>
        <w:pStyle w:val="Heading4"/>
      </w:pPr>
      <w:bookmarkStart w:id="210" w:name="_Loops"/>
      <w:bookmarkEnd w:id="210"/>
      <w:r w:rsidRPr="00A36E13">
        <w:lastRenderedPageBreak/>
        <w:t>Loop</w:t>
      </w:r>
      <w:r>
        <w:t>s</w:t>
      </w:r>
    </w:p>
    <w:p w14:paraId="2DBE6A84"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7D09285C" w14:textId="77777777" w:rsidR="00C477AC" w:rsidRDefault="00C477AC" w:rsidP="003C0374">
      <w:pPr>
        <w:pStyle w:val="SLCUnorderedlist"/>
      </w:pPr>
      <w:r w:rsidRPr="003B330A">
        <w:t>Avoid calling properties inside a loop.</w:t>
      </w:r>
    </w:p>
    <w:p w14:paraId="635E4C87" w14:textId="77777777" w:rsidR="00C477AC" w:rsidRPr="003B330A" w:rsidRDefault="00C477AC" w:rsidP="003C0374">
      <w:pPr>
        <w:pStyle w:val="SLCUnorderedlist"/>
      </w:pPr>
      <w:r w:rsidRPr="003B330A">
        <w:t>Break out of the loop as soon as possible (using the break keyword).</w:t>
      </w:r>
    </w:p>
    <w:p w14:paraId="33AAC1AB" w14:textId="77777777" w:rsidR="00C477AC" w:rsidRPr="003B330A" w:rsidRDefault="00C477AC" w:rsidP="003C0374">
      <w:pPr>
        <w:pStyle w:val="SLCUnorderedlist"/>
      </w:pPr>
      <w:r w:rsidRPr="003B330A">
        <w:t>Go to the next iteration as soon as possible (using the continue keyword).</w:t>
      </w:r>
    </w:p>
    <w:p w14:paraId="38D482CE" w14:textId="77777777" w:rsidR="00C477AC" w:rsidRPr="00A36E13" w:rsidRDefault="00C477AC" w:rsidP="006B59B9">
      <w:pPr>
        <w:pStyle w:val="Heading4"/>
      </w:pPr>
      <w:bookmarkStart w:id="211" w:name="_Collections"/>
      <w:bookmarkEnd w:id="211"/>
      <w:r w:rsidRPr="00A36E13">
        <w:t>Collections</w:t>
      </w:r>
    </w:p>
    <w:p w14:paraId="4BAAEFD4"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77BF6D6E"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5C491708"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5D617DD"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015E395A"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16CAF0C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284269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2CA20F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3F5FE10A"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11A134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B0580B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D2710FF"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7EC3C28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3709ADB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95A6A8D"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CB65C9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0BF8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54873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479164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FDBFB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255AA2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0A56F0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06326E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76D8FD2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7D75B88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28362EE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41B3000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4" w:name="_Toc32916738"/>
            <w:r w:rsidRPr="00666238">
              <w:rPr>
                <w:sz w:val="18"/>
                <w:szCs w:val="18"/>
              </w:rPr>
              <w:t>AddAfter</w:t>
            </w:r>
            <w:bookmarkEnd w:id="214"/>
          </w:p>
        </w:tc>
        <w:tc>
          <w:tcPr>
            <w:tcW w:w="1170" w:type="dxa"/>
          </w:tcPr>
          <w:p w14:paraId="0B141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C0D5D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7C4C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36D5D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75A825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EA351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6A7E32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668E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199844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79751CD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1CE05E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668392D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1030AE8"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5A1B52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7AFE0A0"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614948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363797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2A3863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045CE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210341F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50705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4967751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8F629E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C6382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2B6604A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03CCEFC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8187EB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0EC1F3E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41B661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CCBEA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05FF671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3223195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790616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36D9A3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6B24934"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20AF11E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774EA5B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1F38D67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28883D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2A36F5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198438C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082A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2FD758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65DE4CC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EC2897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82042C5"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28AE3D4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3F72CC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322D6A8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135CBE9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6808A93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2F5118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520C97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4A92EC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3420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D5362E"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0C8C4D3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7D7A19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502D84F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D53F8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197C222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4A379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263821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4E82A28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4A18CF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50F29C8"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975573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159FFD00"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35B9B3E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30387D8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0233F2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DE8A97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01B976C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430F4E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3D49D8C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FB5300D"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1C2BA6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66766FC3"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68AA845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0A340F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420105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C474B1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1618296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7F9979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7D39F5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3982AF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15015943" w14:textId="77777777" w:rsidR="00C477AC" w:rsidRDefault="00C477AC" w:rsidP="00C477AC">
      <w:pPr>
        <w:spacing w:line="259" w:lineRule="auto"/>
        <w:jc w:val="left"/>
      </w:pPr>
    </w:p>
    <w:p w14:paraId="6FCA209A"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385195CD" w14:textId="77777777" w:rsidR="00C477AC" w:rsidRPr="00DA1186" w:rsidRDefault="00C477AC" w:rsidP="00C477AC">
      <w:pPr>
        <w:rPr>
          <w:sz w:val="18"/>
          <w:szCs w:val="18"/>
        </w:rPr>
      </w:pPr>
      <w:r w:rsidRPr="00DA1186">
        <w:rPr>
          <w:sz w:val="18"/>
          <w:szCs w:val="18"/>
        </w:rPr>
        <w:t>** Approaches O(1) operation, includes key lookup overhead.</w:t>
      </w:r>
    </w:p>
    <w:p w14:paraId="2CECBC01"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0F546BC"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2CA76201"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2C6793AF"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1C9979D1"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46E30737"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0E989CFA"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0FCAEE0D"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71B2A48" w14:textId="77777777" w:rsidR="00C477AC" w:rsidRDefault="00C477AC" w:rsidP="003C0374">
      <w:pPr>
        <w:ind w:left="284"/>
      </w:pPr>
      <w:r>
        <w:t>MSDN states the following regarding performance considerations:</w:t>
      </w:r>
    </w:p>
    <w:p w14:paraId="683209E2"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62B21B82"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65D64675"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6859D67C"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0AFFCACE"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59864709"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0F600501" w14:textId="77777777" w:rsidR="00FA68FD" w:rsidRDefault="0016160B" w:rsidP="008C7DAA">
            <w:pPr>
              <w:pStyle w:val="SLCUnorderedlist"/>
            </w:pPr>
            <w:hyperlink r:id="rId172" w:history="1">
              <w:r w:rsidR="00FA68FD" w:rsidRPr="00BE55DF">
                <w:rPr>
                  <w:rStyle w:val="Hyperlink"/>
                </w:rPr>
                <w:t>https://msdn.microsoft.com/en-us/library/system.collections.arraylist(v=vs.110).aspx</w:t>
              </w:r>
            </w:hyperlink>
          </w:p>
          <w:p w14:paraId="71ACBDF1" w14:textId="77777777" w:rsidR="00FA68FD" w:rsidRPr="00A00ADE" w:rsidRDefault="0016160B" w:rsidP="008C7DAA">
            <w:pPr>
              <w:pStyle w:val="SLCUnorderedlist"/>
            </w:pPr>
            <w:hyperlink r:id="rId173" w:history="1">
              <w:r w:rsidR="00FA68FD" w:rsidRPr="00BE55DF">
                <w:rPr>
                  <w:rStyle w:val="Hyperlink"/>
                </w:rPr>
                <w:t>https://msdn.microsoft.com/en-us/library/6sh2ey19(v=vs.110).aspx</w:t>
              </w:r>
            </w:hyperlink>
          </w:p>
        </w:tc>
      </w:tr>
    </w:tbl>
    <w:p w14:paraId="1213E4E1" w14:textId="77777777" w:rsidR="00C477AC" w:rsidRDefault="00C477AC" w:rsidP="006B59B9">
      <w:pPr>
        <w:pStyle w:val="Heading4"/>
      </w:pPr>
      <w:r>
        <w:lastRenderedPageBreak/>
        <w:t>LINQ</w:t>
      </w:r>
    </w:p>
    <w:p w14:paraId="20404D61"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5DE53A35"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3DF6F765"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467DA5F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4BB271D9" wp14:editId="17C6812E">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71D9"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3A89FEFC" w14:textId="77777777" w:rsidR="00825DF9" w:rsidRPr="004042F5" w:rsidRDefault="00825DF9"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5B07E7E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95796E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1043FE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1B75D0B4"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D441AA"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16E7DA0C"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57A4B62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64EDE8E9"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D560C57" w14:textId="77777777" w:rsidR="00C477AC" w:rsidRDefault="00C477AC" w:rsidP="003C0374"/>
    <w:p w14:paraId="4924443D" w14:textId="77777777" w:rsidR="00C477AC" w:rsidRDefault="00C477AC" w:rsidP="00C477AC">
      <w:pPr>
        <w:autoSpaceDE w:val="0"/>
        <w:autoSpaceDN w:val="0"/>
        <w:adjustRightInd w:val="0"/>
        <w:spacing w:after="0" w:line="240" w:lineRule="auto"/>
        <w:ind w:left="720"/>
        <w:jc w:val="left"/>
      </w:pPr>
    </w:p>
    <w:p w14:paraId="0F5AC1D0" w14:textId="77777777" w:rsidR="00C477AC" w:rsidRDefault="00C477AC" w:rsidP="00C477AC">
      <w:pPr>
        <w:autoSpaceDE w:val="0"/>
        <w:autoSpaceDN w:val="0"/>
        <w:adjustRightInd w:val="0"/>
        <w:spacing w:after="0" w:line="240" w:lineRule="auto"/>
        <w:ind w:left="720"/>
        <w:jc w:val="left"/>
      </w:pPr>
    </w:p>
    <w:p w14:paraId="27CA0063" w14:textId="77777777" w:rsidR="00C477AC" w:rsidRDefault="00C477AC" w:rsidP="00C477AC">
      <w:pPr>
        <w:autoSpaceDE w:val="0"/>
        <w:autoSpaceDN w:val="0"/>
        <w:adjustRightInd w:val="0"/>
        <w:spacing w:after="0" w:line="240" w:lineRule="auto"/>
        <w:ind w:left="720"/>
        <w:jc w:val="left"/>
      </w:pPr>
    </w:p>
    <w:p w14:paraId="0B7D95CF" w14:textId="77777777" w:rsidR="00C477AC" w:rsidRDefault="00C477AC" w:rsidP="00C477AC">
      <w:pPr>
        <w:autoSpaceDE w:val="0"/>
        <w:autoSpaceDN w:val="0"/>
        <w:adjustRightInd w:val="0"/>
        <w:spacing w:after="0" w:line="240" w:lineRule="auto"/>
        <w:ind w:left="720"/>
        <w:jc w:val="left"/>
      </w:pPr>
    </w:p>
    <w:p w14:paraId="6BE8D062" w14:textId="77777777" w:rsidR="00C477AC" w:rsidRDefault="00C477AC" w:rsidP="00C477AC">
      <w:pPr>
        <w:autoSpaceDE w:val="0"/>
        <w:autoSpaceDN w:val="0"/>
        <w:adjustRightInd w:val="0"/>
        <w:spacing w:after="0" w:line="240" w:lineRule="auto"/>
        <w:ind w:left="720"/>
        <w:jc w:val="left"/>
      </w:pPr>
    </w:p>
    <w:p w14:paraId="5D8F238E" w14:textId="77777777" w:rsidR="00C477AC" w:rsidRDefault="00C477AC" w:rsidP="00C477AC">
      <w:pPr>
        <w:autoSpaceDE w:val="0"/>
        <w:autoSpaceDN w:val="0"/>
        <w:adjustRightInd w:val="0"/>
        <w:spacing w:after="0" w:line="240" w:lineRule="auto"/>
        <w:ind w:left="720"/>
        <w:jc w:val="left"/>
      </w:pPr>
    </w:p>
    <w:p w14:paraId="5753E46A" w14:textId="77777777" w:rsidR="00C477AC" w:rsidRDefault="00C477AC" w:rsidP="00C477AC">
      <w:pPr>
        <w:autoSpaceDE w:val="0"/>
        <w:autoSpaceDN w:val="0"/>
        <w:adjustRightInd w:val="0"/>
        <w:spacing w:after="0" w:line="240" w:lineRule="auto"/>
        <w:ind w:left="720"/>
        <w:jc w:val="left"/>
      </w:pPr>
    </w:p>
    <w:p w14:paraId="486E8A94" w14:textId="77777777" w:rsidR="00C477AC" w:rsidRDefault="00C477AC" w:rsidP="00C477AC">
      <w:pPr>
        <w:autoSpaceDE w:val="0"/>
        <w:autoSpaceDN w:val="0"/>
        <w:adjustRightInd w:val="0"/>
        <w:spacing w:after="0" w:line="240" w:lineRule="auto"/>
        <w:ind w:left="720"/>
      </w:pPr>
    </w:p>
    <w:p w14:paraId="53C721F6"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196EBE2D"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3556720A" wp14:editId="5061C98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720A"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1200108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78763D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88275BA" w14:textId="77777777" w:rsidR="00C477AC" w:rsidRDefault="00C477AC" w:rsidP="00C477AC">
      <w:pPr>
        <w:autoSpaceDE w:val="0"/>
        <w:autoSpaceDN w:val="0"/>
        <w:adjustRightInd w:val="0"/>
        <w:spacing w:after="0" w:line="240" w:lineRule="auto"/>
        <w:ind w:left="720"/>
        <w:jc w:val="left"/>
      </w:pPr>
    </w:p>
    <w:p w14:paraId="4FEB2EF2" w14:textId="77777777" w:rsidR="00C477AC" w:rsidRPr="006F4607" w:rsidRDefault="00C477AC" w:rsidP="00C477AC">
      <w:pPr>
        <w:autoSpaceDE w:val="0"/>
        <w:autoSpaceDN w:val="0"/>
        <w:adjustRightInd w:val="0"/>
        <w:spacing w:after="0" w:line="240" w:lineRule="auto"/>
        <w:ind w:left="720"/>
        <w:jc w:val="left"/>
      </w:pPr>
    </w:p>
    <w:p w14:paraId="0C74D39B" w14:textId="77777777" w:rsidR="00C477AC" w:rsidRDefault="00C477AC" w:rsidP="00C477AC">
      <w:pPr>
        <w:autoSpaceDE w:val="0"/>
        <w:autoSpaceDN w:val="0"/>
        <w:adjustRightInd w:val="0"/>
        <w:spacing w:after="0" w:line="240" w:lineRule="auto"/>
        <w:ind w:left="720"/>
        <w:jc w:val="left"/>
      </w:pPr>
    </w:p>
    <w:p w14:paraId="78E6A50A" w14:textId="77777777" w:rsidR="002B3C49" w:rsidRDefault="00C477AC" w:rsidP="003C0374">
      <w:pPr>
        <w:ind w:left="284"/>
      </w:pPr>
      <w:r>
        <w:t>However, this can have a negative impact on execution time in case the IEnumerable is used multiple times. The following example illustrates this:</w:t>
      </w:r>
    </w:p>
    <w:p w14:paraId="435678A1"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27DA027" wp14:editId="3875DD06">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DA027"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5A47CF1A"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FE0FB8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451D3C4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D9E8DBF"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675E8609" w14:textId="77777777" w:rsidR="00C477AC" w:rsidRDefault="00C477AC" w:rsidP="00C477AC">
      <w:pPr>
        <w:autoSpaceDE w:val="0"/>
        <w:autoSpaceDN w:val="0"/>
        <w:adjustRightInd w:val="0"/>
        <w:spacing w:after="0" w:line="240" w:lineRule="auto"/>
        <w:ind w:left="720"/>
        <w:jc w:val="left"/>
      </w:pPr>
    </w:p>
    <w:p w14:paraId="30490766" w14:textId="77777777" w:rsidR="00C477AC" w:rsidRDefault="00C477AC" w:rsidP="00C477AC">
      <w:pPr>
        <w:autoSpaceDE w:val="0"/>
        <w:autoSpaceDN w:val="0"/>
        <w:adjustRightInd w:val="0"/>
        <w:spacing w:after="0" w:line="240" w:lineRule="auto"/>
        <w:ind w:left="720"/>
        <w:jc w:val="left"/>
      </w:pPr>
    </w:p>
    <w:p w14:paraId="7CAD9EC1" w14:textId="77777777" w:rsidR="00C477AC" w:rsidRDefault="00C477AC" w:rsidP="00C477AC">
      <w:pPr>
        <w:autoSpaceDE w:val="0"/>
        <w:autoSpaceDN w:val="0"/>
        <w:adjustRightInd w:val="0"/>
        <w:spacing w:after="0" w:line="240" w:lineRule="auto"/>
        <w:ind w:left="720"/>
        <w:jc w:val="left"/>
      </w:pPr>
    </w:p>
    <w:p w14:paraId="2BB055FD" w14:textId="77777777" w:rsidR="00C477AC" w:rsidRDefault="00C477AC" w:rsidP="00C477AC">
      <w:pPr>
        <w:autoSpaceDE w:val="0"/>
        <w:autoSpaceDN w:val="0"/>
        <w:adjustRightInd w:val="0"/>
        <w:spacing w:after="0" w:line="240" w:lineRule="auto"/>
        <w:ind w:left="720"/>
        <w:jc w:val="left"/>
      </w:pPr>
    </w:p>
    <w:p w14:paraId="26DF98C3" w14:textId="77777777" w:rsidR="00C477AC" w:rsidRDefault="00C477AC" w:rsidP="00C477AC">
      <w:pPr>
        <w:autoSpaceDE w:val="0"/>
        <w:autoSpaceDN w:val="0"/>
        <w:adjustRightInd w:val="0"/>
        <w:spacing w:after="0" w:line="240" w:lineRule="auto"/>
        <w:ind w:left="720"/>
        <w:jc w:val="left"/>
      </w:pPr>
    </w:p>
    <w:p w14:paraId="6AF4401D" w14:textId="77777777" w:rsidR="00C477AC" w:rsidRDefault="00C477AC" w:rsidP="00C477AC">
      <w:pPr>
        <w:autoSpaceDE w:val="0"/>
        <w:autoSpaceDN w:val="0"/>
        <w:adjustRightInd w:val="0"/>
        <w:spacing w:after="0" w:line="240" w:lineRule="auto"/>
        <w:ind w:left="720"/>
        <w:jc w:val="left"/>
      </w:pPr>
    </w:p>
    <w:p w14:paraId="374C791E"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CACF564" wp14:editId="324EB85F">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F564"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0D5CF5AF"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0BCF52FC" w14:textId="77777777" w:rsidR="007C3ED4" w:rsidRDefault="007C3ED4" w:rsidP="00C477AC">
      <w:pPr>
        <w:autoSpaceDE w:val="0"/>
        <w:autoSpaceDN w:val="0"/>
        <w:adjustRightInd w:val="0"/>
        <w:spacing w:after="0" w:line="240" w:lineRule="auto"/>
        <w:ind w:left="720"/>
        <w:jc w:val="left"/>
      </w:pPr>
    </w:p>
    <w:p w14:paraId="2BAF5448" w14:textId="77777777" w:rsidR="00C477AC" w:rsidRDefault="00C477AC" w:rsidP="00C477AC">
      <w:pPr>
        <w:autoSpaceDE w:val="0"/>
        <w:autoSpaceDN w:val="0"/>
        <w:adjustRightInd w:val="0"/>
        <w:spacing w:after="0" w:line="240" w:lineRule="auto"/>
        <w:ind w:left="720"/>
        <w:jc w:val="left"/>
      </w:pPr>
    </w:p>
    <w:p w14:paraId="0041139E" w14:textId="77777777" w:rsidR="00C477AC" w:rsidRDefault="00C477AC" w:rsidP="003C0374">
      <w:pPr>
        <w:ind w:left="284"/>
      </w:pPr>
      <w:r>
        <w:t xml:space="preserve">When a ToList() call is added, the filter will only be executed once increasing performance (and, as already mentioned, increased memory usage). </w:t>
      </w:r>
    </w:p>
    <w:p w14:paraId="5B9A567C" w14:textId="77777777" w:rsidR="004F1331" w:rsidRDefault="004F1331" w:rsidP="00AA03AE">
      <w:pPr>
        <w:autoSpaceDE w:val="0"/>
        <w:autoSpaceDN w:val="0"/>
        <w:adjustRightInd w:val="0"/>
        <w:spacing w:after="0" w:line="240" w:lineRule="auto"/>
        <w:ind w:left="720"/>
      </w:pPr>
    </w:p>
    <w:p w14:paraId="4AF4B4D4" w14:textId="77777777" w:rsidR="00F05607" w:rsidRDefault="00F05607" w:rsidP="006B59B9">
      <w:pPr>
        <w:pStyle w:val="Heading2"/>
      </w:pPr>
      <w:bookmarkStart w:id="217" w:name="_Toc32916739"/>
      <w:r>
        <w:lastRenderedPageBreak/>
        <w:t>Validation</w:t>
      </w:r>
      <w:bookmarkEnd w:id="217"/>
    </w:p>
    <w:p w14:paraId="28CA12D1" w14:textId="77777777" w:rsidR="000C284B" w:rsidRDefault="000C284B" w:rsidP="006B59B9">
      <w:pPr>
        <w:pStyle w:val="Heading3"/>
      </w:pPr>
      <w:bookmarkStart w:id="218" w:name="_General"/>
      <w:bookmarkStart w:id="219" w:name="_Toc32916740"/>
      <w:bookmarkEnd w:id="218"/>
      <w:r>
        <w:t>General</w:t>
      </w:r>
      <w:bookmarkEnd w:id="219"/>
    </w:p>
    <w:p w14:paraId="6B40A1AF"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29879489"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515A1D37"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91FB1D5"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1FF5EC9B" w14:textId="77777777" w:rsidR="00751A98" w:rsidRDefault="00751A98" w:rsidP="006B59B9">
      <w:pPr>
        <w:pStyle w:val="Heading3"/>
      </w:pPr>
      <w:bookmarkStart w:id="220" w:name="_StyleCop"/>
      <w:bookmarkStart w:id="221" w:name="_Spell_Checker"/>
      <w:bookmarkStart w:id="222" w:name="_Toc32916741"/>
      <w:bookmarkEnd w:id="220"/>
      <w:bookmarkEnd w:id="221"/>
      <w:r>
        <w:t>Spell Checker</w:t>
      </w:r>
      <w:bookmarkEnd w:id="222"/>
    </w:p>
    <w:p w14:paraId="3882C0F0"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B308DBC" w14:textId="77777777" w:rsidR="000C284B" w:rsidRPr="007F6EEE" w:rsidRDefault="009E06BE" w:rsidP="006B59B9">
      <w:pPr>
        <w:pStyle w:val="Heading3"/>
      </w:pPr>
      <w:bookmarkStart w:id="223" w:name="_StyleCop_1"/>
      <w:bookmarkStart w:id="224" w:name="_Toc481997678"/>
      <w:bookmarkStart w:id="225" w:name="_DIS_validatior"/>
      <w:bookmarkStart w:id="226" w:name="_Toc32916742"/>
      <w:bookmarkEnd w:id="223"/>
      <w:bookmarkEnd w:id="224"/>
      <w:bookmarkEnd w:id="225"/>
      <w:r>
        <w:t>DIS V</w:t>
      </w:r>
      <w:r w:rsidR="000C284B">
        <w:t>alidato</w:t>
      </w:r>
      <w:r w:rsidR="001E42CD">
        <w:t>r</w:t>
      </w:r>
      <w:bookmarkEnd w:id="226"/>
    </w:p>
    <w:p w14:paraId="60BA10E7"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5D27632E" w14:textId="77777777" w:rsidR="001E42CD" w:rsidRDefault="001E42CD" w:rsidP="006B59B9">
      <w:pPr>
        <w:pStyle w:val="Heading3"/>
        <w:spacing w:after="200" w:line="276" w:lineRule="auto"/>
      </w:pPr>
      <w:bookmarkStart w:id="227" w:name="_Stream_Viewer"/>
      <w:bookmarkStart w:id="228" w:name="_Toc32916743"/>
      <w:bookmarkEnd w:id="227"/>
      <w:r>
        <w:t>Stream Viewer</w:t>
      </w:r>
      <w:bookmarkEnd w:id="228"/>
    </w:p>
    <w:p w14:paraId="4B14BFD1"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760F822D" w14:textId="77777777" w:rsidR="000C284B" w:rsidRDefault="009E06BE" w:rsidP="006B59B9">
      <w:pPr>
        <w:pStyle w:val="Heading3"/>
      </w:pPr>
      <w:bookmarkStart w:id="229" w:name="_log_Files"/>
      <w:bookmarkStart w:id="230" w:name="_Toc32916744"/>
      <w:bookmarkEnd w:id="229"/>
      <w:r>
        <w:t>L</w:t>
      </w:r>
      <w:r w:rsidR="000C284B">
        <w:t>og</w:t>
      </w:r>
      <w:r>
        <w:t xml:space="preserve"> Files</w:t>
      </w:r>
      <w:bookmarkEnd w:id="230"/>
    </w:p>
    <w:p w14:paraId="4C01DC9A" w14:textId="77777777" w:rsidR="005E659E" w:rsidRDefault="009E06BE" w:rsidP="003C0374">
      <w:pPr>
        <w:pStyle w:val="SLCUnorderedlist"/>
      </w:pPr>
      <w:r>
        <w:t>The element log file or other log files do not contain problems related to an element running the implemented protocol.</w:t>
      </w:r>
    </w:p>
    <w:p w14:paraId="7E78DB48" w14:textId="77777777" w:rsidR="000C284B" w:rsidRDefault="000C284B" w:rsidP="006B59B9">
      <w:pPr>
        <w:pStyle w:val="Heading3"/>
      </w:pPr>
      <w:bookmarkStart w:id="231" w:name="_Alarm_Console"/>
      <w:bookmarkStart w:id="232" w:name="_Toc32916745"/>
      <w:bookmarkEnd w:id="231"/>
      <w:r>
        <w:t>Alarm Console</w:t>
      </w:r>
      <w:bookmarkEnd w:id="232"/>
    </w:p>
    <w:p w14:paraId="7D81431A"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62F836A7" w14:textId="77777777" w:rsidR="009B6D48" w:rsidRDefault="009B6D48">
      <w:pPr>
        <w:spacing w:line="259" w:lineRule="auto"/>
        <w:jc w:val="left"/>
      </w:pPr>
    </w:p>
    <w:p w14:paraId="67558865" w14:textId="77777777" w:rsidR="00E31755" w:rsidRDefault="00E31755" w:rsidP="00E31755">
      <w:pPr>
        <w:pStyle w:val="Heading2"/>
      </w:pPr>
      <w:bookmarkStart w:id="233" w:name="_Skyline_Driver_Passport"/>
      <w:bookmarkStart w:id="234" w:name="_Toc32916747"/>
      <w:bookmarkEnd w:id="233"/>
      <w:r>
        <w:t>Points of Attention</w:t>
      </w:r>
      <w:bookmarkEnd w:id="234"/>
    </w:p>
    <w:p w14:paraId="575E81D4" w14:textId="77777777" w:rsidR="009B6D48" w:rsidRDefault="009B6D48" w:rsidP="009B6D48">
      <w:pPr>
        <w:pStyle w:val="Heading3"/>
      </w:pPr>
      <w:bookmarkStart w:id="235" w:name="_Minimum_DMA_version"/>
      <w:bookmarkStart w:id="236" w:name="_Ref32836852"/>
      <w:bookmarkStart w:id="237" w:name="_Toc32916746"/>
      <w:bookmarkStart w:id="238" w:name="_Toc32916748"/>
      <w:bookmarkEnd w:id="235"/>
      <w:r>
        <w:t>Skyline Driver Passport Platform</w:t>
      </w:r>
      <w:bookmarkEnd w:id="236"/>
      <w:bookmarkEnd w:id="237"/>
    </w:p>
    <w:p w14:paraId="5FA77483"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362D9EE8" w14:textId="77777777" w:rsidR="00E31755" w:rsidRDefault="00E31755" w:rsidP="00E31755">
      <w:pPr>
        <w:pStyle w:val="Heading3"/>
      </w:pPr>
      <w:r>
        <w:lastRenderedPageBreak/>
        <w:t>Minimum DMA version</w:t>
      </w:r>
      <w:bookmarkEnd w:id="238"/>
    </w:p>
    <w:p w14:paraId="0F35F18B" w14:textId="77777777" w:rsidR="00400FA5" w:rsidRDefault="00E31755" w:rsidP="00825DF9">
      <w:pPr>
        <w:keepNext/>
        <w:shd w:val="clear" w:color="auto" w:fill="FFFFFF"/>
        <w:spacing w:line="240" w:lineRule="auto"/>
        <w:jc w:val="left"/>
      </w:pPr>
      <w:bookmarkStart w:id="239" w:name="_Hlk32917539"/>
      <w:r w:rsidRPr="00E31755">
        <w:t>Th</w:t>
      </w:r>
      <w:r w:rsidR="00400FA5">
        <w:t>e following list</w:t>
      </w:r>
      <w:r w:rsidRPr="00E31755">
        <w:t xml:space="preserve"> </w:t>
      </w:r>
      <w:r w:rsidR="00400FA5">
        <w:t>indicates the minimum required DMA version for specific features</w:t>
      </w:r>
      <w:r w:rsidR="00167471">
        <w:t>:</w:t>
      </w:r>
    </w:p>
    <w:p w14:paraId="23800B02" w14:textId="77777777" w:rsidR="00400FA5" w:rsidRDefault="00400FA5" w:rsidP="00825DF9">
      <w:pPr>
        <w:pStyle w:val="SLCUnorderedlist"/>
        <w:keepNext/>
      </w:pPr>
      <w:r>
        <w:t>Params</w:t>
      </w:r>
    </w:p>
    <w:p w14:paraId="02331755"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7D12D5EB" w14:textId="77777777" w:rsidR="00400FA5" w:rsidRDefault="00400FA5" w:rsidP="00825DF9">
      <w:pPr>
        <w:pStyle w:val="SLCUnorderedlist"/>
        <w:keepNext/>
        <w:numPr>
          <w:ilvl w:val="1"/>
          <w:numId w:val="13"/>
        </w:numPr>
      </w:pPr>
      <w:r>
        <w:t>Only supported by standalone parameters.</w:t>
      </w:r>
    </w:p>
    <w:p w14:paraId="56A5817F" w14:textId="77777777" w:rsidR="00400FA5" w:rsidRDefault="00400FA5" w:rsidP="004A3E68">
      <w:pPr>
        <w:pStyle w:val="SLCOrderedlist"/>
        <w:keepNext/>
      </w:pPr>
      <w:r>
        <w:t>DisplayKey: 8.5.2.4</w:t>
      </w:r>
    </w:p>
    <w:p w14:paraId="2665CFE9" w14:textId="77777777" w:rsidR="00400FA5" w:rsidRDefault="00400FA5" w:rsidP="00825DF9">
      <w:pPr>
        <w:pStyle w:val="SLCUnorderedlist"/>
        <w:numPr>
          <w:ilvl w:val="1"/>
          <w:numId w:val="13"/>
        </w:numPr>
        <w:contextualSpacing/>
      </w:pPr>
      <w:r>
        <w:t>On big dynamic tables: 9.0 CU6</w:t>
      </w:r>
    </w:p>
    <w:p w14:paraId="2AE5F144" w14:textId="77777777" w:rsidR="00400FA5" w:rsidRDefault="00400FA5" w:rsidP="00825DF9">
      <w:pPr>
        <w:pStyle w:val="SLCUnorderedlist"/>
        <w:numPr>
          <w:ilvl w:val="1"/>
          <w:numId w:val="13"/>
        </w:numPr>
        <w:contextualSpacing/>
      </w:pPr>
      <w:r>
        <w:t>If using AddRow/DeleteRow: 9.0 CU9</w:t>
      </w:r>
    </w:p>
    <w:p w14:paraId="52658C74" w14:textId="77777777" w:rsidR="00400FA5" w:rsidRDefault="00400FA5" w:rsidP="004A3E68">
      <w:pPr>
        <w:pStyle w:val="SLCOrderedlist"/>
      </w:pPr>
      <w:r>
        <w:t>snmpSetAndGet: 8.5.7.2 (</w:t>
      </w:r>
      <w:r w:rsidR="00167471" w:rsidRPr="00D324A5">
        <w:t>RN 10007</w:t>
      </w:r>
      <w:r>
        <w:t>)</w:t>
      </w:r>
    </w:p>
    <w:p w14:paraId="1CCA1450" w14:textId="77777777" w:rsidR="00400FA5" w:rsidRDefault="00400FA5" w:rsidP="00825DF9">
      <w:pPr>
        <w:pStyle w:val="SLCUnorderedlist"/>
        <w:numPr>
          <w:ilvl w:val="1"/>
          <w:numId w:val="13"/>
        </w:numPr>
        <w:contextualSpacing/>
      </w:pPr>
      <w:r>
        <w:t>On buttons: 9.0 CU1 (</w:t>
      </w:r>
      <w:r w:rsidR="00167471" w:rsidRPr="00D324A5">
        <w:t>RN 12017</w:t>
      </w:r>
      <w:r>
        <w:t>)</w:t>
      </w:r>
    </w:p>
    <w:p w14:paraId="0F79F032"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54006B4E" w14:textId="77777777" w:rsidR="00400FA5" w:rsidRDefault="00400FA5" w:rsidP="004A3E68">
      <w:pPr>
        <w:pStyle w:val="SLCOrderedlist"/>
      </w:pPr>
      <w:r>
        <w:t>snmpSetAndGetWithWait: 8.0.7.4</w:t>
      </w:r>
    </w:p>
    <w:p w14:paraId="2F217191" w14:textId="77777777" w:rsidR="00400FA5" w:rsidRDefault="00400FA5" w:rsidP="004A3E68">
      <w:pPr>
        <w:pStyle w:val="SLCUnorderedlist"/>
        <w:numPr>
          <w:ilvl w:val="1"/>
          <w:numId w:val="13"/>
        </w:numPr>
      </w:pPr>
      <w:r>
        <w:t>This should be avoided as it causes RTEs</w:t>
      </w:r>
    </w:p>
    <w:p w14:paraId="310EA689" w14:textId="77777777" w:rsidR="00400FA5" w:rsidRDefault="00400FA5" w:rsidP="004A3E68">
      <w:pPr>
        <w:pStyle w:val="SLCOrderedlist"/>
      </w:pPr>
      <w:r>
        <w:t>Exception values with decimals: 8.5.1 (</w:t>
      </w:r>
      <w:r w:rsidR="00167471" w:rsidRPr="00D324A5">
        <w:t>RN 7794</w:t>
      </w:r>
      <w:r>
        <w:t>)</w:t>
      </w:r>
    </w:p>
    <w:p w14:paraId="1A17ADF6" w14:textId="77777777" w:rsidR="00400FA5" w:rsidRDefault="000A3515" w:rsidP="004A3E68">
      <w:pPr>
        <w:pStyle w:val="SLCUnorderedlist"/>
        <w:numPr>
          <w:ilvl w:val="1"/>
          <w:numId w:val="13"/>
        </w:numPr>
      </w:pPr>
      <w:r>
        <w:t>F</w:t>
      </w:r>
      <w:r w:rsidR="00400FA5">
        <w:t>or previous versions, add the Decimals tag to the Interprete tag</w:t>
      </w:r>
      <w:r>
        <w:t>.</w:t>
      </w:r>
    </w:p>
    <w:p w14:paraId="19798831" w14:textId="77777777" w:rsidR="00400FA5" w:rsidRDefault="00400FA5" w:rsidP="004A3E68">
      <w:pPr>
        <w:pStyle w:val="SLCUnorderedlist"/>
      </w:pPr>
      <w:r>
        <w:t>QActions</w:t>
      </w:r>
    </w:p>
    <w:p w14:paraId="666A80C3"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1EDAA530" w14:textId="77777777" w:rsidR="00400FA5" w:rsidRDefault="00400FA5" w:rsidP="004A3E68">
      <w:pPr>
        <w:pStyle w:val="SLCOrderedlist"/>
      </w:pPr>
      <w:r>
        <w:t>ShowInformationMessage(): 8.5.6.5 (</w:t>
      </w:r>
      <w:r w:rsidR="00167471" w:rsidRPr="00D324A5">
        <w:t>RN 10017</w:t>
      </w:r>
      <w:r>
        <w:t>)</w:t>
      </w:r>
    </w:p>
    <w:p w14:paraId="44FFEEF0" w14:textId="77777777" w:rsidR="00400FA5" w:rsidRDefault="00400FA5" w:rsidP="004A3E68">
      <w:pPr>
        <w:pStyle w:val="SLCOrderedlist"/>
      </w:pPr>
      <w:r>
        <w:t>SetParameters(): 8.0.8 (</w:t>
      </w:r>
      <w:r w:rsidR="00167471" w:rsidRPr="00D324A5">
        <w:t>RN 7058</w:t>
      </w:r>
      <w:r>
        <w:t>)</w:t>
      </w:r>
    </w:p>
    <w:p w14:paraId="297E587D" w14:textId="77777777" w:rsidR="00400FA5" w:rsidRDefault="00400FA5" w:rsidP="004A3E68">
      <w:pPr>
        <w:pStyle w:val="SLCOrderedlist"/>
      </w:pPr>
      <w:r>
        <w:t>Precompile option: 8.0.5 (</w:t>
      </w:r>
      <w:r w:rsidR="00167471" w:rsidRPr="00D324A5">
        <w:t>RN 6457</w:t>
      </w:r>
      <w:r>
        <w:t>)</w:t>
      </w:r>
    </w:p>
    <w:p w14:paraId="6F156B14" w14:textId="77777777" w:rsidR="00400FA5" w:rsidRDefault="00400FA5" w:rsidP="004A3E68">
      <w:pPr>
        <w:pStyle w:val="SLCUnorderedlist"/>
      </w:pPr>
      <w:r>
        <w:t>Triggers</w:t>
      </w:r>
    </w:p>
    <w:p w14:paraId="23B9DCE6" w14:textId="77777777" w:rsidR="00400FA5" w:rsidRDefault="00400FA5" w:rsidP="004A3E68">
      <w:pPr>
        <w:pStyle w:val="SLCUnorderedlist"/>
      </w:pPr>
      <w:r>
        <w:t>Actions</w:t>
      </w:r>
    </w:p>
    <w:p w14:paraId="2C5C1622" w14:textId="77777777" w:rsidR="00400FA5" w:rsidRDefault="00400FA5" w:rsidP="004A3E68">
      <w:pPr>
        <w:pStyle w:val="SLCUnorderedlist"/>
      </w:pPr>
      <w:r>
        <w:t>HTTP</w:t>
      </w:r>
    </w:p>
    <w:p w14:paraId="63C9E121" w14:textId="77777777" w:rsidR="00400FA5" w:rsidRDefault="00400FA5" w:rsidP="004A3E68">
      <w:pPr>
        <w:pStyle w:val="SLCOrderedlist"/>
        <w:numPr>
          <w:ilvl w:val="0"/>
          <w:numId w:val="25"/>
        </w:numPr>
        <w:ind w:left="567" w:hanging="294"/>
      </w:pPr>
      <w:r>
        <w:t>Multiple connections in a session: 9.0 CU6</w:t>
      </w:r>
    </w:p>
    <w:p w14:paraId="52CE9377" w14:textId="77777777" w:rsidR="00400FA5" w:rsidRDefault="00400FA5" w:rsidP="004A3E68">
      <w:pPr>
        <w:pStyle w:val="SLCUnorderedlist"/>
      </w:pPr>
      <w:r>
        <w:t>Pairs</w:t>
      </w:r>
    </w:p>
    <w:p w14:paraId="59FC2C52" w14:textId="77777777" w:rsidR="00400FA5" w:rsidRDefault="00400FA5" w:rsidP="004A3E68">
      <w:pPr>
        <w:pStyle w:val="SLCOrderedlist"/>
        <w:numPr>
          <w:ilvl w:val="0"/>
          <w:numId w:val="26"/>
        </w:numPr>
        <w:ind w:left="567" w:hanging="294"/>
      </w:pPr>
      <w:r>
        <w:t>Conditions: 8.5.0 (</w:t>
      </w:r>
      <w:r w:rsidR="00167471" w:rsidRPr="00D324A5">
        <w:t>RN 7996</w:t>
      </w:r>
      <w:r>
        <w:t>)</w:t>
      </w:r>
    </w:p>
    <w:p w14:paraId="3A3D3BCD" w14:textId="77777777" w:rsidR="00400FA5" w:rsidRDefault="00400FA5" w:rsidP="004A3E68">
      <w:pPr>
        <w:pStyle w:val="SLCUnorderedlist"/>
      </w:pPr>
      <w:r>
        <w:t>Groups</w:t>
      </w:r>
    </w:p>
    <w:p w14:paraId="5A2C0488" w14:textId="77777777" w:rsidR="00400FA5" w:rsidRDefault="00400FA5" w:rsidP="004A3E68">
      <w:pPr>
        <w:pStyle w:val="SLCOrderedlist"/>
        <w:numPr>
          <w:ilvl w:val="0"/>
          <w:numId w:val="27"/>
        </w:numPr>
        <w:ind w:left="567" w:hanging="294"/>
      </w:pPr>
      <w:r>
        <w:t>Conditions: 9.0 (</w:t>
      </w:r>
      <w:r w:rsidR="00167471" w:rsidRPr="00D324A5">
        <w:t>RN 12624</w:t>
      </w:r>
      <w:r>
        <w:t>)</w:t>
      </w:r>
    </w:p>
    <w:p w14:paraId="65B6C62C" w14:textId="77777777" w:rsidR="00400FA5" w:rsidRDefault="00400FA5" w:rsidP="004A3E68">
      <w:pPr>
        <w:pStyle w:val="SLCUnorderedlist"/>
      </w:pPr>
      <w:r>
        <w:t>Timers</w:t>
      </w:r>
    </w:p>
    <w:p w14:paraId="2FDD6DFC"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5CD13AE1"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61CCBDE0"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069D290C" w14:textId="77777777" w:rsidR="00E31755" w:rsidRDefault="00394A60" w:rsidP="004A3E68">
      <w:pPr>
        <w:pStyle w:val="SLCOrderedlist"/>
      </w:pPr>
      <w:r>
        <w:t>Advanced Naming: 8.5.8.5.</w:t>
      </w:r>
    </w:p>
    <w:p w14:paraId="563C6FB3"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32916749"/>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36BDD12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79604A9"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13DB10C"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D4D63C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0EB7EA" w14:textId="77777777" w:rsidR="00D71AE4" w:rsidRPr="007C3ED4" w:rsidRDefault="00D71AE4" w:rsidP="00264847">
            <w:pPr>
              <w:pStyle w:val="SLCBodytext"/>
              <w:spacing w:after="0"/>
              <w:ind w:left="28"/>
            </w:pPr>
            <w:r>
              <w:t>API</w:t>
            </w:r>
          </w:p>
        </w:tc>
        <w:tc>
          <w:tcPr>
            <w:tcW w:w="7785" w:type="dxa"/>
            <w:tcMar>
              <w:top w:w="28" w:type="dxa"/>
              <w:bottom w:w="28" w:type="dxa"/>
            </w:tcMar>
          </w:tcPr>
          <w:p w14:paraId="6EB26804"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751293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F8B82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5CBDB69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72AD58E1"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AF7F63"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3BB6E649"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3B84E6C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F37B22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16BBBE6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55D5D1F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495A326" w14:textId="77777777" w:rsidR="00D71AE4" w:rsidRPr="007C3ED4" w:rsidRDefault="00D71AE4" w:rsidP="00264847">
            <w:pPr>
              <w:pStyle w:val="SLCBodytext"/>
              <w:spacing w:after="0"/>
              <w:ind w:left="28"/>
            </w:pPr>
            <w:r>
              <w:t>DMA</w:t>
            </w:r>
          </w:p>
        </w:tc>
        <w:tc>
          <w:tcPr>
            <w:tcW w:w="7785" w:type="dxa"/>
            <w:tcMar>
              <w:top w:w="28" w:type="dxa"/>
              <w:bottom w:w="28" w:type="dxa"/>
            </w:tcMar>
          </w:tcPr>
          <w:p w14:paraId="2BA0E09E"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6AA06E3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E48590"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07E4ABD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0D440157"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7B0B5B5"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41379B0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43649E72"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F42241"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4D2BB3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950034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1F4C1E"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79B7C00F"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6BB2257C"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9753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73324C9D"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4B143A3"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C54E907" w14:textId="77777777" w:rsidR="00D71AE4" w:rsidRPr="007C3ED4" w:rsidRDefault="00D71AE4" w:rsidP="00264847">
            <w:pPr>
              <w:pStyle w:val="SLCBodytext"/>
              <w:spacing w:after="0"/>
              <w:ind w:left="28"/>
            </w:pPr>
            <w:r>
              <w:t>RN</w:t>
            </w:r>
          </w:p>
        </w:tc>
        <w:tc>
          <w:tcPr>
            <w:tcW w:w="7785" w:type="dxa"/>
            <w:tcMar>
              <w:top w:w="28" w:type="dxa"/>
              <w:bottom w:w="28" w:type="dxa"/>
            </w:tcMar>
          </w:tcPr>
          <w:p w14:paraId="507C896F"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300A81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F7C95AA"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59865F3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26934A7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B3E2B2B"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3B0AC0CD"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CFF71DF"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9BC64F"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2213CF2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2B2A019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EC05C45"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54A0780A"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6A77D6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58B84D4"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5473685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126F01D2" w14:textId="77777777" w:rsidR="000A5B18" w:rsidRPr="001E0854" w:rsidRDefault="000A5B18" w:rsidP="008C7DAA">
      <w:pPr>
        <w:pStyle w:val="SLCBodytext"/>
      </w:pPr>
    </w:p>
    <w:p w14:paraId="47A58EE9" w14:textId="77777777" w:rsidR="004A4533" w:rsidRDefault="004A4533" w:rsidP="008C7DAA">
      <w:pPr>
        <w:pStyle w:val="SLCBodytext"/>
      </w:pPr>
    </w:p>
    <w:p w14:paraId="35684E45" w14:textId="77777777" w:rsidR="00D438AB" w:rsidRDefault="00D438AB" w:rsidP="00B30A73"/>
    <w:p w14:paraId="7D8F8DCC"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073FB80F" w14:textId="77777777" w:rsidR="00D438AB" w:rsidRDefault="00D438AB" w:rsidP="00B30A73"/>
    <w:p w14:paraId="3284CF1F" w14:textId="77777777" w:rsidR="00D438AB" w:rsidRDefault="00D438AB" w:rsidP="00B30A73"/>
    <w:p w14:paraId="2C0AB087"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F9391" w14:textId="77777777" w:rsidR="0016160B" w:rsidRDefault="0016160B" w:rsidP="00B30A73">
      <w:r>
        <w:separator/>
      </w:r>
    </w:p>
  </w:endnote>
  <w:endnote w:type="continuationSeparator" w:id="0">
    <w:p w14:paraId="12419097" w14:textId="77777777" w:rsidR="0016160B" w:rsidRDefault="0016160B"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713B03E-FC79-4457-87DD-B7FDFAED901D}"/>
    <w:embedBold r:id="rId2" w:fontKey="{12323C50-7C69-47B9-B6F8-BBC3B5FEB289}"/>
    <w:embedItalic r:id="rId3" w:fontKey="{9119A341-77A7-433C-B0F1-64ECC7E74FB7}"/>
    <w:embedBoldItalic r:id="rId4" w:fontKey="{5040EE05-B881-4987-BF69-45381C48B6BB}"/>
  </w:font>
  <w:font w:name="SkylineSans Light">
    <w:panose1 w:val="02000303000000000000"/>
    <w:charset w:val="00"/>
    <w:family w:val="auto"/>
    <w:pitch w:val="variable"/>
    <w:sig w:usb0="C00000AF" w:usb1="0000000A" w:usb2="00000000" w:usb3="00000000" w:csb0="00000093" w:csb1="00000000"/>
    <w:embedRegular r:id="rId5" w:fontKey="{9532ACEC-ACCE-4DDA-8F8F-9AE958567B4B}"/>
    <w:embedBold r:id="rId6" w:fontKey="{B6CF75DA-A5B9-4124-8990-9C1232C228EF}"/>
    <w:embedItalic r:id="rId7" w:fontKey="{171CC0C6-133A-4BD1-A8E0-05DFAD3A2330}"/>
    <w:embedBoldItalic r:id="rId8" w:fontKey="{06582363-2031-431D-B61B-6FA1CE1F2071}"/>
  </w:font>
  <w:font w:name="Segoe UI">
    <w:panose1 w:val="020B0502040204020203"/>
    <w:charset w:val="00"/>
    <w:family w:val="swiss"/>
    <w:pitch w:val="variable"/>
    <w:sig w:usb0="E4002EFF" w:usb1="C000E47F" w:usb2="00000009" w:usb3="00000000" w:csb0="000001FF" w:csb1="00000000"/>
    <w:embedRegular r:id="rId9" w:fontKey="{EA481D5E-625B-444A-B7F4-9333B21313FE}"/>
    <w:embedBold r:id="rId10" w:fontKey="{6FDBD812-5309-4DCE-BC32-DDF31DF86DAC}"/>
    <w:embedItalic r:id="rId11" w:fontKey="{307E0F62-CAAE-4432-A80B-78D7CA8AB06F}"/>
    <w:embedBoldItalic r:id="rId12" w:fontKey="{67289066-FC0E-43D9-8DFC-C54F45700E59}"/>
  </w:font>
  <w:font w:name="SkylineSans">
    <w:panose1 w:val="02000303000000000000"/>
    <w:charset w:val="00"/>
    <w:family w:val="auto"/>
    <w:pitch w:val="variable"/>
    <w:sig w:usb0="C00000AF" w:usb1="0000000A" w:usb2="00000000" w:usb3="00000000" w:csb0="00000093" w:csb1="00000000"/>
    <w:embedRegular r:id="rId13" w:fontKey="{FE51A819-BAA4-4AFC-BACC-29E22CCFDEBC}"/>
    <w:embedBold r:id="rId14" w:fontKey="{14E292E3-B4C2-4D69-95B7-63E630CECC5B}"/>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9FE654E8-1051-4B23-8869-E2EC933B29D3}"/>
  </w:font>
  <w:font w:name="Tahoma">
    <w:panose1 w:val="020B0604030504040204"/>
    <w:charset w:val="00"/>
    <w:family w:val="swiss"/>
    <w:pitch w:val="variable"/>
    <w:sig w:usb0="E1002EFF" w:usb1="C000605B" w:usb2="00000029" w:usb3="00000000" w:csb0="000101FF" w:csb1="00000000"/>
    <w:embedRegular r:id="rId16" w:fontKey="{904DBA6C-C239-4BF6-B37B-1B258BBAA4AF}"/>
  </w:font>
  <w:font w:name="Calibri Light">
    <w:panose1 w:val="020F0302020204030204"/>
    <w:charset w:val="00"/>
    <w:family w:val="swiss"/>
    <w:pitch w:val="variable"/>
    <w:sig w:usb0="E4002EFF" w:usb1="C000247B" w:usb2="00000009" w:usb3="00000000" w:csb0="000001FF" w:csb1="00000000"/>
    <w:embedRegular r:id="rId17" w:fontKey="{256252E5-E1C5-439D-8C15-31778129641D}"/>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embedRegular r:id="rId18" w:fontKey="{E12E2D28-7277-4EAA-9F57-659E312D2373}"/>
  </w:font>
  <w:font w:name="Consolas">
    <w:panose1 w:val="020B0609020204030204"/>
    <w:charset w:val="00"/>
    <w:family w:val="modern"/>
    <w:pitch w:val="fixed"/>
    <w:sig w:usb0="E00006FF" w:usb1="0000FCFF" w:usb2="00000001" w:usb3="00000000" w:csb0="0000019F" w:csb1="00000000"/>
    <w:embedRegular r:id="rId19" w:fontKey="{E49F14F1-890D-4192-92ED-6A6EEC5E6525}"/>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F7706"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4BDE41BA" wp14:editId="288C5477">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D3EFCD"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2A910F2E" wp14:editId="1A002929">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10F2E"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7830A9EF"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1337CE62" wp14:editId="5EF539D3">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00B844A6" wp14:editId="382E447C">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01EC8"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796000A"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308C57D3" w14:textId="3E61991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461AE1">
      <w:rPr>
        <w:noProof/>
        <w:color w:val="FFFFFF" w:themeColor="background1"/>
      </w:rPr>
      <w:t>May 18, 2022</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EndPr/>
      <w:sdtContent>
        <w:r w:rsidR="00C16B99">
          <w:rPr>
            <w:color w:val="FFFFFF" w:themeColor="background1"/>
          </w:rPr>
          <w:t>01</w:t>
        </w:r>
        <w:r w:rsidR="00C44150">
          <w:rPr>
            <w:color w:val="FFFFFF" w:themeColor="background1"/>
          </w:rPr>
          <w:t>4</w:t>
        </w:r>
      </w:sdtContent>
    </w:sdt>
  </w:p>
  <w:p w14:paraId="13120B7A" w14:textId="77777777" w:rsidR="00825DF9" w:rsidRPr="0051126B" w:rsidRDefault="00825DF9" w:rsidP="00D73C72">
    <w:pPr>
      <w:pStyle w:val="Footer"/>
      <w:ind w:firstLine="567"/>
      <w:rPr>
        <w:color w:val="FFFFFF" w:themeColor="background1"/>
      </w:rPr>
    </w:pPr>
  </w:p>
  <w:p w14:paraId="364F0849"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E91AA" w14:textId="77777777" w:rsidR="00825DF9" w:rsidRDefault="00825DF9" w:rsidP="00D73C72">
    <w:pPr>
      <w:pStyle w:val="Footer"/>
    </w:pPr>
    <w:r>
      <w:rPr>
        <w:noProof/>
      </w:rPr>
      <w:drawing>
        <wp:anchor distT="0" distB="0" distL="114300" distR="114300" simplePos="0" relativeHeight="251676672" behindDoc="0" locked="0" layoutInCell="1" allowOverlap="1" wp14:anchorId="62061B05" wp14:editId="1F47692F">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119AE5CD" wp14:editId="7E6EA60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982B0"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E3B84C" wp14:editId="3C223B83">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A4E38F3" w14:textId="4156244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61AE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3B84C"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A4E38F3" w14:textId="4156244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61AE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45EB7959" w14:textId="77777777" w:rsidR="00825DF9" w:rsidRPr="00197DC0" w:rsidRDefault="00825DF9" w:rsidP="00D73C72">
                    <w:pPr>
                      <w:pStyle w:val="SLCFooter"/>
                    </w:pPr>
                    <w:r w:rsidRPr="00197DC0">
                      <w:t>This document is confidential and property of Skyline Communications NV.</w:t>
                    </w:r>
                  </w:p>
                  <w:p w14:paraId="759B3893" w14:textId="77777777" w:rsidR="00825DF9" w:rsidRPr="00197DC0" w:rsidRDefault="00825DF9" w:rsidP="00D73C72">
                    <w:pPr>
                      <w:pStyle w:val="SLCFooter"/>
                    </w:pPr>
                    <w:r w:rsidRPr="00197DC0">
                      <w:t xml:space="preserve">DataMiner® and Skyline Communications are trademarks of </w:t>
                    </w:r>
                  </w:p>
                  <w:p w14:paraId="5ED65929" w14:textId="77777777" w:rsidR="00825DF9" w:rsidRDefault="00825DF9" w:rsidP="00D73C72">
                    <w:pPr>
                      <w:pStyle w:val="SLCFooter"/>
                    </w:pPr>
                    <w:r w:rsidRPr="00197DC0">
                      <w:t>Skyline Communications NV.</w:t>
                    </w:r>
                  </w:p>
                  <w:p w14:paraId="60275A2D" w14:textId="77777777" w:rsidR="00825DF9" w:rsidRPr="00197DC0" w:rsidRDefault="00825DF9" w:rsidP="00D73C72">
                    <w:pPr>
                      <w:pStyle w:val="SLCFooter"/>
                    </w:pPr>
                  </w:p>
                  <w:p w14:paraId="60BB59D8" w14:textId="77777777" w:rsidR="00825DF9" w:rsidRPr="004533F1" w:rsidRDefault="00825DF9"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533F1" w14:paraId="3B650402" w14:textId="77777777" w:rsidTr="00C84827">
                      <w:trPr>
                        <w:trHeight w:val="271"/>
                      </w:trPr>
                      <w:tc>
                        <w:tcPr>
                          <w:tcW w:w="240" w:type="dxa"/>
                        </w:tcPr>
                        <w:p w14:paraId="0E72AA15" w14:textId="77777777" w:rsidR="00825DF9" w:rsidRPr="004533F1" w:rsidRDefault="00825DF9" w:rsidP="00C84827">
                          <w:pPr>
                            <w:ind w:right="-18"/>
                            <w:jc w:val="center"/>
                            <w:rPr>
                              <w:color w:val="00507D"/>
                            </w:rPr>
                          </w:pPr>
                          <w:r w:rsidRPr="004533F1">
                            <w:rPr>
                              <w:noProof/>
                              <w:color w:val="00507D"/>
                              <w:sz w:val="14"/>
                              <w:szCs w:val="14"/>
                            </w:rPr>
                            <w:drawing>
                              <wp:inline distT="0" distB="0" distL="0" distR="0" wp14:anchorId="63D19DE7" wp14:editId="7BA39103">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FF3AFB5" w14:textId="77777777" w:rsidR="00825DF9" w:rsidRPr="004533F1" w:rsidRDefault="00825DF9" w:rsidP="00C84827">
                          <w:pPr>
                            <w:spacing w:line="240" w:lineRule="auto"/>
                            <w:ind w:right="-18"/>
                            <w:rPr>
                              <w:color w:val="00507D"/>
                              <w:sz w:val="14"/>
                              <w:szCs w:val="14"/>
                            </w:rPr>
                          </w:pPr>
                        </w:p>
                      </w:tc>
                      <w:tc>
                        <w:tcPr>
                          <w:tcW w:w="1077" w:type="dxa"/>
                        </w:tcPr>
                        <w:p w14:paraId="22A8A8EB" w14:textId="77777777" w:rsidR="00825DF9" w:rsidRPr="004533F1" w:rsidRDefault="00825DF9" w:rsidP="00C84827">
                          <w:pPr>
                            <w:spacing w:line="240" w:lineRule="auto"/>
                            <w:ind w:right="-18"/>
                            <w:rPr>
                              <w:color w:val="00507D"/>
                              <w:sz w:val="14"/>
                              <w:szCs w:val="14"/>
                            </w:rPr>
                          </w:pPr>
                          <w:r w:rsidRPr="004533F1">
                            <w:rPr>
                              <w:color w:val="00507D"/>
                              <w:sz w:val="14"/>
                              <w:szCs w:val="14"/>
                            </w:rPr>
                            <w:t xml:space="preserve">legal@skyline.be </w:t>
                          </w:r>
                        </w:p>
                      </w:tc>
                    </w:tr>
                    <w:tr w:rsidR="00825DF9" w:rsidRPr="004533F1" w14:paraId="48F4885C" w14:textId="77777777" w:rsidTr="00C84827">
                      <w:trPr>
                        <w:trHeight w:val="271"/>
                      </w:trPr>
                      <w:tc>
                        <w:tcPr>
                          <w:tcW w:w="240" w:type="dxa"/>
                        </w:tcPr>
                        <w:p w14:paraId="2D5782E4" w14:textId="77777777" w:rsidR="00825DF9" w:rsidRPr="004533F1" w:rsidRDefault="00825DF9" w:rsidP="00C84827">
                          <w:pPr>
                            <w:ind w:right="-18"/>
                            <w:jc w:val="center"/>
                            <w:rPr>
                              <w:noProof/>
                              <w:color w:val="00507D"/>
                              <w:sz w:val="14"/>
                              <w:szCs w:val="14"/>
                            </w:rPr>
                          </w:pPr>
                          <w:r w:rsidRPr="004533F1">
                            <w:rPr>
                              <w:noProof/>
                              <w:color w:val="00507D"/>
                              <w:sz w:val="14"/>
                              <w:szCs w:val="14"/>
                            </w:rPr>
                            <w:drawing>
                              <wp:inline distT="0" distB="0" distL="0" distR="0" wp14:anchorId="4CFF2816" wp14:editId="73B1A18A">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1452738" w14:textId="77777777" w:rsidR="00825DF9" w:rsidRPr="004533F1" w:rsidRDefault="00825DF9" w:rsidP="00C84827">
                          <w:pPr>
                            <w:spacing w:line="240" w:lineRule="auto"/>
                            <w:ind w:right="-18"/>
                            <w:rPr>
                              <w:color w:val="00507D"/>
                              <w:sz w:val="14"/>
                              <w:szCs w:val="14"/>
                            </w:rPr>
                          </w:pPr>
                        </w:p>
                      </w:tc>
                      <w:tc>
                        <w:tcPr>
                          <w:tcW w:w="1077" w:type="dxa"/>
                        </w:tcPr>
                        <w:p w14:paraId="24FE4046" w14:textId="77777777" w:rsidR="00825DF9" w:rsidRPr="004533F1" w:rsidRDefault="00825DF9"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81FFD79"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0851ECD5" wp14:editId="49F74B7E">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32AEBF99" w14:textId="0BC973A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61AE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1ECD5"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32AEBF99" w14:textId="0BC973AD"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461AE1">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74F92699" w14:textId="77777777" w:rsidR="00825DF9" w:rsidRPr="00197DC0" w:rsidRDefault="00825DF9" w:rsidP="00D73C72">
                    <w:pPr>
                      <w:pStyle w:val="SLCFooter"/>
                    </w:pPr>
                    <w:r w:rsidRPr="00197DC0">
                      <w:t>This document is confidential and property of Skyline Communications NV.</w:t>
                    </w:r>
                  </w:p>
                  <w:p w14:paraId="154AA981" w14:textId="77777777" w:rsidR="00825DF9" w:rsidRPr="00197DC0" w:rsidRDefault="00825DF9" w:rsidP="00D73C72">
                    <w:pPr>
                      <w:pStyle w:val="SLCFooter"/>
                    </w:pPr>
                    <w:r w:rsidRPr="00197DC0">
                      <w:t xml:space="preserve">DataMiner® and Skyline Communications are trademarks of </w:t>
                    </w:r>
                  </w:p>
                  <w:p w14:paraId="6C557F52" w14:textId="77777777" w:rsidR="00825DF9" w:rsidRDefault="00825DF9" w:rsidP="00D73C72">
                    <w:pPr>
                      <w:pStyle w:val="SLCFooter"/>
                    </w:pPr>
                    <w:r w:rsidRPr="00197DC0">
                      <w:t>Skyline Communications NV.</w:t>
                    </w:r>
                  </w:p>
                  <w:p w14:paraId="2702553E" w14:textId="77777777" w:rsidR="00825DF9" w:rsidRPr="00197DC0" w:rsidRDefault="00825DF9" w:rsidP="00D73C72">
                    <w:pPr>
                      <w:pStyle w:val="SLCFooter"/>
                    </w:pPr>
                  </w:p>
                  <w:p w14:paraId="1F8CE71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33576C93" w14:textId="77777777" w:rsidTr="00C84827">
                      <w:trPr>
                        <w:trHeight w:val="283"/>
                      </w:trPr>
                      <w:tc>
                        <w:tcPr>
                          <w:tcW w:w="436" w:type="dxa"/>
                        </w:tcPr>
                        <w:p w14:paraId="7B8A46B4" w14:textId="77777777" w:rsidR="00825DF9" w:rsidRDefault="00825DF9" w:rsidP="00C84827">
                          <w:pPr>
                            <w:ind w:right="-18"/>
                          </w:pPr>
                          <w:r w:rsidRPr="00975FA4">
                            <w:rPr>
                              <w:noProof/>
                              <w:sz w:val="14"/>
                              <w:szCs w:val="14"/>
                            </w:rPr>
                            <w:drawing>
                              <wp:inline distT="0" distB="0" distL="0" distR="0" wp14:anchorId="008F2B44" wp14:editId="0F7B7432">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02C75012"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0444A86E" w14:textId="77777777" w:rsidTr="00C84827">
                      <w:trPr>
                        <w:trHeight w:val="283"/>
                      </w:trPr>
                      <w:tc>
                        <w:tcPr>
                          <w:tcW w:w="436" w:type="dxa"/>
                        </w:tcPr>
                        <w:p w14:paraId="3BED196C"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0E256741" wp14:editId="4BF6D35C">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11F522CC" w14:textId="77777777" w:rsidR="00825DF9" w:rsidRPr="00975FA4" w:rsidRDefault="00825DF9" w:rsidP="00C84827">
                          <w:pPr>
                            <w:spacing w:line="240" w:lineRule="auto"/>
                            <w:ind w:right="-18"/>
                            <w:rPr>
                              <w:sz w:val="14"/>
                              <w:szCs w:val="14"/>
                            </w:rPr>
                          </w:pPr>
                          <w:r w:rsidRPr="00975FA4">
                            <w:rPr>
                              <w:sz w:val="14"/>
                              <w:szCs w:val="14"/>
                            </w:rPr>
                            <w:t>+3251313569</w:t>
                          </w:r>
                        </w:p>
                      </w:tc>
                    </w:tr>
                  </w:tbl>
                  <w:p w14:paraId="58FE3FE7"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4F36FF06" w14:textId="77777777" w:rsidR="00825DF9" w:rsidRPr="000C003F" w:rsidRDefault="00825DF9" w:rsidP="00D73C72">
    <w:pPr>
      <w:pStyle w:val="Footer"/>
    </w:pPr>
  </w:p>
  <w:p w14:paraId="0BE261F9" w14:textId="77777777" w:rsidR="00825DF9" w:rsidRPr="00D73C72" w:rsidRDefault="00825DF9"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2619D"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2F180FBE" wp14:editId="4920C63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180FBE"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1E00817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0961E050" wp14:editId="0AE721DA">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EEB81AC"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600A51EE" wp14:editId="06F5F7F9">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2536BD23" wp14:editId="4002AB9A">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A7D4F7"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3B77A3F2"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77D94192"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64B562E4" w14:textId="77777777" w:rsidR="00825DF9" w:rsidRPr="0051126B" w:rsidRDefault="00825DF9" w:rsidP="00D73C72">
    <w:pPr>
      <w:pStyle w:val="Footer"/>
      <w:ind w:firstLine="567"/>
      <w:rPr>
        <w:color w:val="FFFFFF" w:themeColor="background1"/>
      </w:rPr>
    </w:pPr>
  </w:p>
  <w:p w14:paraId="1D9FB18D" w14:textId="77777777" w:rsidR="00825DF9" w:rsidRPr="0051126B" w:rsidRDefault="00825DF9"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A64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417DFC27" wp14:editId="193F2968">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272427F7" wp14:editId="311DF683">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2FBBDA"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6586D9E0" wp14:editId="016161D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FB91F"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0FF3F597" wp14:editId="1D214BF8">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F59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232CB1D5"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0A8B49B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895789">
      <w:rPr>
        <w:color w:val="FFFFFF" w:themeColor="background1"/>
      </w:rPr>
      <w:t>Protocol Development checklist (with corresponding guidelines)</w:t>
    </w:r>
    <w:r>
      <w:rPr>
        <w:color w:val="FFFFFF" w:themeColor="background1"/>
      </w:rPr>
      <w:fldChar w:fldCharType="end"/>
    </w:r>
  </w:p>
  <w:p w14:paraId="1C989DDF"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895789">
      <w:rPr>
        <w:noProof/>
        <w:color w:val="FFFFFF" w:themeColor="background1"/>
      </w:rPr>
      <w:t>January 27,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FFFFFF" w:themeColor="background1"/>
          </w:rPr>
          <w:t>014</w:t>
        </w:r>
      </w:sdtContent>
    </w:sdt>
  </w:p>
  <w:p w14:paraId="25ED2F0F" w14:textId="77777777" w:rsidR="00825DF9" w:rsidRPr="0051126B" w:rsidRDefault="00825DF9" w:rsidP="00D73C72">
    <w:pPr>
      <w:pStyle w:val="Footer"/>
      <w:ind w:firstLine="567"/>
      <w:rPr>
        <w:color w:val="FFFFFF" w:themeColor="background1"/>
      </w:rPr>
    </w:pPr>
  </w:p>
  <w:p w14:paraId="17330B06"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D9ED3" w14:textId="77777777" w:rsidR="0016160B" w:rsidRDefault="0016160B" w:rsidP="00B30A73">
      <w:r>
        <w:separator/>
      </w:r>
    </w:p>
  </w:footnote>
  <w:footnote w:type="continuationSeparator" w:id="0">
    <w:p w14:paraId="5C783C88" w14:textId="77777777" w:rsidR="0016160B" w:rsidRDefault="0016160B"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6875D" w14:textId="21654926" w:rsidR="00825DF9" w:rsidRDefault="00825DF9" w:rsidP="0010004A">
    <w:pPr>
      <w:pStyle w:val="Header"/>
    </w:pPr>
    <w:bookmarkStart w:id="212" w:name="_Hlk32917624"/>
    <w:bookmarkStart w:id="213"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EndPr/>
      <w:sdtContent>
        <w:r w:rsidR="00C44150">
          <w:rPr>
            <w:color w:val="00517D"/>
          </w:rPr>
          <w:t>014</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461AE1">
      <w:rPr>
        <w:noProof/>
        <w:color w:val="00517D"/>
        <w:lang w:val="en-GB"/>
      </w:rPr>
      <w:t>18/05/2022</w:t>
    </w:r>
    <w:r w:rsidRPr="009E4BE0">
      <w:rPr>
        <w:color w:val="00517D"/>
        <w:lang w:val="en-GB"/>
      </w:rPr>
      <w:fldChar w:fldCharType="end"/>
    </w:r>
    <w:bookmarkEnd w:id="212"/>
    <w:bookmarkEnd w:id="213"/>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3255" w14:textId="77777777" w:rsidR="00825DF9" w:rsidRDefault="00825DF9"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19C95" w14:textId="77777777" w:rsidR="00825DF9" w:rsidRPr="00D73C72" w:rsidRDefault="00825DF9"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B4D86" w14:textId="77777777" w:rsidR="00825DF9" w:rsidRDefault="00825DF9"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B547"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216C2B38" wp14:editId="4DC2D56D">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36E6"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4682A322" wp14:editId="1CB91A22">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579294417">
    <w:abstractNumId w:val="12"/>
  </w:num>
  <w:num w:numId="2" w16cid:durableId="205917934">
    <w:abstractNumId w:val="13"/>
  </w:num>
  <w:num w:numId="3" w16cid:durableId="1709378791">
    <w:abstractNumId w:val="19"/>
  </w:num>
  <w:num w:numId="4" w16cid:durableId="1350764210">
    <w:abstractNumId w:val="14"/>
  </w:num>
  <w:num w:numId="5" w16cid:durableId="1294945177">
    <w:abstractNumId w:val="15"/>
  </w:num>
  <w:num w:numId="6" w16cid:durableId="1476802219">
    <w:abstractNumId w:val="17"/>
  </w:num>
  <w:num w:numId="7" w16cid:durableId="1315450442">
    <w:abstractNumId w:val="11"/>
  </w:num>
  <w:num w:numId="8" w16cid:durableId="1854682410">
    <w:abstractNumId w:val="18"/>
  </w:num>
  <w:num w:numId="9" w16cid:durableId="1920476713">
    <w:abstractNumId w:val="10"/>
  </w:num>
  <w:num w:numId="10" w16cid:durableId="209415479">
    <w:abstractNumId w:val="16"/>
  </w:num>
  <w:num w:numId="11" w16cid:durableId="1562903682">
    <w:abstractNumId w:val="21"/>
  </w:num>
  <w:num w:numId="12" w16cid:durableId="1120346523">
    <w:abstractNumId w:val="20"/>
  </w:num>
  <w:num w:numId="13" w16cid:durableId="250967990">
    <w:abstractNumId w:val="22"/>
  </w:num>
  <w:num w:numId="14" w16cid:durableId="2048410769">
    <w:abstractNumId w:val="19"/>
    <w:lvlOverride w:ilvl="0">
      <w:startOverride w:val="1"/>
    </w:lvlOverride>
  </w:num>
  <w:num w:numId="15" w16cid:durableId="2106728897">
    <w:abstractNumId w:val="19"/>
    <w:lvlOverride w:ilvl="0">
      <w:startOverride w:val="1"/>
    </w:lvlOverride>
  </w:num>
  <w:num w:numId="16" w16cid:durableId="403528489">
    <w:abstractNumId w:val="19"/>
    <w:lvlOverride w:ilvl="0">
      <w:startOverride w:val="1"/>
    </w:lvlOverride>
  </w:num>
  <w:num w:numId="17" w16cid:durableId="593052239">
    <w:abstractNumId w:val="19"/>
    <w:lvlOverride w:ilvl="0">
      <w:startOverride w:val="1"/>
    </w:lvlOverride>
  </w:num>
  <w:num w:numId="18" w16cid:durableId="1060640267">
    <w:abstractNumId w:val="19"/>
    <w:lvlOverride w:ilvl="0">
      <w:startOverride w:val="1"/>
    </w:lvlOverride>
  </w:num>
  <w:num w:numId="19" w16cid:durableId="1089233349">
    <w:abstractNumId w:val="19"/>
    <w:lvlOverride w:ilvl="0">
      <w:startOverride w:val="1"/>
    </w:lvlOverride>
  </w:num>
  <w:num w:numId="20" w16cid:durableId="835534921">
    <w:abstractNumId w:val="19"/>
    <w:lvlOverride w:ilvl="0">
      <w:startOverride w:val="1"/>
    </w:lvlOverride>
  </w:num>
  <w:num w:numId="21" w16cid:durableId="1837307180">
    <w:abstractNumId w:val="19"/>
    <w:lvlOverride w:ilvl="0">
      <w:startOverride w:val="1"/>
    </w:lvlOverride>
  </w:num>
  <w:num w:numId="22" w16cid:durableId="1368489050">
    <w:abstractNumId w:val="19"/>
    <w:lvlOverride w:ilvl="0">
      <w:startOverride w:val="1"/>
    </w:lvlOverride>
  </w:num>
  <w:num w:numId="23" w16cid:durableId="1121343084">
    <w:abstractNumId w:val="19"/>
    <w:lvlOverride w:ilvl="0">
      <w:startOverride w:val="1"/>
    </w:lvlOverride>
  </w:num>
  <w:num w:numId="24" w16cid:durableId="1223177902">
    <w:abstractNumId w:val="19"/>
    <w:lvlOverride w:ilvl="0">
      <w:startOverride w:val="1"/>
    </w:lvlOverride>
  </w:num>
  <w:num w:numId="25" w16cid:durableId="36786344">
    <w:abstractNumId w:val="19"/>
    <w:lvlOverride w:ilvl="0">
      <w:startOverride w:val="1"/>
    </w:lvlOverride>
  </w:num>
  <w:num w:numId="26" w16cid:durableId="2088843030">
    <w:abstractNumId w:val="19"/>
    <w:lvlOverride w:ilvl="0">
      <w:startOverride w:val="1"/>
    </w:lvlOverride>
  </w:num>
  <w:num w:numId="27" w16cid:durableId="574628571">
    <w:abstractNumId w:val="19"/>
    <w:lvlOverride w:ilvl="0">
      <w:startOverride w:val="1"/>
    </w:lvlOverride>
  </w:num>
  <w:num w:numId="28" w16cid:durableId="145755043">
    <w:abstractNumId w:val="19"/>
    <w:lvlOverride w:ilvl="0">
      <w:startOverride w:val="1"/>
    </w:lvlOverride>
  </w:num>
  <w:num w:numId="29" w16cid:durableId="341051400">
    <w:abstractNumId w:val="9"/>
  </w:num>
  <w:num w:numId="30" w16cid:durableId="1514342658">
    <w:abstractNumId w:val="7"/>
  </w:num>
  <w:num w:numId="31" w16cid:durableId="583730166">
    <w:abstractNumId w:val="6"/>
  </w:num>
  <w:num w:numId="32" w16cid:durableId="1259482823">
    <w:abstractNumId w:val="5"/>
  </w:num>
  <w:num w:numId="33" w16cid:durableId="1816602210">
    <w:abstractNumId w:val="4"/>
  </w:num>
  <w:num w:numId="34" w16cid:durableId="1808160136">
    <w:abstractNumId w:val="8"/>
  </w:num>
  <w:num w:numId="35" w16cid:durableId="1655723191">
    <w:abstractNumId w:val="3"/>
  </w:num>
  <w:num w:numId="36" w16cid:durableId="664213356">
    <w:abstractNumId w:val="2"/>
  </w:num>
  <w:num w:numId="37" w16cid:durableId="605236426">
    <w:abstractNumId w:val="1"/>
  </w:num>
  <w:num w:numId="38" w16cid:durableId="1421292958">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789"/>
    <w:rsid w:val="000009AA"/>
    <w:rsid w:val="0000224F"/>
    <w:rsid w:val="00005C78"/>
    <w:rsid w:val="0000628E"/>
    <w:rsid w:val="00006854"/>
    <w:rsid w:val="00006879"/>
    <w:rsid w:val="000076D7"/>
    <w:rsid w:val="00010CCF"/>
    <w:rsid w:val="000111EA"/>
    <w:rsid w:val="00011C14"/>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331"/>
    <w:rsid w:val="00052732"/>
    <w:rsid w:val="00053328"/>
    <w:rsid w:val="00053BD4"/>
    <w:rsid w:val="00053CE6"/>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160B"/>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1F7757"/>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649"/>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341A"/>
    <w:rsid w:val="00283DFF"/>
    <w:rsid w:val="00284180"/>
    <w:rsid w:val="00284646"/>
    <w:rsid w:val="0028484D"/>
    <w:rsid w:val="00284E78"/>
    <w:rsid w:val="00285CDD"/>
    <w:rsid w:val="00290082"/>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07476"/>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2320"/>
    <w:rsid w:val="00442AB7"/>
    <w:rsid w:val="00443664"/>
    <w:rsid w:val="00444CFF"/>
    <w:rsid w:val="0044553F"/>
    <w:rsid w:val="004456AA"/>
    <w:rsid w:val="00446C9A"/>
    <w:rsid w:val="00447681"/>
    <w:rsid w:val="00450154"/>
    <w:rsid w:val="004504A2"/>
    <w:rsid w:val="00451069"/>
    <w:rsid w:val="00454622"/>
    <w:rsid w:val="004548AF"/>
    <w:rsid w:val="00460F57"/>
    <w:rsid w:val="00461AE1"/>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0D8C"/>
    <w:rsid w:val="0052193D"/>
    <w:rsid w:val="00523205"/>
    <w:rsid w:val="00525194"/>
    <w:rsid w:val="005317FF"/>
    <w:rsid w:val="00531812"/>
    <w:rsid w:val="005319BC"/>
    <w:rsid w:val="00531B0F"/>
    <w:rsid w:val="00532AC2"/>
    <w:rsid w:val="0053614F"/>
    <w:rsid w:val="00537A83"/>
    <w:rsid w:val="00540176"/>
    <w:rsid w:val="00543DB3"/>
    <w:rsid w:val="0054510D"/>
    <w:rsid w:val="0054748B"/>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08E2"/>
    <w:rsid w:val="007113EF"/>
    <w:rsid w:val="00713B93"/>
    <w:rsid w:val="0071409B"/>
    <w:rsid w:val="00714CCD"/>
    <w:rsid w:val="0071545A"/>
    <w:rsid w:val="00716A9C"/>
    <w:rsid w:val="007210E0"/>
    <w:rsid w:val="00721339"/>
    <w:rsid w:val="007219C7"/>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05D4"/>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35EF"/>
    <w:rsid w:val="007F5B1D"/>
    <w:rsid w:val="007F6A5D"/>
    <w:rsid w:val="007F6BD4"/>
    <w:rsid w:val="007F6EEE"/>
    <w:rsid w:val="007F7F71"/>
    <w:rsid w:val="0080015D"/>
    <w:rsid w:val="0080064C"/>
    <w:rsid w:val="0080178D"/>
    <w:rsid w:val="008031D3"/>
    <w:rsid w:val="008037BC"/>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5789"/>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8A1"/>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172"/>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D48"/>
    <w:rsid w:val="009C21A0"/>
    <w:rsid w:val="009C251B"/>
    <w:rsid w:val="009C307E"/>
    <w:rsid w:val="009C3726"/>
    <w:rsid w:val="009C3A84"/>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671"/>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4FD"/>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523"/>
    <w:rsid w:val="00C04AB4"/>
    <w:rsid w:val="00C05F38"/>
    <w:rsid w:val="00C06C8D"/>
    <w:rsid w:val="00C07344"/>
    <w:rsid w:val="00C077E4"/>
    <w:rsid w:val="00C11787"/>
    <w:rsid w:val="00C132D9"/>
    <w:rsid w:val="00C13498"/>
    <w:rsid w:val="00C14A37"/>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598"/>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4C32"/>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D7133"/>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044"/>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225A2"/>
  <w15:docId w15:val="{B15D2E1A-FD9E-4ED6-A0A9-26C1FA27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7F35EF"/>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7F35EF"/>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7F35EF"/>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7F35EF"/>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7F35EF"/>
    <w:pPr>
      <w:numPr>
        <w:ilvl w:val="3"/>
      </w:numPr>
      <w:outlineLvl w:val="3"/>
    </w:pPr>
    <w:rPr>
      <w:iCs/>
      <w:sz w:val="24"/>
    </w:rPr>
  </w:style>
  <w:style w:type="paragraph" w:styleId="Heading5">
    <w:name w:val="heading 5"/>
    <w:basedOn w:val="Heading4"/>
    <w:next w:val="Normal"/>
    <w:link w:val="Heading5Char"/>
    <w:uiPriority w:val="9"/>
    <w:unhideWhenUsed/>
    <w:qFormat/>
    <w:locked/>
    <w:rsid w:val="007F35EF"/>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7F35EF"/>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7F35EF"/>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7F35EF"/>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7F35EF"/>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7F35E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7F35EF"/>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7F35EF"/>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7F35EF"/>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7F35EF"/>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7F35EF"/>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7F35EF"/>
    <w:rPr>
      <w:b/>
      <w:bCs/>
    </w:rPr>
  </w:style>
  <w:style w:type="character" w:customStyle="1" w:styleId="SLCBold">
    <w:name w:val="SLC Bold"/>
    <w:basedOn w:val="DefaultParagraphFont"/>
    <w:uiPriority w:val="1"/>
    <w:qFormat/>
    <w:rsid w:val="007F35EF"/>
    <w:rPr>
      <w:b/>
      <w:noProof/>
      <w:lang w:val="en-US"/>
    </w:rPr>
  </w:style>
  <w:style w:type="character" w:customStyle="1" w:styleId="SLCItalic">
    <w:name w:val="SLC Italic"/>
    <w:basedOn w:val="DefaultParagraphFont"/>
    <w:uiPriority w:val="1"/>
    <w:qFormat/>
    <w:rsid w:val="007F35EF"/>
    <w:rPr>
      <w:i/>
      <w:noProof/>
      <w:lang w:val="en-US"/>
    </w:rPr>
  </w:style>
  <w:style w:type="character" w:customStyle="1" w:styleId="Heading1Char">
    <w:name w:val="Heading 1 Char"/>
    <w:aliases w:val="SLC Chapter title Char"/>
    <w:basedOn w:val="DefaultParagraphFont"/>
    <w:link w:val="Heading1"/>
    <w:uiPriority w:val="9"/>
    <w:rsid w:val="007F35EF"/>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7F35EF"/>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7F35EF"/>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7F35EF"/>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7F35EF"/>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7F35EF"/>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7F35EF"/>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7F35EF"/>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7F35EF"/>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7F35EF"/>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7F35EF"/>
    <w:rPr>
      <w:color w:val="00517D"/>
    </w:rPr>
  </w:style>
  <w:style w:type="paragraph" w:styleId="TOC1">
    <w:name w:val="toc 1"/>
    <w:next w:val="Normal"/>
    <w:autoRedefine/>
    <w:uiPriority w:val="39"/>
    <w:unhideWhenUsed/>
    <w:locked/>
    <w:rsid w:val="007F35EF"/>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7F35EF"/>
    <w:pPr>
      <w:tabs>
        <w:tab w:val="left" w:pos="1134"/>
        <w:tab w:val="right" w:leader="dot" w:pos="9781"/>
      </w:tabs>
      <w:spacing w:after="100"/>
    </w:pPr>
  </w:style>
  <w:style w:type="paragraph" w:styleId="TOC3">
    <w:name w:val="toc 3"/>
    <w:basedOn w:val="Normal"/>
    <w:next w:val="Normal"/>
    <w:autoRedefine/>
    <w:uiPriority w:val="39"/>
    <w:unhideWhenUsed/>
    <w:locked/>
    <w:rsid w:val="007F35EF"/>
    <w:pPr>
      <w:tabs>
        <w:tab w:val="left" w:pos="1134"/>
        <w:tab w:val="right" w:leader="dot" w:pos="9781"/>
      </w:tabs>
      <w:spacing w:after="100"/>
    </w:pPr>
    <w:rPr>
      <w:i/>
      <w:noProof/>
    </w:rPr>
  </w:style>
  <w:style w:type="character" w:styleId="Hyperlink">
    <w:name w:val="Hyperlink"/>
    <w:basedOn w:val="DefaultParagraphFont"/>
    <w:uiPriority w:val="99"/>
    <w:unhideWhenUsed/>
    <w:locked/>
    <w:rsid w:val="007F35EF"/>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7F35EF"/>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7F35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5EF"/>
    <w:rPr>
      <w:rFonts w:ascii="SkylineSans Light" w:hAnsi="SkylineSans Light" w:cs="Segoe UI"/>
      <w:sz w:val="20"/>
      <w:szCs w:val="20"/>
    </w:rPr>
  </w:style>
  <w:style w:type="paragraph" w:styleId="Footer">
    <w:name w:val="footer"/>
    <w:basedOn w:val="Normal"/>
    <w:link w:val="FooterChar"/>
    <w:uiPriority w:val="99"/>
    <w:unhideWhenUsed/>
    <w:locked/>
    <w:rsid w:val="007F35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5EF"/>
    <w:rPr>
      <w:rFonts w:ascii="SkylineSans Light" w:hAnsi="SkylineSans Light" w:cs="Segoe UI"/>
      <w:sz w:val="20"/>
      <w:szCs w:val="20"/>
    </w:rPr>
  </w:style>
  <w:style w:type="paragraph" w:customStyle="1" w:styleId="SLCHeader">
    <w:name w:val="SLC Header"/>
    <w:basedOn w:val="Normal"/>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7F35EF"/>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7F35EF"/>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7F35EF"/>
    <w:rPr>
      <w:color w:val="808080"/>
    </w:rPr>
  </w:style>
  <w:style w:type="paragraph" w:customStyle="1" w:styleId="SLCReleasenoteheading">
    <w:name w:val="SLC Release note heading"/>
    <w:basedOn w:val="Normal"/>
    <w:next w:val="SLCReleasenotepara"/>
    <w:qFormat/>
    <w:rsid w:val="007F35E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7F35E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7F35EF"/>
    <w:rPr>
      <w:rFonts w:ascii="SkylineSans Light" w:eastAsia="Calibri" w:hAnsi="SkylineSans Light" w:cs="Times New Roman"/>
      <w:sz w:val="20"/>
      <w:szCs w:val="20"/>
    </w:rPr>
  </w:style>
  <w:style w:type="paragraph" w:customStyle="1" w:styleId="SLCRNInlineheading">
    <w:name w:val="SLC RN Inline heading"/>
    <w:basedOn w:val="SLCReleasenotepara"/>
    <w:next w:val="SLCReleasenotepara"/>
    <w:link w:val="SLCRNInlineheadingChar"/>
    <w:qFormat/>
    <w:rsid w:val="007F35EF"/>
    <w:pPr>
      <w:keepNext/>
    </w:pPr>
    <w:rPr>
      <w:b/>
    </w:rPr>
  </w:style>
  <w:style w:type="character" w:customStyle="1" w:styleId="SLCRNInlineheadingChar">
    <w:name w:val="SLC RN Inline heading Char"/>
    <w:basedOn w:val="SLCReleasenoteparaChar"/>
    <w:link w:val="SLCRNInlineheading"/>
    <w:rsid w:val="007F35EF"/>
    <w:rPr>
      <w:rFonts w:ascii="SkylineSans Light" w:eastAsia="Calibri" w:hAnsi="SkylineSans Light" w:cs="Times New Roman"/>
      <w:b/>
      <w:sz w:val="20"/>
      <w:szCs w:val="20"/>
    </w:rPr>
  </w:style>
  <w:style w:type="paragraph" w:customStyle="1" w:styleId="SLCReleasenotecode">
    <w:name w:val="SLC Release note code"/>
    <w:basedOn w:val="SLCReleasenotepara"/>
    <w:link w:val="SLCReleasenotecodeChar"/>
    <w:qFormat/>
    <w:rsid w:val="007F35E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7F35EF"/>
    <w:rPr>
      <w:rFonts w:ascii="Courier New" w:eastAsia="Calibri" w:hAnsi="Courier New" w:cs="Courier New"/>
      <w:sz w:val="20"/>
      <w:szCs w:val="20"/>
    </w:rPr>
  </w:style>
  <w:style w:type="paragraph" w:customStyle="1" w:styleId="SLCReleasenoteUL">
    <w:name w:val="SLC Release note UL"/>
    <w:basedOn w:val="SLCReleasenotepara"/>
    <w:qFormat/>
    <w:rsid w:val="007F35EF"/>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7F35EF"/>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7F35EF"/>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7F35EF"/>
    <w:pPr>
      <w:ind w:left="720"/>
      <w:contextualSpacing/>
    </w:pPr>
  </w:style>
  <w:style w:type="paragraph" w:customStyle="1" w:styleId="SLCOrderedlist">
    <w:name w:val="SLC Ordered list"/>
    <w:basedOn w:val="ListParagraph"/>
    <w:link w:val="SLCOrderedlistChar"/>
    <w:qFormat/>
    <w:rsid w:val="007F35EF"/>
    <w:pPr>
      <w:numPr>
        <w:numId w:val="14"/>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7F35EF"/>
    <w:rPr>
      <w:rFonts w:ascii="SkylineSans Light" w:hAnsi="SkylineSans Light" w:cs="Segoe UI"/>
      <w:sz w:val="20"/>
      <w:szCs w:val="20"/>
    </w:rPr>
  </w:style>
  <w:style w:type="character" w:customStyle="1" w:styleId="SLCOrderedlistChar">
    <w:name w:val="SLC Ordered list Char"/>
    <w:basedOn w:val="ListParagraphChar"/>
    <w:link w:val="SLCOrderedlist"/>
    <w:rsid w:val="007F35EF"/>
    <w:rPr>
      <w:rFonts w:ascii="SkylineSans Light" w:hAnsi="SkylineSans Light" w:cs="Segoe UI"/>
      <w:sz w:val="20"/>
      <w:szCs w:val="20"/>
    </w:rPr>
  </w:style>
  <w:style w:type="table" w:styleId="TableGrid">
    <w:name w:val="Table Grid"/>
    <w:basedOn w:val="TableNormal"/>
    <w:uiPriority w:val="39"/>
    <w:locked/>
    <w:rsid w:val="007F35EF"/>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7F35EF"/>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7F35EF"/>
    <w:rPr>
      <w:rFonts w:ascii="SkylineSans" w:hAnsi="SkylineSans"/>
      <w:b/>
      <w:color w:val="00517D"/>
      <w:sz w:val="48"/>
      <w:szCs w:val="40"/>
    </w:rPr>
  </w:style>
  <w:style w:type="character" w:customStyle="1" w:styleId="SLCBodytextChar">
    <w:name w:val="SLC Body text Char"/>
    <w:basedOn w:val="DefaultParagraphFont"/>
    <w:link w:val="SLCBodytext"/>
    <w:rsid w:val="007F35EF"/>
    <w:rPr>
      <w:rFonts w:ascii="SkylineSans Light" w:hAnsi="SkylineSans Light" w:cs="Segoe UI"/>
      <w:sz w:val="20"/>
      <w:szCs w:val="20"/>
    </w:rPr>
  </w:style>
  <w:style w:type="character" w:customStyle="1" w:styleId="SLCShortDocTitleChar">
    <w:name w:val="SLC ShortDoc Title Char"/>
    <w:basedOn w:val="SLCBodytextChar"/>
    <w:link w:val="SLCShortDocTitle"/>
    <w:rsid w:val="007F35EF"/>
    <w:rPr>
      <w:rFonts w:ascii="SkylineSans" w:hAnsi="SkylineSans" w:cs="Segoe UI"/>
      <w:b/>
      <w:color w:val="00517D"/>
      <w:sz w:val="48"/>
      <w:szCs w:val="40"/>
    </w:rPr>
  </w:style>
  <w:style w:type="paragraph" w:customStyle="1" w:styleId="SLCReleasenoteOL">
    <w:name w:val="SLC Release note OL"/>
    <w:basedOn w:val="SLCReleasenotepara"/>
    <w:qFormat/>
    <w:rsid w:val="007F35EF"/>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7F35EF"/>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7F35EF"/>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7F35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5EF"/>
    <w:rPr>
      <w:rFonts w:ascii="Tahoma" w:hAnsi="Tahoma" w:cs="Tahoma"/>
      <w:sz w:val="16"/>
      <w:szCs w:val="16"/>
    </w:rPr>
  </w:style>
  <w:style w:type="table" w:styleId="PlainTable2">
    <w:name w:val="Plain Table 2"/>
    <w:basedOn w:val="TableNormal"/>
    <w:uiPriority w:val="42"/>
    <w:rsid w:val="007F35EF"/>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7F35EF"/>
  </w:style>
  <w:style w:type="character" w:customStyle="1" w:styleId="SLCTabletextChar">
    <w:name w:val="SLC Table text Char"/>
    <w:basedOn w:val="SLCBodytextChar"/>
    <w:link w:val="SLCTabletext"/>
    <w:rsid w:val="007F35EF"/>
    <w:rPr>
      <w:rFonts w:ascii="SkylineSans Light" w:hAnsi="SkylineSans Light" w:cs="Segoe UI"/>
      <w:sz w:val="20"/>
      <w:szCs w:val="20"/>
    </w:rPr>
  </w:style>
  <w:style w:type="paragraph" w:styleId="NormalWeb">
    <w:name w:val="Normal (Web)"/>
    <w:basedOn w:val="Normal"/>
    <w:uiPriority w:val="99"/>
    <w:unhideWhenUsed/>
    <w:locked/>
    <w:rsid w:val="007F35E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7F35EF"/>
  </w:style>
  <w:style w:type="paragraph" w:styleId="HTMLPreformatted">
    <w:name w:val="HTML Preformatted"/>
    <w:basedOn w:val="Normal"/>
    <w:link w:val="HTMLPreformattedChar"/>
    <w:uiPriority w:val="99"/>
    <w:semiHidden/>
    <w:unhideWhenUsed/>
    <w:locked/>
    <w:rsid w:val="007F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F35EF"/>
    <w:rPr>
      <w:rFonts w:ascii="Courier New" w:eastAsia="Times New Roman" w:hAnsi="Courier New" w:cs="Courier New"/>
      <w:sz w:val="20"/>
      <w:szCs w:val="20"/>
    </w:rPr>
  </w:style>
  <w:style w:type="table" w:styleId="GridTable4-Accent5">
    <w:name w:val="Grid Table 4 Accent 5"/>
    <w:basedOn w:val="TableNormal"/>
    <w:uiPriority w:val="49"/>
    <w:rsid w:val="007F35E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7F35EF"/>
  </w:style>
  <w:style w:type="paragraph" w:styleId="Bibliography">
    <w:name w:val="Bibliography"/>
    <w:basedOn w:val="Normal"/>
    <w:next w:val="Normal"/>
    <w:uiPriority w:val="37"/>
    <w:unhideWhenUsed/>
    <w:locked/>
    <w:rsid w:val="007F35EF"/>
  </w:style>
  <w:style w:type="paragraph" w:styleId="TOC5">
    <w:name w:val="toc 5"/>
    <w:basedOn w:val="Normal"/>
    <w:next w:val="Normal"/>
    <w:autoRedefine/>
    <w:uiPriority w:val="39"/>
    <w:unhideWhenUsed/>
    <w:locked/>
    <w:rsid w:val="007F35EF"/>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7F35EF"/>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7F35EF"/>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7F35EF"/>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7F35EF"/>
    <w:pPr>
      <w:spacing w:after="0"/>
      <w:ind w:left="1600"/>
      <w:jc w:val="left"/>
    </w:pPr>
    <w:rPr>
      <w:rFonts w:asciiTheme="minorHAnsi" w:hAnsiTheme="minorHAnsi"/>
    </w:rPr>
  </w:style>
  <w:style w:type="character" w:styleId="Emphasis">
    <w:name w:val="Emphasis"/>
    <w:basedOn w:val="DefaultParagraphFont"/>
    <w:uiPriority w:val="20"/>
    <w:qFormat/>
    <w:locked/>
    <w:rsid w:val="007F35EF"/>
    <w:rPr>
      <w:i/>
      <w:iCs/>
    </w:rPr>
  </w:style>
  <w:style w:type="table" w:styleId="GridTable5Dark-Accent1">
    <w:name w:val="Grid Table 5 Dark Accent 1"/>
    <w:basedOn w:val="TableNormal"/>
    <w:uiPriority w:val="50"/>
    <w:rsid w:val="007F3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7F35EF"/>
  </w:style>
  <w:style w:type="character" w:styleId="FollowedHyperlink">
    <w:name w:val="FollowedHyperlink"/>
    <w:basedOn w:val="DefaultParagraphFont"/>
    <w:uiPriority w:val="99"/>
    <w:semiHidden/>
    <w:unhideWhenUsed/>
    <w:locked/>
    <w:rsid w:val="007F35EF"/>
    <w:rPr>
      <w:color w:val="954F72" w:themeColor="followedHyperlink"/>
      <w:u w:val="single"/>
    </w:rPr>
  </w:style>
  <w:style w:type="table" w:styleId="GridTable6Colorful-Accent1">
    <w:name w:val="Grid Table 6 Colorful Accent 1"/>
    <w:basedOn w:val="TableNormal"/>
    <w:uiPriority w:val="51"/>
    <w:rsid w:val="007F35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7F35EF"/>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7F35EF"/>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7F35EF"/>
    <w:pPr>
      <w:spacing w:line="240" w:lineRule="auto"/>
    </w:pPr>
  </w:style>
  <w:style w:type="character" w:customStyle="1" w:styleId="CommentTextChar">
    <w:name w:val="Comment Text Char"/>
    <w:basedOn w:val="DefaultParagraphFont"/>
    <w:link w:val="CommentText"/>
    <w:uiPriority w:val="99"/>
    <w:rsid w:val="007F35EF"/>
    <w:rPr>
      <w:rFonts w:ascii="SkylineSans Light" w:hAnsi="SkylineSans Light" w:cs="Segoe UI"/>
      <w:sz w:val="20"/>
      <w:szCs w:val="20"/>
    </w:rPr>
  </w:style>
  <w:style w:type="table" w:styleId="ListTable4-Accent1">
    <w:name w:val="List Table 4 Accent 1"/>
    <w:basedOn w:val="TableNormal"/>
    <w:uiPriority w:val="49"/>
    <w:rsid w:val="007F35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7F35EF"/>
    <w:rPr>
      <w:sz w:val="16"/>
      <w:szCs w:val="16"/>
    </w:rPr>
  </w:style>
  <w:style w:type="paragraph" w:styleId="CommentSubject">
    <w:name w:val="annotation subject"/>
    <w:basedOn w:val="CommentText"/>
    <w:next w:val="CommentText"/>
    <w:link w:val="CommentSubjectChar"/>
    <w:uiPriority w:val="99"/>
    <w:semiHidden/>
    <w:unhideWhenUsed/>
    <w:locked/>
    <w:rsid w:val="007F35EF"/>
    <w:rPr>
      <w:b/>
      <w:bCs/>
    </w:rPr>
  </w:style>
  <w:style w:type="character" w:customStyle="1" w:styleId="CommentSubjectChar">
    <w:name w:val="Comment Subject Char"/>
    <w:basedOn w:val="CommentTextChar"/>
    <w:link w:val="CommentSubject"/>
    <w:uiPriority w:val="99"/>
    <w:semiHidden/>
    <w:rsid w:val="007F35EF"/>
    <w:rPr>
      <w:rFonts w:ascii="SkylineSans Light" w:hAnsi="SkylineSans Light" w:cs="Segoe UI"/>
      <w:b/>
      <w:bCs/>
      <w:sz w:val="20"/>
      <w:szCs w:val="20"/>
    </w:rPr>
  </w:style>
  <w:style w:type="paragraph" w:customStyle="1" w:styleId="msonormal0">
    <w:name w:val="msonormal"/>
    <w:basedOn w:val="Normal"/>
    <w:rsid w:val="007F35EF"/>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7F35EF"/>
  </w:style>
  <w:style w:type="table" w:customStyle="1" w:styleId="MediumShading2-Accent51">
    <w:name w:val="Medium Shading 2 - Accent 51"/>
    <w:basedOn w:val="TableNormal"/>
    <w:next w:val="MediumShading2-Accent5"/>
    <w:uiPriority w:val="64"/>
    <w:locked/>
    <w:rsid w:val="007F35E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7F3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7F35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7F35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7F35EF"/>
    <w:pPr>
      <w:spacing w:after="0" w:line="240" w:lineRule="auto"/>
    </w:pPr>
    <w:tblPr/>
  </w:style>
  <w:style w:type="table" w:customStyle="1" w:styleId="PlainTable22">
    <w:name w:val="Plain Table 22"/>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7F35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5EF"/>
    <w:rPr>
      <w:rFonts w:asciiTheme="majorHAnsi" w:eastAsiaTheme="majorEastAsia" w:hAnsiTheme="majorHAnsi" w:cstheme="majorBidi"/>
      <w:spacing w:val="-10"/>
      <w:kern w:val="28"/>
      <w:sz w:val="56"/>
      <w:szCs w:val="56"/>
    </w:rPr>
  </w:style>
  <w:style w:type="paragraph" w:styleId="Revision">
    <w:name w:val="Revision"/>
    <w:hidden/>
    <w:uiPriority w:val="99"/>
    <w:semiHidden/>
    <w:rsid w:val="007F35EF"/>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7F35EF"/>
  </w:style>
  <w:style w:type="character" w:customStyle="1" w:styleId="Mention1">
    <w:name w:val="Mention1"/>
    <w:basedOn w:val="DefaultParagraphFont"/>
    <w:uiPriority w:val="99"/>
    <w:semiHidden/>
    <w:unhideWhenUsed/>
    <w:rsid w:val="007F35EF"/>
    <w:rPr>
      <w:color w:val="2B579A"/>
      <w:shd w:val="clear" w:color="auto" w:fill="E6E6E6"/>
    </w:rPr>
  </w:style>
  <w:style w:type="table" w:customStyle="1" w:styleId="PlainTable23">
    <w:name w:val="Plain Table 23"/>
    <w:basedOn w:val="TableNormal"/>
    <w:next w:val="PlainTable2"/>
    <w:uiPriority w:val="42"/>
    <w:rsid w:val="007F35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F35EF"/>
  </w:style>
  <w:style w:type="character" w:styleId="UnresolvedMention">
    <w:name w:val="Unresolved Mention"/>
    <w:basedOn w:val="DefaultParagraphFont"/>
    <w:uiPriority w:val="99"/>
    <w:semiHidden/>
    <w:unhideWhenUsed/>
    <w:rsid w:val="007F35EF"/>
    <w:rPr>
      <w:color w:val="605E5C"/>
      <w:shd w:val="clear" w:color="auto" w:fill="E1DFDD"/>
    </w:rPr>
  </w:style>
  <w:style w:type="table" w:styleId="TableTheme">
    <w:name w:val="Table Theme"/>
    <w:basedOn w:val="TableNormal"/>
    <w:uiPriority w:val="99"/>
    <w:locked/>
    <w:rsid w:val="007F35EF"/>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7F35EF"/>
    <w:pPr>
      <w:numPr>
        <w:numId w:val="12"/>
      </w:numPr>
    </w:pPr>
  </w:style>
  <w:style w:type="numbering" w:customStyle="1" w:styleId="CurrentList1">
    <w:name w:val="Current List1"/>
    <w:uiPriority w:val="99"/>
    <w:rsid w:val="007F35EF"/>
    <w:pPr>
      <w:numPr>
        <w:numId w:val="8"/>
      </w:numPr>
    </w:pPr>
  </w:style>
  <w:style w:type="numbering" w:customStyle="1" w:styleId="CurrentList2">
    <w:name w:val="Current List2"/>
    <w:uiPriority w:val="99"/>
    <w:rsid w:val="007F35EF"/>
    <w:pPr>
      <w:numPr>
        <w:numId w:val="9"/>
      </w:numPr>
    </w:pPr>
  </w:style>
  <w:style w:type="numbering" w:styleId="111111">
    <w:name w:val="Outline List 2"/>
    <w:basedOn w:val="NoList"/>
    <w:uiPriority w:val="99"/>
    <w:semiHidden/>
    <w:unhideWhenUsed/>
    <w:locked/>
    <w:rsid w:val="007F35EF"/>
    <w:pPr>
      <w:numPr>
        <w:numId w:val="10"/>
      </w:numPr>
    </w:pPr>
  </w:style>
  <w:style w:type="numbering" w:customStyle="1" w:styleId="SLCUnnumberedlist">
    <w:name w:val="SLC Unnumbered list"/>
    <w:uiPriority w:val="99"/>
    <w:rsid w:val="007F35EF"/>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AL\Downloads\SLC_QA_ProtocolDevelopmentChecklist_REV01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A56BDBEB5645F9A4A80F9F46C1E7C9"/>
        <w:category>
          <w:name w:val="General"/>
          <w:gallery w:val="placeholder"/>
        </w:category>
        <w:types>
          <w:type w:val="bbPlcHdr"/>
        </w:types>
        <w:behaviors>
          <w:behavior w:val="content"/>
        </w:behaviors>
        <w:guid w:val="{AEED7308-E2D2-4E76-BC6C-22E4F9F769B3}"/>
      </w:docPartPr>
      <w:docPartBody>
        <w:p w:rsidR="00446BD9" w:rsidRDefault="009D2A7E">
          <w:pPr>
            <w:pStyle w:val="F3A56BDBEB5645F9A4A80F9F46C1E7C9"/>
          </w:pPr>
          <w:r w:rsidRPr="005F2212">
            <w:rPr>
              <w:rStyle w:val="PlaceholderText"/>
            </w:rPr>
            <w:t>[Title]</w:t>
          </w:r>
        </w:p>
      </w:docPartBody>
    </w:docPart>
    <w:docPart>
      <w:docPartPr>
        <w:name w:val="F6E4DA834EE9430780BA77DEDAA91534"/>
        <w:category>
          <w:name w:val="General"/>
          <w:gallery w:val="placeholder"/>
        </w:category>
        <w:types>
          <w:type w:val="bbPlcHdr"/>
        </w:types>
        <w:behaviors>
          <w:behavior w:val="content"/>
        </w:behaviors>
        <w:guid w:val="{A303A6E6-3608-4743-821C-896A6FC3AC4A}"/>
      </w:docPartPr>
      <w:docPartBody>
        <w:p w:rsidR="00446BD9" w:rsidRDefault="009D2A7E">
          <w:pPr>
            <w:pStyle w:val="F6E4DA834EE9430780BA77DEDAA91534"/>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altName w:val="Yu Gothic"/>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A7E"/>
    <w:rsid w:val="002E4662"/>
    <w:rsid w:val="003D5C63"/>
    <w:rsid w:val="003D6772"/>
    <w:rsid w:val="00412F8F"/>
    <w:rsid w:val="00446BD9"/>
    <w:rsid w:val="004A4FE8"/>
    <w:rsid w:val="007211CD"/>
    <w:rsid w:val="007F4954"/>
    <w:rsid w:val="009B7100"/>
    <w:rsid w:val="009D2A7E"/>
    <w:rsid w:val="009E5634"/>
    <w:rsid w:val="00BB0F35"/>
    <w:rsid w:val="00C71792"/>
    <w:rsid w:val="00E95FA8"/>
    <w:rsid w:val="00F278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F3A56BDBEB5645F9A4A80F9F46C1E7C9">
    <w:name w:val="F3A56BDBEB5645F9A4A80F9F46C1E7C9"/>
  </w:style>
  <w:style w:type="paragraph" w:customStyle="1" w:styleId="F6E4DA834EE9430780BA77DEDAA91534">
    <w:name w:val="F6E4DA834EE9430780BA77DEDAA915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SLC_QA_ProtocolDevelopmentChecklist_REV014.dotx</Template>
  <TotalTime>16</TotalTime>
  <Pages>48</Pages>
  <Words>16787</Words>
  <Characters>95690</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Pedro Almeida</dc:creator>
  <dc:description>014</dc:description>
  <cp:lastModifiedBy>Simon Vandamme</cp:lastModifiedBy>
  <cp:revision>16</cp:revision>
  <cp:lastPrinted>2017-05-08T07:21:00Z</cp:lastPrinted>
  <dcterms:created xsi:type="dcterms:W3CDTF">2021-01-27T15:08:00Z</dcterms:created>
  <dcterms:modified xsi:type="dcterms:W3CDTF">2022-05-18T09:55:00Z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